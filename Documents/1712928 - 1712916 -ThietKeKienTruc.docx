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7A1" w14:textId="77777777" w:rsidR="003548A8" w:rsidRDefault="003548A8" w:rsidP="003548A8">
      <w:pPr>
        <w:rPr>
          <w:lang w:val="en-US"/>
        </w:rPr>
      </w:pPr>
    </w:p>
    <w:p w14:paraId="7CBB2122" w14:textId="77777777" w:rsidR="00301562" w:rsidRDefault="00301562" w:rsidP="003548A8">
      <w:pPr>
        <w:rPr>
          <w:lang w:val="en-US"/>
        </w:rPr>
      </w:pPr>
    </w:p>
    <w:p w14:paraId="31F317A7" w14:textId="77777777" w:rsidR="00301562" w:rsidRDefault="00301562" w:rsidP="003548A8">
      <w:pPr>
        <w:rPr>
          <w:lang w:val="en-US"/>
        </w:rPr>
      </w:pPr>
    </w:p>
    <w:p w14:paraId="55DF36B6" w14:textId="77777777" w:rsidR="00301562" w:rsidRDefault="00301562" w:rsidP="003548A8">
      <w:pPr>
        <w:rPr>
          <w:lang w:val="en-US"/>
        </w:rPr>
      </w:pPr>
    </w:p>
    <w:p w14:paraId="6F42C42C" w14:textId="77777777" w:rsidR="00301562" w:rsidRDefault="00301562" w:rsidP="003548A8">
      <w:pPr>
        <w:rPr>
          <w:lang w:val="en-US"/>
        </w:rPr>
      </w:pPr>
    </w:p>
    <w:p w14:paraId="6F6CC6F0" w14:textId="77777777" w:rsidR="00301562" w:rsidRDefault="00301562" w:rsidP="003548A8">
      <w:pPr>
        <w:rPr>
          <w:lang w:val="en-US"/>
        </w:rPr>
      </w:pPr>
    </w:p>
    <w:p w14:paraId="3B18E83D" w14:textId="77777777" w:rsidR="00301562" w:rsidRDefault="00301562" w:rsidP="003548A8">
      <w:pPr>
        <w:rPr>
          <w:lang w:val="en-US"/>
        </w:rPr>
      </w:pPr>
    </w:p>
    <w:p w14:paraId="45923A29" w14:textId="77777777" w:rsidR="003548A8" w:rsidRPr="003548A8" w:rsidRDefault="003548A8" w:rsidP="003548A8">
      <w:pPr>
        <w:rPr>
          <w:lang w:val="en-US"/>
        </w:rPr>
      </w:pPr>
    </w:p>
    <w:p w14:paraId="15CE141C" w14:textId="5761D0AB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6A7423">
        <w:rPr>
          <w:i/>
          <w:lang w:val="en-US"/>
        </w:rPr>
        <w:t>Quản</w:t>
      </w:r>
      <w:proofErr w:type="spellEnd"/>
      <w:r w:rsidR="006A7423">
        <w:rPr>
          <w:i/>
          <w:lang w:val="en-US"/>
        </w:rPr>
        <w:t xml:space="preserve"> </w:t>
      </w:r>
      <w:proofErr w:type="spellStart"/>
      <w:r w:rsidR="006A7423">
        <w:rPr>
          <w:i/>
          <w:lang w:val="en-US"/>
        </w:rPr>
        <w:t>lý</w:t>
      </w:r>
      <w:proofErr w:type="spellEnd"/>
      <w:r w:rsidR="006A7423">
        <w:rPr>
          <w:i/>
          <w:lang w:val="en-US"/>
        </w:rPr>
        <w:t xml:space="preserve"> </w:t>
      </w:r>
      <w:proofErr w:type="spellStart"/>
      <w:r w:rsidR="006A7423">
        <w:rPr>
          <w:i/>
          <w:lang w:val="en-US"/>
        </w:rPr>
        <w:t>quán</w:t>
      </w:r>
      <w:proofErr w:type="spellEnd"/>
      <w:r w:rsidR="006A7423">
        <w:rPr>
          <w:i/>
          <w:lang w:val="en-US"/>
        </w:rPr>
        <w:t xml:space="preserve"> </w:t>
      </w:r>
      <w:proofErr w:type="spellStart"/>
      <w:r w:rsidR="006A7423">
        <w:rPr>
          <w:i/>
          <w:lang w:val="en-US"/>
        </w:rPr>
        <w:t>cà</w:t>
      </w:r>
      <w:proofErr w:type="spellEnd"/>
      <w:r w:rsidR="006A7423">
        <w:rPr>
          <w:i/>
          <w:lang w:val="en-US"/>
        </w:rPr>
        <w:t xml:space="preserve"> </w:t>
      </w:r>
      <w:proofErr w:type="spellStart"/>
      <w:r w:rsidR="006A7423">
        <w:rPr>
          <w:i/>
          <w:lang w:val="en-US"/>
        </w:rPr>
        <w:t>phê</w:t>
      </w:r>
      <w:proofErr w:type="spellEnd"/>
    </w:p>
    <w:p w14:paraId="1DE62827" w14:textId="77777777" w:rsidR="007A1DE8" w:rsidRPr="007A1DE8" w:rsidRDefault="007A1DE8" w:rsidP="007A1DE8">
      <w:pPr>
        <w:rPr>
          <w:lang w:val="en-US"/>
        </w:rPr>
      </w:pPr>
    </w:p>
    <w:p w14:paraId="219F1991" w14:textId="34331C0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A7423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FA48865" w14:textId="77777777" w:rsidR="00D234F3" w:rsidRDefault="00D234F3">
      <w:pPr>
        <w:pStyle w:val="Tiu"/>
        <w:jc w:val="both"/>
        <w:rPr>
          <w:lang w:val="en-US"/>
        </w:rPr>
      </w:pPr>
    </w:p>
    <w:p w14:paraId="161177CA" w14:textId="77777777" w:rsidR="003548A8" w:rsidRDefault="003548A8" w:rsidP="003548A8">
      <w:pPr>
        <w:rPr>
          <w:lang w:val="en-US"/>
        </w:rPr>
      </w:pPr>
    </w:p>
    <w:p w14:paraId="372D45D8" w14:textId="77777777" w:rsidR="00301562" w:rsidRDefault="00301562" w:rsidP="003548A8">
      <w:pPr>
        <w:rPr>
          <w:lang w:val="en-US"/>
        </w:rPr>
      </w:pPr>
    </w:p>
    <w:p w14:paraId="5EDD318E" w14:textId="77777777" w:rsidR="00301562" w:rsidRDefault="00301562" w:rsidP="003548A8">
      <w:pPr>
        <w:rPr>
          <w:lang w:val="en-US"/>
        </w:rPr>
      </w:pPr>
    </w:p>
    <w:p w14:paraId="66C2F65E" w14:textId="77777777" w:rsidR="00301562" w:rsidRDefault="00301562" w:rsidP="003548A8">
      <w:pPr>
        <w:rPr>
          <w:lang w:val="en-US"/>
        </w:rPr>
      </w:pPr>
    </w:p>
    <w:p w14:paraId="60724F8F" w14:textId="77777777" w:rsidR="00301562" w:rsidRDefault="00301562" w:rsidP="003548A8">
      <w:pPr>
        <w:rPr>
          <w:lang w:val="en-US"/>
        </w:rPr>
      </w:pPr>
    </w:p>
    <w:p w14:paraId="1C6311DE" w14:textId="77777777" w:rsidR="00301562" w:rsidRDefault="00301562" w:rsidP="003548A8">
      <w:pPr>
        <w:rPr>
          <w:lang w:val="en-US"/>
        </w:rPr>
      </w:pPr>
    </w:p>
    <w:p w14:paraId="1FB14139" w14:textId="77777777" w:rsidR="00301562" w:rsidRDefault="00301562" w:rsidP="003548A8">
      <w:pPr>
        <w:rPr>
          <w:lang w:val="en-US"/>
        </w:rPr>
      </w:pPr>
    </w:p>
    <w:p w14:paraId="6E1FFDCC" w14:textId="77777777" w:rsidR="00301562" w:rsidRDefault="00301562" w:rsidP="003548A8">
      <w:pPr>
        <w:rPr>
          <w:lang w:val="en-US"/>
        </w:rPr>
      </w:pPr>
    </w:p>
    <w:p w14:paraId="5C586FFF" w14:textId="77777777" w:rsidR="00301562" w:rsidRDefault="00301562" w:rsidP="003548A8">
      <w:pPr>
        <w:rPr>
          <w:lang w:val="en-US"/>
        </w:rPr>
      </w:pPr>
    </w:p>
    <w:p w14:paraId="47CD7143" w14:textId="77777777" w:rsidR="003548A8" w:rsidRDefault="003548A8" w:rsidP="003548A8">
      <w:pPr>
        <w:rPr>
          <w:lang w:val="en-US"/>
        </w:rPr>
      </w:pPr>
    </w:p>
    <w:p w14:paraId="2F7EF933" w14:textId="77777777" w:rsidR="003548A8" w:rsidRDefault="003548A8" w:rsidP="003548A8">
      <w:pPr>
        <w:rPr>
          <w:lang w:val="en-US"/>
        </w:rPr>
      </w:pPr>
    </w:p>
    <w:p w14:paraId="352AD58C" w14:textId="77777777" w:rsidR="003548A8" w:rsidRDefault="003548A8" w:rsidP="003548A8">
      <w:pPr>
        <w:rPr>
          <w:lang w:val="en-US"/>
        </w:rPr>
      </w:pPr>
    </w:p>
    <w:p w14:paraId="474F224B" w14:textId="77777777" w:rsidR="003548A8" w:rsidRDefault="003548A8" w:rsidP="003548A8">
      <w:pPr>
        <w:rPr>
          <w:lang w:val="en-US"/>
        </w:rPr>
      </w:pPr>
    </w:p>
    <w:p w14:paraId="41E36732" w14:textId="77777777" w:rsidR="003548A8" w:rsidRDefault="003548A8" w:rsidP="003548A8">
      <w:pPr>
        <w:rPr>
          <w:lang w:val="en-US"/>
        </w:rPr>
      </w:pPr>
    </w:p>
    <w:p w14:paraId="4BFABBB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94110BD" w14:textId="77777777" w:rsidR="006A7423" w:rsidRDefault="006A7423" w:rsidP="006A742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Tấn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Vịnh</w:t>
      </w:r>
      <w:proofErr w:type="spellEnd"/>
    </w:p>
    <w:p w14:paraId="702BE545" w14:textId="77777777" w:rsidR="006A7423" w:rsidRDefault="006A7423" w:rsidP="006A742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Trường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Vỹ</w:t>
      </w:r>
      <w:proofErr w:type="spellEnd"/>
    </w:p>
    <w:p w14:paraId="314EA07B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D2F0CAC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B5508DA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438786D8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D20E266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04FF504A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163AE1D8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A1FA109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A3848FB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284DF95C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60382B3B" w14:textId="77777777" w:rsidR="006A7423" w:rsidRDefault="006A7423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02314EBA" w14:textId="5263F844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8A5DF0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73EAD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9145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F0CF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A5F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A67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A8D41D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3C01" w14:textId="2B4062D5" w:rsidR="00E95D0C" w:rsidRPr="003548A8" w:rsidRDefault="000575E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B7F9" w14:textId="28EDD3AF" w:rsidR="00E95D0C" w:rsidRPr="003548A8" w:rsidRDefault="000575E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9B7B" w14:textId="26574E18" w:rsidR="00E95D0C" w:rsidRPr="0037628A" w:rsidRDefault="000575E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973A" w14:textId="27B24288" w:rsidR="00E95D0C" w:rsidRPr="003548A8" w:rsidRDefault="000575E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,</w:t>
            </w:r>
            <w:proofErr w:type="gram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E95D0C" w:rsidRPr="007A1DE8" w14:paraId="4E54B3B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CB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A06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68F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098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23C068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F41B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888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AF3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33EC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EF8375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1F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473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874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DC20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370E1ED" w14:textId="77777777" w:rsidR="00A23833" w:rsidRDefault="00A23833" w:rsidP="0031511D">
      <w:pPr>
        <w:pStyle w:val="Tiu"/>
        <w:rPr>
          <w:lang w:val="en-US"/>
        </w:rPr>
      </w:pPr>
    </w:p>
    <w:p w14:paraId="6C97ED61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B7A897E" w14:textId="77777777" w:rsidR="00456410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Siuktni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6F965F0" w14:textId="77777777" w:rsidR="00456410" w:rsidRDefault="0017733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Siuktni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8C886BF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FE6301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CCEDE7B" w14:textId="1260CEC0"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1768D077" w14:textId="697789DA" w:rsidR="00CA75F9" w:rsidRDefault="00A83F83" w:rsidP="00CA75F9">
      <w:pPr>
        <w:spacing w:line="360" w:lineRule="auto"/>
        <w:jc w:val="center"/>
        <w:rPr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16CC8" wp14:editId="11B10EBB">
                <wp:simplePos x="0" y="0"/>
                <wp:positionH relativeFrom="column">
                  <wp:posOffset>3667125</wp:posOffset>
                </wp:positionH>
                <wp:positionV relativeFrom="paragraph">
                  <wp:posOffset>2779395</wp:posOffset>
                </wp:positionV>
                <wp:extent cx="1504950" cy="638175"/>
                <wp:effectExtent l="0" t="0" r="19050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CD42" w14:textId="4B0A4D5E" w:rsidR="00A83F83" w:rsidRPr="00A83F83" w:rsidRDefault="00A83F83" w:rsidP="00A8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6CC8" id="Hình chữ nhật 9" o:spid="_x0000_s1026" style="position:absolute;left:0;text-align:left;margin-left:288.75pt;margin-top:218.85pt;width:118.5pt;height:5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" fillcolor="#4f81bd [3204]" strokecolor="#243f60 [1604]" strokeweight="2pt">
                <v:textbox>
                  <w:txbxContent>
                    <w:p w14:paraId="6C77CD42" w14:textId="4B0A4D5E" w:rsidR="00A83F83" w:rsidRPr="00A83F83" w:rsidRDefault="00A83F83" w:rsidP="00A83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CAC6E" wp14:editId="590C030E">
                <wp:simplePos x="0" y="0"/>
                <wp:positionH relativeFrom="column">
                  <wp:posOffset>4105275</wp:posOffset>
                </wp:positionH>
                <wp:positionV relativeFrom="paragraph">
                  <wp:posOffset>1950720</wp:posOffset>
                </wp:positionV>
                <wp:extent cx="9525" cy="800100"/>
                <wp:effectExtent l="38100" t="0" r="66675" b="571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53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3" o:spid="_x0000_s1026" type="#_x0000_t32" style="position:absolute;margin-left:323.25pt;margin-top:153.6pt;width:.7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" strokecolor="#4579b8 [3044]">
                <v:stroke endarrow="block"/>
              </v:shape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56458" wp14:editId="5ADFA098">
                <wp:simplePos x="0" y="0"/>
                <wp:positionH relativeFrom="column">
                  <wp:posOffset>4638675</wp:posOffset>
                </wp:positionH>
                <wp:positionV relativeFrom="paragraph">
                  <wp:posOffset>1922145</wp:posOffset>
                </wp:positionV>
                <wp:extent cx="0" cy="923925"/>
                <wp:effectExtent l="76200" t="38100" r="57150" b="952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7EBEF" id="Đường kết nối Mũi tên Thẳng 12" o:spid="_x0000_s1026" type="#_x0000_t32" style="position:absolute;margin-left:365.25pt;margin-top:151.35pt;width:0;height:72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9CBD18" wp14:editId="29F05DE4">
                <wp:simplePos x="0" y="0"/>
                <wp:positionH relativeFrom="column">
                  <wp:posOffset>3657600</wp:posOffset>
                </wp:positionH>
                <wp:positionV relativeFrom="paragraph">
                  <wp:posOffset>1293495</wp:posOffset>
                </wp:positionV>
                <wp:extent cx="1504950" cy="638175"/>
                <wp:effectExtent l="0" t="0" r="19050" b="28575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E26E" w14:textId="564F6F46" w:rsidR="00A83F83" w:rsidRPr="00A83F83" w:rsidRDefault="00A83F83" w:rsidP="00A8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CBD18" id="Hình chữ nhật 8" o:spid="_x0000_s1027" style="position:absolute;left:0;text-align:left;margin-left:4in;margin-top:101.85pt;width:118.5pt;height:5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" fillcolor="#4f81bd [3204]" strokecolor="#243f60 [1604]" strokeweight="2pt">
                <v:textbox>
                  <w:txbxContent>
                    <w:p w14:paraId="4164E26E" w14:textId="564F6F46" w:rsidR="00A83F83" w:rsidRPr="00A83F83" w:rsidRDefault="00A83F83" w:rsidP="00A83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w:drawing>
          <wp:anchor distT="0" distB="0" distL="114300" distR="114300" simplePos="0" relativeHeight="251652096" behindDoc="0" locked="0" layoutInCell="1" allowOverlap="1" wp14:anchorId="265A8B54" wp14:editId="5236FA79">
            <wp:simplePos x="0" y="0"/>
            <wp:positionH relativeFrom="column">
              <wp:posOffset>-57150</wp:posOffset>
            </wp:positionH>
            <wp:positionV relativeFrom="paragraph">
              <wp:posOffset>369570</wp:posOffset>
            </wp:positionV>
            <wp:extent cx="2909570" cy="4258945"/>
            <wp:effectExtent l="0" t="0" r="5080" b="8255"/>
            <wp:wrapTopAndBottom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ảnh chụp màn hình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7423">
        <w:rPr>
          <w:lang w:val="en-US"/>
        </w:rPr>
        <w:t>Nhóm</w:t>
      </w:r>
      <w:proofErr w:type="spellEnd"/>
      <w:r w:rsidR="006A7423">
        <w:rPr>
          <w:lang w:val="en-US"/>
        </w:rPr>
        <w:t xml:space="preserve"> </w:t>
      </w:r>
      <w:proofErr w:type="spellStart"/>
      <w:r w:rsidR="006A7423">
        <w:rPr>
          <w:lang w:val="en-US"/>
        </w:rPr>
        <w:t>sử</w:t>
      </w:r>
      <w:proofErr w:type="spellEnd"/>
      <w:r w:rsidR="006A7423">
        <w:rPr>
          <w:lang w:val="en-US"/>
        </w:rPr>
        <w:t xml:space="preserve"> </w:t>
      </w:r>
      <w:proofErr w:type="spellStart"/>
      <w:r w:rsidR="006A7423">
        <w:rPr>
          <w:lang w:val="en-US"/>
        </w:rPr>
        <w:t>dụng</w:t>
      </w:r>
      <w:proofErr w:type="spellEnd"/>
      <w:r w:rsidR="006A7423">
        <w:rPr>
          <w:lang w:val="en-US"/>
        </w:rPr>
        <w:t xml:space="preserve"> </w:t>
      </w:r>
      <w:proofErr w:type="spellStart"/>
      <w:r w:rsidR="006A7423">
        <w:rPr>
          <w:lang w:val="en-US"/>
        </w:rPr>
        <w:t>kiến</w:t>
      </w:r>
      <w:proofErr w:type="spellEnd"/>
      <w:r w:rsidR="006A7423">
        <w:rPr>
          <w:lang w:val="en-US"/>
        </w:rPr>
        <w:t xml:space="preserve"> </w:t>
      </w:r>
      <w:proofErr w:type="spellStart"/>
      <w:r w:rsidR="006A7423">
        <w:rPr>
          <w:lang w:val="en-US"/>
        </w:rPr>
        <w:t>trúc</w:t>
      </w:r>
      <w:proofErr w:type="spellEnd"/>
      <w:r w:rsidR="006A7423">
        <w:rPr>
          <w:lang w:val="en-US"/>
        </w:rPr>
        <w:t xml:space="preserve"> </w:t>
      </w:r>
      <w:r>
        <w:rPr>
          <w:lang w:val="en-US"/>
        </w:rPr>
        <w:t>2</w:t>
      </w:r>
      <w:r w:rsidR="006A7423">
        <w:rPr>
          <w:lang w:val="en-US"/>
        </w:rPr>
        <w:t xml:space="preserve"> Tiers –</w:t>
      </w:r>
      <w:r>
        <w:rPr>
          <w:lang w:val="en-US"/>
        </w:rPr>
        <w:t xml:space="preserve"> 3</w:t>
      </w:r>
      <w:r w:rsidR="006A7423">
        <w:rPr>
          <w:lang w:val="en-US"/>
        </w:rPr>
        <w:t xml:space="preserve"> Layers</w:t>
      </w:r>
    </w:p>
    <w:p w14:paraId="712ADF56" w14:textId="3881708F" w:rsidR="00CA75F9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p w14:paraId="03E99A2A" w14:textId="236E0EFA" w:rsidR="006A7423" w:rsidRDefault="006A7423" w:rsidP="00CA75F9">
      <w:pPr>
        <w:spacing w:line="360" w:lineRule="auto"/>
        <w:rPr>
          <w:b/>
          <w:i/>
          <w:color w:val="0000FF"/>
          <w:lang w:val="en-US"/>
        </w:rPr>
      </w:pPr>
    </w:p>
    <w:p w14:paraId="2C6ECE55" w14:textId="24DE8210" w:rsidR="006A7423" w:rsidRDefault="006A7423" w:rsidP="006A7423">
      <w:pPr>
        <w:pStyle w:val="u2"/>
        <w:rPr>
          <w:lang w:val="en-US"/>
        </w:rPr>
      </w:pPr>
      <w:r>
        <w:rPr>
          <w:lang w:val="en-US"/>
        </w:rPr>
        <w:t>GUI</w:t>
      </w:r>
      <w:r w:rsidR="00A83F83">
        <w:rPr>
          <w:lang w:val="en-US"/>
        </w:rPr>
        <w:t xml:space="preserve"> (Client tier)</w:t>
      </w:r>
    </w:p>
    <w:p w14:paraId="22D08063" w14:textId="26F0C322" w:rsidR="006A7423" w:rsidRDefault="006A7423" w:rsidP="006A7423">
      <w:pPr>
        <w:rPr>
          <w:lang w:val="en-US"/>
        </w:rPr>
      </w:pPr>
      <w:r>
        <w:rPr>
          <w:lang w:val="en-US"/>
        </w:rPr>
        <w:t xml:space="preserve">GUI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XML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Java.</w:t>
      </w:r>
    </w:p>
    <w:p w14:paraId="33DA2B3C" w14:textId="1150DD4B" w:rsidR="006A7423" w:rsidRDefault="006A7423" w:rsidP="006A7423">
      <w:pPr>
        <w:pStyle w:val="u2"/>
        <w:rPr>
          <w:lang w:val="en-US"/>
        </w:rPr>
      </w:pPr>
      <w:r>
        <w:rPr>
          <w:lang w:val="en-US"/>
        </w:rPr>
        <w:t xml:space="preserve">Data Access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Business Logic</w:t>
      </w:r>
      <w:r w:rsidR="00A83F83">
        <w:rPr>
          <w:lang w:val="en-US"/>
        </w:rPr>
        <w:t xml:space="preserve"> (Database tier)</w:t>
      </w:r>
    </w:p>
    <w:p w14:paraId="7CD5B128" w14:textId="560D6137" w:rsidR="00A83F83" w:rsidRPr="00A83F83" w:rsidRDefault="00A83F83" w:rsidP="00A83F83">
      <w:p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GUI</w:t>
      </w:r>
    </w:p>
    <w:p w14:paraId="53B96B65" w14:textId="66C80339" w:rsidR="006A7423" w:rsidRDefault="006A7423" w:rsidP="006A7423">
      <w:p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xóa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 xml:space="preserve"> ở database.</w:t>
      </w:r>
    </w:p>
    <w:p w14:paraId="0B59F04A" w14:textId="77777777" w:rsidR="006A7423" w:rsidRDefault="006A7423" w:rsidP="006A7423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Firebase/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database.</w:t>
      </w:r>
    </w:p>
    <w:p w14:paraId="1463FE42" w14:textId="77777777" w:rsidR="006A7423" w:rsidRDefault="006A7423" w:rsidP="006A7423">
      <w:pPr>
        <w:rPr>
          <w:lang w:val="en-US"/>
        </w:rPr>
      </w:pPr>
    </w:p>
    <w:p w14:paraId="5B1DE65E" w14:textId="77777777" w:rsidR="006A7423" w:rsidRDefault="006A7423" w:rsidP="006A7423">
      <w:pPr>
        <w:pStyle w:val="u2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325"/>
        <w:gridCol w:w="5692"/>
      </w:tblGrid>
      <w:tr w:rsidR="006A7423" w14:paraId="71DA76FE" w14:textId="77777777" w:rsidTr="00A70B2B">
        <w:tc>
          <w:tcPr>
            <w:tcW w:w="3325" w:type="dxa"/>
          </w:tcPr>
          <w:p w14:paraId="251B8D6D" w14:textId="77777777" w:rsidR="006A7423" w:rsidRPr="00167E42" w:rsidRDefault="006A7423" w:rsidP="00A70B2B">
            <w:pPr>
              <w:rPr>
                <w:b/>
                <w:bCs/>
                <w:lang w:val="en-US"/>
              </w:rPr>
            </w:pPr>
            <w:proofErr w:type="spellStart"/>
            <w:r w:rsidRPr="00167E42">
              <w:rPr>
                <w:b/>
                <w:bCs/>
                <w:lang w:val="en-US"/>
              </w:rPr>
              <w:t>Thành</w:t>
            </w:r>
            <w:proofErr w:type="spellEnd"/>
            <w:r w:rsidRPr="00167E4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67E42">
              <w:rPr>
                <w:b/>
                <w:bCs/>
                <w:lang w:val="en-US"/>
              </w:rPr>
              <w:t>phần</w:t>
            </w:r>
            <w:proofErr w:type="spellEnd"/>
          </w:p>
        </w:tc>
        <w:tc>
          <w:tcPr>
            <w:tcW w:w="5692" w:type="dxa"/>
          </w:tcPr>
          <w:p w14:paraId="2D0D49F1" w14:textId="77777777" w:rsidR="006A7423" w:rsidRPr="00167E42" w:rsidRDefault="006A7423" w:rsidP="00A70B2B">
            <w:pPr>
              <w:rPr>
                <w:b/>
                <w:bCs/>
                <w:lang w:val="en-US"/>
              </w:rPr>
            </w:pPr>
            <w:proofErr w:type="spellStart"/>
            <w:r w:rsidRPr="00167E42">
              <w:rPr>
                <w:b/>
                <w:bCs/>
                <w:lang w:val="en-US"/>
              </w:rPr>
              <w:t>Diễn</w:t>
            </w:r>
            <w:proofErr w:type="spellEnd"/>
            <w:r w:rsidRPr="00167E4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67E42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A7423" w14:paraId="1990598E" w14:textId="77777777" w:rsidTr="00A70B2B">
        <w:tc>
          <w:tcPr>
            <w:tcW w:w="3325" w:type="dxa"/>
          </w:tcPr>
          <w:p w14:paraId="6513E34F" w14:textId="5A453AFA" w:rsidR="006A7423" w:rsidRDefault="00A83F83" w:rsidP="00A70B2B">
            <w:pPr>
              <w:rPr>
                <w:lang w:val="en-US"/>
              </w:rPr>
            </w:pPr>
            <w:r>
              <w:rPr>
                <w:lang w:val="en-US"/>
              </w:rPr>
              <w:t>Client tier</w:t>
            </w:r>
          </w:p>
        </w:tc>
        <w:tc>
          <w:tcPr>
            <w:tcW w:w="5692" w:type="dxa"/>
          </w:tcPr>
          <w:p w14:paraId="47044369" w14:textId="76A8D90C" w:rsidR="006A7423" w:rsidRDefault="006A7423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A83F83">
              <w:rPr>
                <w:lang w:val="en-US"/>
              </w:rPr>
              <w:t>truy</w:t>
            </w:r>
            <w:proofErr w:type="spellEnd"/>
            <w:r w:rsidR="00A83F83">
              <w:rPr>
                <w:lang w:val="en-US"/>
              </w:rPr>
              <w:t xml:space="preserve"> </w:t>
            </w:r>
            <w:proofErr w:type="spellStart"/>
            <w:proofErr w:type="gramStart"/>
            <w:r w:rsidR="00A83F83">
              <w:rPr>
                <w:lang w:val="en-US"/>
              </w:rPr>
              <w:t>vấn</w:t>
            </w:r>
            <w:proofErr w:type="spellEnd"/>
            <w:r w:rsidR="00A83F8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proofErr w:type="gram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</w:t>
            </w:r>
            <w:r w:rsidR="00A83F83">
              <w:rPr>
                <w:lang w:val="en-US"/>
              </w:rPr>
              <w:t>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Data</w:t>
            </w:r>
            <w:r w:rsidR="00A83F83">
              <w:rPr>
                <w:lang w:val="en-US"/>
              </w:rPr>
              <w:t>base</w:t>
            </w:r>
            <w:r>
              <w:rPr>
                <w:lang w:val="en-US"/>
              </w:rPr>
              <w:t xml:space="preserve"> tier.</w:t>
            </w:r>
          </w:p>
          <w:p w14:paraId="099AFAB3" w14:textId="5A50F34B" w:rsidR="006A7423" w:rsidRDefault="006A7423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Data</w:t>
            </w:r>
            <w:r w:rsidR="00A83F83">
              <w:rPr>
                <w:lang w:val="en-US"/>
              </w:rPr>
              <w:t>base</w:t>
            </w:r>
            <w:r>
              <w:rPr>
                <w:lang w:val="en-US"/>
              </w:rPr>
              <w:t xml:space="preserve"> tier.</w:t>
            </w:r>
          </w:p>
        </w:tc>
      </w:tr>
      <w:tr w:rsidR="006A7423" w14:paraId="58343E2E" w14:textId="77777777" w:rsidTr="00A70B2B">
        <w:tc>
          <w:tcPr>
            <w:tcW w:w="3325" w:type="dxa"/>
          </w:tcPr>
          <w:p w14:paraId="51C85CB9" w14:textId="7F9ACFF7" w:rsidR="006A7423" w:rsidRDefault="00A83F83" w:rsidP="00A70B2B">
            <w:pPr>
              <w:rPr>
                <w:lang w:val="en-US"/>
              </w:rPr>
            </w:pPr>
            <w:r>
              <w:rPr>
                <w:lang w:val="en-US"/>
              </w:rPr>
              <w:t>Database tier</w:t>
            </w:r>
          </w:p>
        </w:tc>
        <w:tc>
          <w:tcPr>
            <w:tcW w:w="5692" w:type="dxa"/>
          </w:tcPr>
          <w:p w14:paraId="0E9A11A2" w14:textId="77777777" w:rsidR="006A7423" w:rsidRDefault="006A7423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  <w:p w14:paraId="47A320F5" w14:textId="77777777" w:rsidR="006A7423" w:rsidRDefault="006A7423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229EA9B" w14:textId="26D778F0" w:rsidR="006A7423" w:rsidRDefault="006A7423" w:rsidP="00CA75F9">
      <w:pPr>
        <w:spacing w:line="360" w:lineRule="auto"/>
        <w:rPr>
          <w:b/>
          <w:i/>
          <w:color w:val="0000FF"/>
          <w:lang w:val="en-US"/>
        </w:rPr>
      </w:pPr>
    </w:p>
    <w:p w14:paraId="189C7CF1" w14:textId="1399A23C" w:rsidR="00CA75F9" w:rsidRPr="008846F1" w:rsidRDefault="00CA75F9" w:rsidP="00AD405F">
      <w:pPr>
        <w:pStyle w:val="u1"/>
      </w:pPr>
      <w:bookmarkStart w:id="2" w:name="_Toc176927906"/>
      <w:bookmarkStart w:id="3" w:name="_Toc369451630"/>
      <w:r w:rsidRPr="008846F1">
        <w:lastRenderedPageBreak/>
        <w:t xml:space="preserve">Mô </w:t>
      </w:r>
      <w:proofErr w:type="spellStart"/>
      <w:r w:rsidRPr="008846F1">
        <w:t>tả</w:t>
      </w:r>
      <w:proofErr w:type="spellEnd"/>
      <w:r w:rsidRPr="008846F1">
        <w:t xml:space="preserve"> chi </w:t>
      </w:r>
      <w:proofErr w:type="spellStart"/>
      <w:r w:rsidRPr="008846F1">
        <w:t>tiết</w:t>
      </w:r>
      <w:proofErr w:type="spellEnd"/>
      <w:r w:rsidRPr="008846F1">
        <w:t xml:space="preserve"> </w:t>
      </w:r>
      <w:proofErr w:type="spellStart"/>
      <w:r w:rsidRPr="008846F1">
        <w:t>từng</w:t>
      </w:r>
      <w:proofErr w:type="spellEnd"/>
      <w:r w:rsidRPr="008846F1">
        <w:t xml:space="preserve"> </w:t>
      </w:r>
      <w:proofErr w:type="spellStart"/>
      <w:r w:rsidRPr="008846F1">
        <w:t>thành</w:t>
      </w:r>
      <w:proofErr w:type="spellEnd"/>
      <w:r w:rsidRPr="008846F1">
        <w:t xml:space="preserve"> </w:t>
      </w:r>
      <w:proofErr w:type="spellStart"/>
      <w:r w:rsidRPr="008846F1">
        <w:t>phần</w:t>
      </w:r>
      <w:proofErr w:type="spellEnd"/>
      <w:r w:rsidRPr="008846F1">
        <w:t xml:space="preserve"> trong </w:t>
      </w:r>
      <w:proofErr w:type="spellStart"/>
      <w:r w:rsidRPr="008846F1">
        <w:t>hệ</w:t>
      </w:r>
      <w:proofErr w:type="spellEnd"/>
      <w:r w:rsidRPr="008846F1">
        <w:t xml:space="preserve"> </w:t>
      </w:r>
      <w:proofErr w:type="spellStart"/>
      <w:r w:rsidRPr="008846F1">
        <w:t>thống</w:t>
      </w:r>
      <w:bookmarkEnd w:id="2"/>
      <w:bookmarkEnd w:id="3"/>
      <w:proofErr w:type="spellEnd"/>
    </w:p>
    <w:p w14:paraId="13B28F6B" w14:textId="7634320E" w:rsidR="00AD405F" w:rsidRDefault="00AD405F" w:rsidP="00AD405F">
      <w:pPr>
        <w:pStyle w:val="u2"/>
        <w:rPr>
          <w:lang w:val="en-US"/>
        </w:rPr>
      </w:pPr>
      <w:r>
        <w:rPr>
          <w:lang w:val="en-US"/>
        </w:rPr>
        <w:t>Client tier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325"/>
        <w:gridCol w:w="5692"/>
      </w:tblGrid>
      <w:tr w:rsidR="00AD405F" w:rsidRPr="00167E42" w14:paraId="1F58B5A8" w14:textId="77777777" w:rsidTr="00A70B2B">
        <w:tc>
          <w:tcPr>
            <w:tcW w:w="3325" w:type="dxa"/>
          </w:tcPr>
          <w:p w14:paraId="4434C766" w14:textId="77777777" w:rsidR="00AD405F" w:rsidRPr="00167E42" w:rsidRDefault="00AD405F" w:rsidP="00A70B2B">
            <w:pPr>
              <w:rPr>
                <w:b/>
                <w:bCs/>
                <w:lang w:val="en-US"/>
              </w:rPr>
            </w:pPr>
            <w:proofErr w:type="spellStart"/>
            <w:r w:rsidRPr="00167E42">
              <w:rPr>
                <w:b/>
                <w:bCs/>
                <w:lang w:val="en-US"/>
              </w:rPr>
              <w:t>Thành</w:t>
            </w:r>
            <w:proofErr w:type="spellEnd"/>
            <w:r w:rsidRPr="00167E4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67E42">
              <w:rPr>
                <w:b/>
                <w:bCs/>
                <w:lang w:val="en-US"/>
              </w:rPr>
              <w:t>phần</w:t>
            </w:r>
            <w:proofErr w:type="spellEnd"/>
          </w:p>
        </w:tc>
        <w:tc>
          <w:tcPr>
            <w:tcW w:w="5692" w:type="dxa"/>
          </w:tcPr>
          <w:p w14:paraId="37D2717E" w14:textId="77777777" w:rsidR="00AD405F" w:rsidRPr="00167E42" w:rsidRDefault="00AD405F" w:rsidP="00A70B2B">
            <w:pPr>
              <w:rPr>
                <w:b/>
                <w:bCs/>
                <w:lang w:val="en-US"/>
              </w:rPr>
            </w:pPr>
            <w:proofErr w:type="spellStart"/>
            <w:r w:rsidRPr="00167E42">
              <w:rPr>
                <w:b/>
                <w:bCs/>
                <w:lang w:val="en-US"/>
              </w:rPr>
              <w:t>Diễn</w:t>
            </w:r>
            <w:proofErr w:type="spellEnd"/>
            <w:r w:rsidRPr="00167E4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67E42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AD405F" w14:paraId="429F8B5E" w14:textId="77777777" w:rsidTr="00A70B2B">
        <w:tc>
          <w:tcPr>
            <w:tcW w:w="3325" w:type="dxa"/>
          </w:tcPr>
          <w:p w14:paraId="293DC16E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LoginActivity</w:t>
            </w:r>
            <w:proofErr w:type="spellEnd"/>
          </w:p>
        </w:tc>
        <w:tc>
          <w:tcPr>
            <w:tcW w:w="5692" w:type="dxa"/>
          </w:tcPr>
          <w:p w14:paraId="413252CE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108D4894" w14:textId="77777777" w:rsidTr="00A70B2B">
        <w:tc>
          <w:tcPr>
            <w:tcW w:w="3325" w:type="dxa"/>
          </w:tcPr>
          <w:p w14:paraId="7DB26984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SignupActivity</w:t>
            </w:r>
            <w:proofErr w:type="spellEnd"/>
          </w:p>
        </w:tc>
        <w:tc>
          <w:tcPr>
            <w:tcW w:w="5692" w:type="dxa"/>
          </w:tcPr>
          <w:p w14:paraId="4086DB06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5027BD42" w14:textId="77777777" w:rsidTr="00A70B2B">
        <w:tc>
          <w:tcPr>
            <w:tcW w:w="3325" w:type="dxa"/>
          </w:tcPr>
          <w:p w14:paraId="17260F9D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SplashActivity</w:t>
            </w:r>
            <w:proofErr w:type="spellEnd"/>
          </w:p>
        </w:tc>
        <w:tc>
          <w:tcPr>
            <w:tcW w:w="5692" w:type="dxa"/>
          </w:tcPr>
          <w:p w14:paraId="2A31B634" w14:textId="777777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4A744273" w14:textId="77777777" w:rsidTr="00A70B2B">
        <w:tc>
          <w:tcPr>
            <w:tcW w:w="3325" w:type="dxa"/>
          </w:tcPr>
          <w:p w14:paraId="1F947B0C" w14:textId="704AF13E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Man_hinh_chinh</w:t>
            </w:r>
            <w:proofErr w:type="spellEnd"/>
          </w:p>
        </w:tc>
        <w:tc>
          <w:tcPr>
            <w:tcW w:w="5692" w:type="dxa"/>
          </w:tcPr>
          <w:p w14:paraId="1E414EAF" w14:textId="0615B94F" w:rsidR="00AD405F" w:rsidRDefault="00AD405F" w:rsidP="00A70B2B">
            <w:pPr>
              <w:rPr>
                <w:lang w:val="en-US"/>
              </w:rPr>
            </w:pPr>
            <w:r>
              <w:rPr>
                <w:lang w:val="en-US"/>
              </w:rPr>
              <w:t xml:space="preserve">Trang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6429313B" w14:textId="77777777" w:rsidTr="00A70B2B">
        <w:tc>
          <w:tcPr>
            <w:tcW w:w="3325" w:type="dxa"/>
          </w:tcPr>
          <w:p w14:paraId="69261C6D" w14:textId="226BF378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QuanLyChung</w:t>
            </w:r>
            <w:proofErr w:type="spellEnd"/>
          </w:p>
        </w:tc>
        <w:tc>
          <w:tcPr>
            <w:tcW w:w="5692" w:type="dxa"/>
          </w:tcPr>
          <w:p w14:paraId="761D7BF4" w14:textId="19207DD8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</w:p>
        </w:tc>
      </w:tr>
      <w:tr w:rsidR="00AD405F" w14:paraId="40C32348" w14:textId="77777777" w:rsidTr="00A70B2B">
        <w:tc>
          <w:tcPr>
            <w:tcW w:w="3325" w:type="dxa"/>
          </w:tcPr>
          <w:p w14:paraId="1B528C5D" w14:textId="50CF55F4" w:rsidR="00AD405F" w:rsidRDefault="00AD405F" w:rsidP="00AD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QuanLyNhanVien</w:t>
            </w:r>
            <w:proofErr w:type="spellEnd"/>
          </w:p>
        </w:tc>
        <w:tc>
          <w:tcPr>
            <w:tcW w:w="5692" w:type="dxa"/>
          </w:tcPr>
          <w:p w14:paraId="48DF7CCA" w14:textId="17A83E50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AD405F" w14:paraId="02236639" w14:textId="77777777" w:rsidTr="00A70B2B">
        <w:tc>
          <w:tcPr>
            <w:tcW w:w="3325" w:type="dxa"/>
          </w:tcPr>
          <w:p w14:paraId="192D4917" w14:textId="32CFB281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QLNV_ThemNV</w:t>
            </w:r>
            <w:proofErr w:type="spellEnd"/>
          </w:p>
        </w:tc>
        <w:tc>
          <w:tcPr>
            <w:tcW w:w="5692" w:type="dxa"/>
          </w:tcPr>
          <w:p w14:paraId="7959B937" w14:textId="12A57CA3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AD405F" w14:paraId="5892EB39" w14:textId="77777777" w:rsidTr="00A70B2B">
        <w:tc>
          <w:tcPr>
            <w:tcW w:w="3325" w:type="dxa"/>
          </w:tcPr>
          <w:p w14:paraId="23155A45" w14:textId="4276661F" w:rsidR="00AD405F" w:rsidRDefault="00AD405F" w:rsidP="00AD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QLNV_SuaNV</w:t>
            </w:r>
            <w:proofErr w:type="spellEnd"/>
          </w:p>
        </w:tc>
        <w:tc>
          <w:tcPr>
            <w:tcW w:w="5692" w:type="dxa"/>
          </w:tcPr>
          <w:p w14:paraId="0534E070" w14:textId="7491CCC0" w:rsidR="00AD405F" w:rsidRDefault="00AD405F" w:rsidP="00AD40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AD405F" w14:paraId="5295512D" w14:textId="77777777" w:rsidTr="00A70B2B">
        <w:tc>
          <w:tcPr>
            <w:tcW w:w="3325" w:type="dxa"/>
          </w:tcPr>
          <w:p w14:paraId="1756CEF0" w14:textId="5E971554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QuanLyBan</w:t>
            </w:r>
            <w:proofErr w:type="spellEnd"/>
          </w:p>
        </w:tc>
        <w:tc>
          <w:tcPr>
            <w:tcW w:w="5692" w:type="dxa"/>
          </w:tcPr>
          <w:p w14:paraId="784D8FDF" w14:textId="2EB4A122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AD405F" w14:paraId="106FF149" w14:textId="77777777" w:rsidTr="00A70B2B">
        <w:tc>
          <w:tcPr>
            <w:tcW w:w="3325" w:type="dxa"/>
          </w:tcPr>
          <w:p w14:paraId="45580C3B" w14:textId="3EB63D71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QLBan_SuaBan</w:t>
            </w:r>
            <w:proofErr w:type="spellEnd"/>
          </w:p>
        </w:tc>
        <w:tc>
          <w:tcPr>
            <w:tcW w:w="5692" w:type="dxa"/>
          </w:tcPr>
          <w:p w14:paraId="5DDA07F4" w14:textId="2D18E276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AD405F" w14:paraId="7FD493A5" w14:textId="77777777" w:rsidTr="00A70B2B">
        <w:tc>
          <w:tcPr>
            <w:tcW w:w="3325" w:type="dxa"/>
          </w:tcPr>
          <w:p w14:paraId="31884899" w14:textId="5DCA42B1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QLBan_ThemBan</w:t>
            </w:r>
            <w:proofErr w:type="spellEnd"/>
          </w:p>
        </w:tc>
        <w:tc>
          <w:tcPr>
            <w:tcW w:w="5692" w:type="dxa"/>
          </w:tcPr>
          <w:p w14:paraId="5455EF92" w14:textId="7B273355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AD405F" w14:paraId="5E95C87A" w14:textId="77777777" w:rsidTr="00A70B2B">
        <w:tc>
          <w:tcPr>
            <w:tcW w:w="3325" w:type="dxa"/>
          </w:tcPr>
          <w:p w14:paraId="19311874" w14:textId="0172F99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Tao_Tai_Khoan</w:t>
            </w:r>
            <w:proofErr w:type="spellEnd"/>
          </w:p>
        </w:tc>
        <w:tc>
          <w:tcPr>
            <w:tcW w:w="5692" w:type="dxa"/>
          </w:tcPr>
          <w:p w14:paraId="0B83E932" w14:textId="73737569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AD405F" w14:paraId="689F567A" w14:textId="77777777" w:rsidTr="00A70B2B">
        <w:tc>
          <w:tcPr>
            <w:tcW w:w="3325" w:type="dxa"/>
          </w:tcPr>
          <w:p w14:paraId="3338DBB2" w14:textId="689F1F16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QuanLyNuocUong</w:t>
            </w:r>
            <w:proofErr w:type="spellEnd"/>
          </w:p>
        </w:tc>
        <w:tc>
          <w:tcPr>
            <w:tcW w:w="5692" w:type="dxa"/>
          </w:tcPr>
          <w:p w14:paraId="2750FA4E" w14:textId="3EB23F77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AD405F" w14:paraId="7AE901FD" w14:textId="77777777" w:rsidTr="00A70B2B">
        <w:tc>
          <w:tcPr>
            <w:tcW w:w="3325" w:type="dxa"/>
          </w:tcPr>
          <w:p w14:paraId="2C59895A" w14:textId="17F21111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QLNuocUong_them_nuoc</w:t>
            </w:r>
            <w:proofErr w:type="spellEnd"/>
          </w:p>
        </w:tc>
        <w:tc>
          <w:tcPr>
            <w:tcW w:w="5692" w:type="dxa"/>
          </w:tcPr>
          <w:p w14:paraId="01F6FA32" w14:textId="3E623AA0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AD405F" w14:paraId="7BBC6111" w14:textId="77777777" w:rsidTr="00A70B2B">
        <w:tc>
          <w:tcPr>
            <w:tcW w:w="3325" w:type="dxa"/>
          </w:tcPr>
          <w:p w14:paraId="43C585D9" w14:textId="5B3A56F2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QLNuocUong_sua_nuoc</w:t>
            </w:r>
            <w:proofErr w:type="spellEnd"/>
          </w:p>
        </w:tc>
        <w:tc>
          <w:tcPr>
            <w:tcW w:w="5692" w:type="dxa"/>
          </w:tcPr>
          <w:p w14:paraId="0BACB585" w14:textId="09F19173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AD405F" w14:paraId="223F8258" w14:textId="77777777" w:rsidTr="00A70B2B">
        <w:tc>
          <w:tcPr>
            <w:tcW w:w="3325" w:type="dxa"/>
          </w:tcPr>
          <w:p w14:paraId="32A4E183" w14:textId="11E95899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ThongKe</w:t>
            </w:r>
            <w:proofErr w:type="spellEnd"/>
          </w:p>
        </w:tc>
        <w:tc>
          <w:tcPr>
            <w:tcW w:w="5692" w:type="dxa"/>
          </w:tcPr>
          <w:p w14:paraId="7A6C27CB" w14:textId="4B005BED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AD405F" w14:paraId="13826CC6" w14:textId="77777777" w:rsidTr="00AD405F">
        <w:trPr>
          <w:trHeight w:val="260"/>
        </w:trPr>
        <w:tc>
          <w:tcPr>
            <w:tcW w:w="3325" w:type="dxa"/>
          </w:tcPr>
          <w:p w14:paraId="04E4BA65" w14:textId="113E0058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QuanLyDiscount</w:t>
            </w:r>
            <w:proofErr w:type="spellEnd"/>
          </w:p>
        </w:tc>
        <w:tc>
          <w:tcPr>
            <w:tcW w:w="5692" w:type="dxa"/>
          </w:tcPr>
          <w:p w14:paraId="55CF79D9" w14:textId="21B0A84C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discount</w:t>
            </w:r>
          </w:p>
        </w:tc>
      </w:tr>
      <w:tr w:rsidR="00AD405F" w14:paraId="4309FAC3" w14:textId="77777777" w:rsidTr="00AD405F">
        <w:trPr>
          <w:trHeight w:val="260"/>
        </w:trPr>
        <w:tc>
          <w:tcPr>
            <w:tcW w:w="3325" w:type="dxa"/>
          </w:tcPr>
          <w:p w14:paraId="0529E147" w14:textId="20D2C8BD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QLDiscountPay</w:t>
            </w:r>
            <w:r w:rsidR="00796AFC">
              <w:rPr>
                <w:lang w:val="en-US"/>
              </w:rPr>
              <w:t>_sua</w:t>
            </w:r>
            <w:proofErr w:type="spellEnd"/>
          </w:p>
        </w:tc>
        <w:tc>
          <w:tcPr>
            <w:tcW w:w="5692" w:type="dxa"/>
          </w:tcPr>
          <w:p w14:paraId="32B41EAF" w14:textId="304BFAB0" w:rsidR="00AD405F" w:rsidRDefault="00796AFC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DiscountPay</w:t>
            </w:r>
            <w:proofErr w:type="spellEnd"/>
          </w:p>
        </w:tc>
      </w:tr>
      <w:tr w:rsidR="00796AFC" w14:paraId="2BC4B6E6" w14:textId="77777777" w:rsidTr="00AD405F">
        <w:trPr>
          <w:trHeight w:val="260"/>
        </w:trPr>
        <w:tc>
          <w:tcPr>
            <w:tcW w:w="3325" w:type="dxa"/>
          </w:tcPr>
          <w:p w14:paraId="4D88B84D" w14:textId="244674B0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QLDiscountCode_them</w:t>
            </w:r>
            <w:proofErr w:type="spellEnd"/>
          </w:p>
        </w:tc>
        <w:tc>
          <w:tcPr>
            <w:tcW w:w="5692" w:type="dxa"/>
          </w:tcPr>
          <w:p w14:paraId="1113482E" w14:textId="02031C3C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DiscountCode</w:t>
            </w:r>
            <w:proofErr w:type="spellEnd"/>
          </w:p>
        </w:tc>
      </w:tr>
      <w:tr w:rsidR="00796AFC" w14:paraId="1EBCB91F" w14:textId="77777777" w:rsidTr="00AD405F">
        <w:trPr>
          <w:trHeight w:val="260"/>
        </w:trPr>
        <w:tc>
          <w:tcPr>
            <w:tcW w:w="3325" w:type="dxa"/>
          </w:tcPr>
          <w:p w14:paraId="75C3A364" w14:textId="0A1FB3AE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QLDiscountCode_sua</w:t>
            </w:r>
            <w:proofErr w:type="spellEnd"/>
          </w:p>
        </w:tc>
        <w:tc>
          <w:tcPr>
            <w:tcW w:w="5692" w:type="dxa"/>
          </w:tcPr>
          <w:p w14:paraId="6D603421" w14:textId="6BD817AC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DiscountCode</w:t>
            </w:r>
            <w:proofErr w:type="spellEnd"/>
          </w:p>
        </w:tc>
      </w:tr>
      <w:tr w:rsidR="00D63776" w14:paraId="482812DF" w14:textId="77777777" w:rsidTr="00AD405F">
        <w:trPr>
          <w:trHeight w:val="260"/>
        </w:trPr>
        <w:tc>
          <w:tcPr>
            <w:tcW w:w="3325" w:type="dxa"/>
          </w:tcPr>
          <w:p w14:paraId="0E83E9C1" w14:textId="694E4848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OrderActivity</w:t>
            </w:r>
            <w:proofErr w:type="spellEnd"/>
          </w:p>
        </w:tc>
        <w:tc>
          <w:tcPr>
            <w:tcW w:w="5692" w:type="dxa"/>
          </w:tcPr>
          <w:p w14:paraId="75AB4FFA" w14:textId="1F4F3992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order/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D63776" w14:paraId="18899A46" w14:textId="77777777" w:rsidTr="00AD405F">
        <w:trPr>
          <w:trHeight w:val="260"/>
        </w:trPr>
        <w:tc>
          <w:tcPr>
            <w:tcW w:w="3325" w:type="dxa"/>
          </w:tcPr>
          <w:p w14:paraId="041EA724" w14:textId="0F307F64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MenuFragment</w:t>
            </w:r>
            <w:proofErr w:type="spellEnd"/>
          </w:p>
        </w:tc>
        <w:tc>
          <w:tcPr>
            <w:tcW w:w="5692" w:type="dxa"/>
          </w:tcPr>
          <w:p w14:paraId="26FED04B" w14:textId="1DEDC2C1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OrderActivity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D63776" w14:paraId="3130ECC5" w14:textId="77777777" w:rsidTr="00AD405F">
        <w:trPr>
          <w:trHeight w:val="260"/>
        </w:trPr>
        <w:tc>
          <w:tcPr>
            <w:tcW w:w="3325" w:type="dxa"/>
          </w:tcPr>
          <w:p w14:paraId="16283459" w14:textId="0210FA18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CartFragment</w:t>
            </w:r>
            <w:proofErr w:type="spellEnd"/>
          </w:p>
        </w:tc>
        <w:tc>
          <w:tcPr>
            <w:tcW w:w="5692" w:type="dxa"/>
          </w:tcPr>
          <w:p w14:paraId="1F6CEF9C" w14:textId="61225109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OrderActivity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</w:tr>
      <w:tr w:rsidR="00D63776" w14:paraId="6908D0E5" w14:textId="77777777" w:rsidTr="00AD405F">
        <w:trPr>
          <w:trHeight w:val="260"/>
        </w:trPr>
        <w:tc>
          <w:tcPr>
            <w:tcW w:w="3325" w:type="dxa"/>
          </w:tcPr>
          <w:p w14:paraId="31057817" w14:textId="621389BE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BillFragment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692" w:type="dxa"/>
          </w:tcPr>
          <w:p w14:paraId="39DCDCA1" w14:textId="6270EEF5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OrderActivity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D63776" w14:paraId="42BCDCD7" w14:textId="77777777" w:rsidTr="00AD405F">
        <w:trPr>
          <w:trHeight w:val="260"/>
        </w:trPr>
        <w:tc>
          <w:tcPr>
            <w:tcW w:w="3325" w:type="dxa"/>
          </w:tcPr>
          <w:p w14:paraId="61B8147F" w14:textId="7534E6CA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ItemProfleDialog</w:t>
            </w:r>
            <w:proofErr w:type="spellEnd"/>
          </w:p>
        </w:tc>
        <w:tc>
          <w:tcPr>
            <w:tcW w:w="5692" w:type="dxa"/>
          </w:tcPr>
          <w:p w14:paraId="6DF7491D" w14:textId="103723DE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</w:p>
        </w:tc>
      </w:tr>
      <w:tr w:rsidR="00D63776" w14:paraId="1CC19ABA" w14:textId="77777777" w:rsidTr="00AD405F">
        <w:trPr>
          <w:trHeight w:val="260"/>
        </w:trPr>
        <w:tc>
          <w:tcPr>
            <w:tcW w:w="3325" w:type="dxa"/>
          </w:tcPr>
          <w:p w14:paraId="3B58639F" w14:textId="45BFA92B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ItemCardDialog</w:t>
            </w:r>
            <w:proofErr w:type="spellEnd"/>
          </w:p>
        </w:tc>
        <w:tc>
          <w:tcPr>
            <w:tcW w:w="5692" w:type="dxa"/>
          </w:tcPr>
          <w:p w14:paraId="48F2916B" w14:textId="4A6649F6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order </w:t>
            </w:r>
          </w:p>
        </w:tc>
      </w:tr>
      <w:tr w:rsidR="00D63776" w14:paraId="73A13B20" w14:textId="77777777" w:rsidTr="00AD405F">
        <w:trPr>
          <w:trHeight w:val="260"/>
        </w:trPr>
        <w:tc>
          <w:tcPr>
            <w:tcW w:w="3325" w:type="dxa"/>
          </w:tcPr>
          <w:p w14:paraId="5CA67CC5" w14:textId="4EBD0C09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PayDialog</w:t>
            </w:r>
            <w:proofErr w:type="spellEnd"/>
          </w:p>
        </w:tc>
        <w:tc>
          <w:tcPr>
            <w:tcW w:w="5692" w:type="dxa"/>
          </w:tcPr>
          <w:p w14:paraId="7A0D8481" w14:textId="44AE86CC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D63776" w14:paraId="16D0C16B" w14:textId="77777777" w:rsidTr="00AD405F">
        <w:trPr>
          <w:trHeight w:val="260"/>
        </w:trPr>
        <w:tc>
          <w:tcPr>
            <w:tcW w:w="3325" w:type="dxa"/>
          </w:tcPr>
          <w:p w14:paraId="7F8B2659" w14:textId="058C7F71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TableCombineDialog</w:t>
            </w:r>
            <w:proofErr w:type="spellEnd"/>
          </w:p>
        </w:tc>
        <w:tc>
          <w:tcPr>
            <w:tcW w:w="5692" w:type="dxa"/>
          </w:tcPr>
          <w:p w14:paraId="184B2B81" w14:textId="5139883B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D63776" w14:paraId="702A0B61" w14:textId="77777777" w:rsidTr="00AD405F">
        <w:trPr>
          <w:trHeight w:val="260"/>
        </w:trPr>
        <w:tc>
          <w:tcPr>
            <w:tcW w:w="3325" w:type="dxa"/>
          </w:tcPr>
          <w:p w14:paraId="62E6A0BF" w14:textId="42BD0C9C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TableActivity</w:t>
            </w:r>
            <w:proofErr w:type="spellEnd"/>
          </w:p>
        </w:tc>
        <w:tc>
          <w:tcPr>
            <w:tcW w:w="5692" w:type="dxa"/>
          </w:tcPr>
          <w:p w14:paraId="44B1B2ED" w14:textId="43CB55CA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D63776" w14:paraId="0855E5A3" w14:textId="77777777" w:rsidTr="00AD405F">
        <w:trPr>
          <w:trHeight w:val="260"/>
        </w:trPr>
        <w:tc>
          <w:tcPr>
            <w:tcW w:w="3325" w:type="dxa"/>
          </w:tcPr>
          <w:p w14:paraId="142972BC" w14:textId="6902B5C6" w:rsidR="00D63776" w:rsidRDefault="00D63776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SearchActivity</w:t>
            </w:r>
            <w:proofErr w:type="spellEnd"/>
          </w:p>
        </w:tc>
        <w:tc>
          <w:tcPr>
            <w:tcW w:w="5692" w:type="dxa"/>
          </w:tcPr>
          <w:p w14:paraId="15235A8F" w14:textId="4CD5C348" w:rsidR="00D63776" w:rsidRDefault="00D63776" w:rsidP="00D63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</w:tbl>
    <w:p w14:paraId="0D93B3D6" w14:textId="512CC2F8" w:rsidR="00AD405F" w:rsidRPr="006542FC" w:rsidRDefault="00AD405F" w:rsidP="00AD405F">
      <w:pPr>
        <w:rPr>
          <w:lang w:val="en-US"/>
        </w:rPr>
      </w:pPr>
    </w:p>
    <w:p w14:paraId="7666CC4A" w14:textId="175B8ABA" w:rsidR="00AD405F" w:rsidRPr="00201FC0" w:rsidRDefault="00AD405F" w:rsidP="00AD405F">
      <w:pPr>
        <w:pStyle w:val="u2"/>
        <w:rPr>
          <w:lang w:val="en-US"/>
        </w:rPr>
      </w:pPr>
      <w:r>
        <w:rPr>
          <w:lang w:val="en-US"/>
        </w:rPr>
        <w:t>Database tier</w:t>
      </w:r>
    </w:p>
    <w:p w14:paraId="60B831E2" w14:textId="77777777" w:rsidR="00AD405F" w:rsidRDefault="00AD405F" w:rsidP="00AD405F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35"/>
        <w:gridCol w:w="5782"/>
      </w:tblGrid>
      <w:tr w:rsidR="00AD405F" w14:paraId="7E52D1AC" w14:textId="77777777" w:rsidTr="00A70B2B">
        <w:tc>
          <w:tcPr>
            <w:tcW w:w="3235" w:type="dxa"/>
          </w:tcPr>
          <w:p w14:paraId="155EA6D0" w14:textId="77777777" w:rsidR="00AD405F" w:rsidRPr="00E81767" w:rsidRDefault="00AD405F" w:rsidP="00A70B2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phần</w:t>
            </w:r>
            <w:proofErr w:type="spellEnd"/>
          </w:p>
        </w:tc>
        <w:tc>
          <w:tcPr>
            <w:tcW w:w="5782" w:type="dxa"/>
          </w:tcPr>
          <w:p w14:paraId="6B3228C4" w14:textId="77777777" w:rsidR="00AD405F" w:rsidRPr="00E81767" w:rsidRDefault="00AD405F" w:rsidP="00A70B2B">
            <w:pPr>
              <w:rPr>
                <w:b/>
                <w:bCs/>
                <w:lang w:val="en-US"/>
              </w:rPr>
            </w:pPr>
            <w:proofErr w:type="spellStart"/>
            <w:r w:rsidRPr="00E81767">
              <w:rPr>
                <w:b/>
                <w:bCs/>
                <w:lang w:val="en-US"/>
              </w:rPr>
              <w:t>Diễn</w:t>
            </w:r>
            <w:proofErr w:type="spellEnd"/>
            <w:r w:rsidRPr="00E8176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1767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AD405F" w14:paraId="5F236F97" w14:textId="77777777" w:rsidTr="00A70B2B">
        <w:tc>
          <w:tcPr>
            <w:tcW w:w="3235" w:type="dxa"/>
          </w:tcPr>
          <w:p w14:paraId="4A42B808" w14:textId="2FF07683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NhanVien</w:t>
            </w:r>
            <w:proofErr w:type="spellEnd"/>
          </w:p>
        </w:tc>
        <w:tc>
          <w:tcPr>
            <w:tcW w:w="5782" w:type="dxa"/>
          </w:tcPr>
          <w:p w14:paraId="7C9AF12E" w14:textId="533D254F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587D8F09" w14:textId="77777777" w:rsidTr="00A70B2B">
        <w:tc>
          <w:tcPr>
            <w:tcW w:w="3235" w:type="dxa"/>
          </w:tcPr>
          <w:p w14:paraId="6D7CD3B0" w14:textId="56BB704F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</w:p>
        </w:tc>
        <w:tc>
          <w:tcPr>
            <w:tcW w:w="5782" w:type="dxa"/>
          </w:tcPr>
          <w:p w14:paraId="68D1ECFD" w14:textId="1FAFDF11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405F" w14:paraId="087EA3B8" w14:textId="77777777" w:rsidTr="00A70B2B">
        <w:tc>
          <w:tcPr>
            <w:tcW w:w="3235" w:type="dxa"/>
          </w:tcPr>
          <w:p w14:paraId="63E5200A" w14:textId="11117923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NuocUong</w:t>
            </w:r>
            <w:proofErr w:type="spellEnd"/>
          </w:p>
        </w:tc>
        <w:tc>
          <w:tcPr>
            <w:tcW w:w="5782" w:type="dxa"/>
          </w:tcPr>
          <w:p w14:paraId="680AFC51" w14:textId="516BBCAB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AD405F" w14:paraId="3B29A1A8" w14:textId="77777777" w:rsidTr="00A70B2B">
        <w:tc>
          <w:tcPr>
            <w:tcW w:w="3235" w:type="dxa"/>
          </w:tcPr>
          <w:p w14:paraId="7D5B79B8" w14:textId="060DEC4E" w:rsidR="00AD405F" w:rsidRDefault="00AD405F" w:rsidP="00A70B2B">
            <w:pPr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  <w:tc>
          <w:tcPr>
            <w:tcW w:w="5782" w:type="dxa"/>
          </w:tcPr>
          <w:p w14:paraId="39598AAB" w14:textId="6BDD0502" w:rsidR="00AD405F" w:rsidRDefault="00AD405F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AD405F" w14:paraId="0E3F46D2" w14:textId="77777777" w:rsidTr="00A70B2B">
        <w:tc>
          <w:tcPr>
            <w:tcW w:w="3235" w:type="dxa"/>
          </w:tcPr>
          <w:p w14:paraId="472B7436" w14:textId="4E4CE38F" w:rsidR="00AD405F" w:rsidRDefault="00796AFC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DiscountPay</w:t>
            </w:r>
            <w:proofErr w:type="spellEnd"/>
          </w:p>
        </w:tc>
        <w:tc>
          <w:tcPr>
            <w:tcW w:w="5782" w:type="dxa"/>
          </w:tcPr>
          <w:p w14:paraId="69160EB6" w14:textId="49944B6F" w:rsidR="00AD405F" w:rsidRDefault="00796AFC" w:rsidP="00A70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discount pay</w:t>
            </w:r>
          </w:p>
        </w:tc>
      </w:tr>
      <w:tr w:rsidR="00796AFC" w14:paraId="5A922F02" w14:textId="77777777" w:rsidTr="00A70B2B">
        <w:tc>
          <w:tcPr>
            <w:tcW w:w="3235" w:type="dxa"/>
          </w:tcPr>
          <w:p w14:paraId="2C8C8C94" w14:textId="1C202C50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DiscountCode</w:t>
            </w:r>
            <w:proofErr w:type="spellEnd"/>
          </w:p>
        </w:tc>
        <w:tc>
          <w:tcPr>
            <w:tcW w:w="5782" w:type="dxa"/>
          </w:tcPr>
          <w:p w14:paraId="26F9DCA3" w14:textId="1DD28F8C" w:rsidR="00796AFC" w:rsidRDefault="00796AFC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discount code</w:t>
            </w:r>
          </w:p>
        </w:tc>
      </w:tr>
      <w:tr w:rsidR="00E061C3" w14:paraId="61CC4E8A" w14:textId="77777777" w:rsidTr="00A70B2B">
        <w:tc>
          <w:tcPr>
            <w:tcW w:w="3235" w:type="dxa"/>
          </w:tcPr>
          <w:p w14:paraId="449EF27B" w14:textId="136F44A7" w:rsidR="00E061C3" w:rsidRDefault="00E061C3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GiaoDich</w:t>
            </w:r>
            <w:proofErr w:type="spellEnd"/>
          </w:p>
        </w:tc>
        <w:tc>
          <w:tcPr>
            <w:tcW w:w="5782" w:type="dxa"/>
          </w:tcPr>
          <w:p w14:paraId="20C93393" w14:textId="28D7BC2A" w:rsidR="00E061C3" w:rsidRDefault="00E061C3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</w:tr>
      <w:tr w:rsidR="00DD6310" w14:paraId="4A35CCE5" w14:textId="77777777" w:rsidTr="00A70B2B">
        <w:tc>
          <w:tcPr>
            <w:tcW w:w="3235" w:type="dxa"/>
          </w:tcPr>
          <w:p w14:paraId="1FA834A2" w14:textId="393115D6" w:rsidR="00DD6310" w:rsidRDefault="00DD6310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OrderItem</w:t>
            </w:r>
            <w:proofErr w:type="spellEnd"/>
          </w:p>
        </w:tc>
        <w:tc>
          <w:tcPr>
            <w:tcW w:w="5782" w:type="dxa"/>
          </w:tcPr>
          <w:p w14:paraId="12F7DF14" w14:textId="727E1786" w:rsidR="00DD6310" w:rsidRDefault="00DD6310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</w:tr>
      <w:tr w:rsidR="00DD6310" w14:paraId="0738090E" w14:textId="77777777" w:rsidTr="00A70B2B">
        <w:tc>
          <w:tcPr>
            <w:tcW w:w="3235" w:type="dxa"/>
          </w:tcPr>
          <w:p w14:paraId="023B913A" w14:textId="005ED518" w:rsidR="00DD6310" w:rsidRDefault="00DD6310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TableOrder</w:t>
            </w:r>
            <w:proofErr w:type="spellEnd"/>
          </w:p>
        </w:tc>
        <w:tc>
          <w:tcPr>
            <w:tcW w:w="5782" w:type="dxa"/>
          </w:tcPr>
          <w:p w14:paraId="423F088E" w14:textId="3D1B3F65" w:rsidR="00DD6310" w:rsidRDefault="00DD6310" w:rsidP="00DD63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</w:tr>
      <w:tr w:rsidR="00DD6310" w14:paraId="287B5C59" w14:textId="77777777" w:rsidTr="00A70B2B">
        <w:tc>
          <w:tcPr>
            <w:tcW w:w="3235" w:type="dxa"/>
          </w:tcPr>
          <w:p w14:paraId="5310EFA8" w14:textId="63711973" w:rsidR="00DD6310" w:rsidRDefault="00DD6310" w:rsidP="00796A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ItemCategory</w:t>
            </w:r>
            <w:proofErr w:type="spellEnd"/>
          </w:p>
        </w:tc>
        <w:tc>
          <w:tcPr>
            <w:tcW w:w="5782" w:type="dxa"/>
          </w:tcPr>
          <w:p w14:paraId="4BC6E63C" w14:textId="27381826" w:rsidR="00DD6310" w:rsidRDefault="00DD6310" w:rsidP="00DD63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nước</w:t>
            </w:r>
            <w:proofErr w:type="spellEnd"/>
          </w:p>
        </w:tc>
      </w:tr>
    </w:tbl>
    <w:p w14:paraId="352238BE" w14:textId="77777777" w:rsidR="00AD405F" w:rsidRDefault="00AD405F" w:rsidP="00AD405F">
      <w:pPr>
        <w:rPr>
          <w:lang w:val="en-US"/>
        </w:rPr>
      </w:pPr>
    </w:p>
    <w:p w14:paraId="566FE61E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1DDBE145" w14:textId="77777777" w:rsidR="003C2F0F" w:rsidRPr="003C2F0F" w:rsidRDefault="003C2F0F" w:rsidP="00CA75F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FAE6" w14:textId="77777777" w:rsidR="00177335" w:rsidRDefault="00177335">
      <w:r>
        <w:separator/>
      </w:r>
    </w:p>
  </w:endnote>
  <w:endnote w:type="continuationSeparator" w:id="0">
    <w:p w14:paraId="6A095FAA" w14:textId="77777777" w:rsidR="00177335" w:rsidRDefault="0017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42A45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F4DB48E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658404C8" wp14:editId="14B84BBE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3147DC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D6310"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14:paraId="44B7979C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A5644" w14:textId="77777777" w:rsidR="00177335" w:rsidRDefault="00177335">
      <w:r>
        <w:separator/>
      </w:r>
    </w:p>
  </w:footnote>
  <w:footnote w:type="continuationSeparator" w:id="0">
    <w:p w14:paraId="30266DEA" w14:textId="77777777" w:rsidR="00177335" w:rsidRDefault="00177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FD30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82816" behindDoc="1" locked="0" layoutInCell="1" allowOverlap="1" wp14:anchorId="0925541E" wp14:editId="7818ABC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FB532D9" w14:textId="77777777" w:rsidTr="008D3541">
      <w:tc>
        <w:tcPr>
          <w:tcW w:w="6623" w:type="dxa"/>
          <w:shd w:val="clear" w:color="auto" w:fill="auto"/>
        </w:tcPr>
        <w:p w14:paraId="694EB211" w14:textId="091E8C49" w:rsidR="00E95D0C" w:rsidRPr="008D3541" w:rsidRDefault="000575E6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0B1214D0" w14:textId="3691E3EA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575E6">
            <w:rPr>
              <w:color w:val="0000FF"/>
              <w:lang w:val="en-US"/>
            </w:rPr>
            <w:t>1.0</w:t>
          </w:r>
        </w:p>
      </w:tc>
    </w:tr>
    <w:tr w:rsidR="00E95D0C" w14:paraId="793AD593" w14:textId="77777777" w:rsidTr="008D3541">
      <w:tc>
        <w:tcPr>
          <w:tcW w:w="6623" w:type="dxa"/>
          <w:shd w:val="clear" w:color="auto" w:fill="auto"/>
        </w:tcPr>
        <w:p w14:paraId="756C8D04" w14:textId="77777777" w:rsidR="00E95D0C" w:rsidRPr="008D3541" w:rsidRDefault="00C14AB8" w:rsidP="00CA75F9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606AB8A7" w14:textId="38461CCE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575E6">
            <w:rPr>
              <w:color w:val="0000FF"/>
              <w:lang w:val="en-US"/>
            </w:rPr>
            <w:t>24/08/2020</w:t>
          </w:r>
        </w:p>
      </w:tc>
    </w:tr>
  </w:tbl>
  <w:p w14:paraId="612072B8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575E6"/>
    <w:rsid w:val="000C0CA8"/>
    <w:rsid w:val="00105AEB"/>
    <w:rsid w:val="00177335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1A1C"/>
    <w:rsid w:val="0064329D"/>
    <w:rsid w:val="006855DC"/>
    <w:rsid w:val="006A7423"/>
    <w:rsid w:val="006D6CDA"/>
    <w:rsid w:val="006E420F"/>
    <w:rsid w:val="006E56E2"/>
    <w:rsid w:val="006F09CE"/>
    <w:rsid w:val="00732BFC"/>
    <w:rsid w:val="007338F6"/>
    <w:rsid w:val="00777B04"/>
    <w:rsid w:val="00796AFC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83F83"/>
    <w:rsid w:val="00AD405F"/>
    <w:rsid w:val="00B672FE"/>
    <w:rsid w:val="00B871C5"/>
    <w:rsid w:val="00BB5444"/>
    <w:rsid w:val="00C14AB8"/>
    <w:rsid w:val="00C74D6D"/>
    <w:rsid w:val="00CA52C8"/>
    <w:rsid w:val="00CA75F9"/>
    <w:rsid w:val="00D234F3"/>
    <w:rsid w:val="00D328EA"/>
    <w:rsid w:val="00D63776"/>
    <w:rsid w:val="00DA2A6D"/>
    <w:rsid w:val="00DC363E"/>
    <w:rsid w:val="00DD57E3"/>
    <w:rsid w:val="00DD6310"/>
    <w:rsid w:val="00E061C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19DEF"/>
  <w15:docId w15:val="{AEE72ED5-79F4-4B13-81B4-4D2447A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3060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13</cp:revision>
  <cp:lastPrinted>2013-12-07T15:58:00Z</cp:lastPrinted>
  <dcterms:created xsi:type="dcterms:W3CDTF">2013-10-13T11:17:00Z</dcterms:created>
  <dcterms:modified xsi:type="dcterms:W3CDTF">2020-08-25T09:44:00Z</dcterms:modified>
</cp:coreProperties>
</file>