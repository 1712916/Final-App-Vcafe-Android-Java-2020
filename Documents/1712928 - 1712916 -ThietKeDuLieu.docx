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5BDD2" w14:textId="77777777" w:rsidR="003548A8" w:rsidRDefault="003548A8" w:rsidP="003548A8">
      <w:pPr>
        <w:rPr>
          <w:lang w:val="en-US"/>
        </w:rPr>
      </w:pPr>
    </w:p>
    <w:p w14:paraId="188FCE70" w14:textId="77777777" w:rsidR="00301562" w:rsidRDefault="00301562" w:rsidP="003548A8">
      <w:pPr>
        <w:rPr>
          <w:lang w:val="en-US"/>
        </w:rPr>
      </w:pPr>
    </w:p>
    <w:p w14:paraId="5FEF5B4E" w14:textId="77777777" w:rsidR="00301562" w:rsidRDefault="00301562" w:rsidP="003548A8">
      <w:pPr>
        <w:rPr>
          <w:lang w:val="en-US"/>
        </w:rPr>
      </w:pPr>
    </w:p>
    <w:p w14:paraId="7C8E9726" w14:textId="77777777" w:rsidR="00301562" w:rsidRDefault="00301562" w:rsidP="003548A8">
      <w:pPr>
        <w:rPr>
          <w:lang w:val="en-US"/>
        </w:rPr>
      </w:pPr>
    </w:p>
    <w:p w14:paraId="05498884" w14:textId="77777777" w:rsidR="00301562" w:rsidRDefault="00301562" w:rsidP="003548A8">
      <w:pPr>
        <w:rPr>
          <w:lang w:val="en-US"/>
        </w:rPr>
      </w:pPr>
    </w:p>
    <w:p w14:paraId="7106DF3B" w14:textId="77777777" w:rsidR="00301562" w:rsidRDefault="00301562" w:rsidP="003548A8">
      <w:pPr>
        <w:rPr>
          <w:lang w:val="en-US"/>
        </w:rPr>
      </w:pPr>
    </w:p>
    <w:p w14:paraId="2FAECBE0" w14:textId="77777777" w:rsidR="00301562" w:rsidRDefault="00301562" w:rsidP="003548A8">
      <w:pPr>
        <w:rPr>
          <w:lang w:val="en-US"/>
        </w:rPr>
      </w:pPr>
    </w:p>
    <w:p w14:paraId="5FD02A83" w14:textId="77777777" w:rsidR="003548A8" w:rsidRPr="003548A8" w:rsidRDefault="003548A8" w:rsidP="003548A8">
      <w:pPr>
        <w:rPr>
          <w:lang w:val="en-US"/>
        </w:rPr>
      </w:pPr>
    </w:p>
    <w:p w14:paraId="4FFBD122" w14:textId="77777777" w:rsidR="00D234F3" w:rsidRDefault="00C14AB8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proofErr w:type="spellStart"/>
      <w:r w:rsidR="00ED2F06">
        <w:rPr>
          <w:i/>
          <w:lang w:val="en-US"/>
        </w:rPr>
        <w:t>Quản</w:t>
      </w:r>
      <w:proofErr w:type="spellEnd"/>
      <w:r w:rsidR="00ED2F06">
        <w:rPr>
          <w:i/>
          <w:lang w:val="en-US"/>
        </w:rPr>
        <w:t xml:space="preserve"> </w:t>
      </w:r>
      <w:proofErr w:type="spellStart"/>
      <w:r w:rsidR="00ED2F06">
        <w:rPr>
          <w:i/>
          <w:lang w:val="en-US"/>
        </w:rPr>
        <w:t>lý</w:t>
      </w:r>
      <w:proofErr w:type="spellEnd"/>
      <w:r w:rsidR="00ED2F06">
        <w:rPr>
          <w:i/>
          <w:lang w:val="en-US"/>
        </w:rPr>
        <w:t xml:space="preserve"> </w:t>
      </w:r>
      <w:proofErr w:type="spellStart"/>
      <w:r w:rsidR="00ED2F06">
        <w:rPr>
          <w:i/>
          <w:lang w:val="en-US"/>
        </w:rPr>
        <w:t>quán</w:t>
      </w:r>
      <w:proofErr w:type="spellEnd"/>
      <w:r w:rsidR="00ED2F06">
        <w:rPr>
          <w:i/>
          <w:lang w:val="en-US"/>
        </w:rPr>
        <w:t xml:space="preserve"> </w:t>
      </w:r>
      <w:proofErr w:type="spellStart"/>
      <w:r w:rsidR="00ED2F06">
        <w:rPr>
          <w:i/>
          <w:lang w:val="en-US"/>
        </w:rPr>
        <w:t>cà</w:t>
      </w:r>
      <w:proofErr w:type="spellEnd"/>
      <w:r w:rsidR="00ED2F06">
        <w:rPr>
          <w:i/>
          <w:lang w:val="en-US"/>
        </w:rPr>
        <w:t xml:space="preserve"> </w:t>
      </w:r>
      <w:proofErr w:type="spellStart"/>
      <w:r w:rsidR="00ED2F06">
        <w:rPr>
          <w:i/>
          <w:lang w:val="en-US"/>
        </w:rPr>
        <w:t>phê</w:t>
      </w:r>
      <w:proofErr w:type="spellEnd"/>
    </w:p>
    <w:p w14:paraId="0A92F4A0" w14:textId="77777777" w:rsidR="007A1DE8" w:rsidRPr="007A1DE8" w:rsidRDefault="007A1DE8" w:rsidP="007A1DE8">
      <w:pPr>
        <w:rPr>
          <w:lang w:val="en-US"/>
        </w:rPr>
      </w:pPr>
    </w:p>
    <w:p w14:paraId="42BF477C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</w:t>
      </w:r>
      <w:r w:rsidR="00ED2F06">
        <w:rPr>
          <w:rFonts w:ascii="Arial" w:hAnsi="Arial"/>
          <w:color w:val="0000FF"/>
          <w:sz w:val="34"/>
          <w:szCs w:val="30"/>
          <w:lang w:val="en-US"/>
        </w:rPr>
        <w:t>1.1&gt;</w:t>
      </w:r>
    </w:p>
    <w:p w14:paraId="3F264414" w14:textId="77777777" w:rsidR="00D234F3" w:rsidRDefault="00D234F3">
      <w:pPr>
        <w:pStyle w:val="Tiu"/>
        <w:jc w:val="both"/>
        <w:rPr>
          <w:lang w:val="en-US"/>
        </w:rPr>
      </w:pPr>
    </w:p>
    <w:p w14:paraId="3A0E798D" w14:textId="77777777" w:rsidR="003548A8" w:rsidRDefault="003548A8" w:rsidP="003548A8">
      <w:pPr>
        <w:rPr>
          <w:lang w:val="en-US"/>
        </w:rPr>
      </w:pPr>
    </w:p>
    <w:p w14:paraId="5859D83C" w14:textId="77777777" w:rsidR="00301562" w:rsidRDefault="00301562" w:rsidP="003548A8">
      <w:pPr>
        <w:rPr>
          <w:lang w:val="en-US"/>
        </w:rPr>
      </w:pPr>
    </w:p>
    <w:p w14:paraId="09C9509D" w14:textId="77777777" w:rsidR="00301562" w:rsidRDefault="00301562" w:rsidP="003548A8">
      <w:pPr>
        <w:rPr>
          <w:lang w:val="en-US"/>
        </w:rPr>
      </w:pPr>
    </w:p>
    <w:p w14:paraId="0B265036" w14:textId="77777777" w:rsidR="00301562" w:rsidRDefault="00301562" w:rsidP="003548A8">
      <w:pPr>
        <w:rPr>
          <w:lang w:val="en-US"/>
        </w:rPr>
      </w:pPr>
    </w:p>
    <w:p w14:paraId="57DFCB6F" w14:textId="77777777" w:rsidR="00301562" w:rsidRDefault="00301562" w:rsidP="003548A8">
      <w:pPr>
        <w:rPr>
          <w:lang w:val="en-US"/>
        </w:rPr>
      </w:pPr>
    </w:p>
    <w:p w14:paraId="3F8C346C" w14:textId="77777777" w:rsidR="00301562" w:rsidRDefault="00301562" w:rsidP="003548A8">
      <w:pPr>
        <w:rPr>
          <w:lang w:val="en-US"/>
        </w:rPr>
      </w:pPr>
    </w:p>
    <w:p w14:paraId="00C3D793" w14:textId="77777777" w:rsidR="00301562" w:rsidRDefault="00301562" w:rsidP="003548A8">
      <w:pPr>
        <w:rPr>
          <w:lang w:val="en-US"/>
        </w:rPr>
      </w:pPr>
    </w:p>
    <w:p w14:paraId="7431C8B0" w14:textId="77777777" w:rsidR="00301562" w:rsidRDefault="00301562" w:rsidP="003548A8">
      <w:pPr>
        <w:rPr>
          <w:lang w:val="en-US"/>
        </w:rPr>
      </w:pPr>
    </w:p>
    <w:p w14:paraId="34ED012C" w14:textId="77777777" w:rsidR="00301562" w:rsidRDefault="00301562" w:rsidP="003548A8">
      <w:pPr>
        <w:rPr>
          <w:lang w:val="en-US"/>
        </w:rPr>
      </w:pPr>
    </w:p>
    <w:p w14:paraId="0352D652" w14:textId="77777777" w:rsidR="003548A8" w:rsidRDefault="003548A8" w:rsidP="003548A8">
      <w:pPr>
        <w:rPr>
          <w:lang w:val="en-US"/>
        </w:rPr>
      </w:pPr>
    </w:p>
    <w:p w14:paraId="1BF4B965" w14:textId="77777777" w:rsidR="003548A8" w:rsidRDefault="003548A8" w:rsidP="003548A8">
      <w:pPr>
        <w:rPr>
          <w:lang w:val="en-US"/>
        </w:rPr>
      </w:pPr>
    </w:p>
    <w:p w14:paraId="1679149D" w14:textId="77777777" w:rsidR="003548A8" w:rsidRDefault="003548A8" w:rsidP="003548A8">
      <w:pPr>
        <w:rPr>
          <w:lang w:val="en-US"/>
        </w:rPr>
      </w:pPr>
    </w:p>
    <w:p w14:paraId="3E188900" w14:textId="77777777" w:rsidR="003548A8" w:rsidRDefault="003548A8" w:rsidP="003548A8">
      <w:pPr>
        <w:rPr>
          <w:lang w:val="en-US"/>
        </w:rPr>
      </w:pPr>
    </w:p>
    <w:p w14:paraId="4E4CA728" w14:textId="77777777" w:rsidR="003548A8" w:rsidRDefault="003548A8" w:rsidP="003548A8">
      <w:pPr>
        <w:rPr>
          <w:lang w:val="en-US"/>
        </w:rPr>
      </w:pPr>
    </w:p>
    <w:p w14:paraId="6DB5816B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732E88B" w14:textId="77777777" w:rsidR="00ED2F06" w:rsidRDefault="00ED2F06" w:rsidP="00ED2F06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1712916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Ngô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Tấn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Vịnh</w:t>
      </w:r>
      <w:proofErr w:type="spellEnd"/>
    </w:p>
    <w:p w14:paraId="2710144F" w14:textId="77777777" w:rsidR="00ED2F06" w:rsidRDefault="00ED2F06" w:rsidP="00ED2F06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1712928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Dương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Nguyên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Trường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Vỹ</w:t>
      </w:r>
      <w:proofErr w:type="spellEnd"/>
    </w:p>
    <w:p w14:paraId="2EE7DF2F" w14:textId="77777777" w:rsidR="00ED2F06" w:rsidRDefault="00ED2F06" w:rsidP="00ED2F06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1069E8AA" w14:textId="77777777" w:rsidR="00ED2F06" w:rsidRDefault="00ED2F06" w:rsidP="00ED2F06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4A0F8C63" w14:textId="77777777" w:rsidR="00ED2F06" w:rsidRDefault="00ED2F06" w:rsidP="00ED2F06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51898882" w14:textId="77777777" w:rsidR="00ED2F06" w:rsidRDefault="00ED2F06" w:rsidP="00ED2F06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2446B533" w14:textId="77777777" w:rsidR="00ED2F06" w:rsidRDefault="00ED2F06" w:rsidP="00ED2F06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47A2346D" w14:textId="77777777" w:rsidR="00ED2F06" w:rsidRDefault="00ED2F06" w:rsidP="00ED2F06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34C21DB4" w14:textId="77777777" w:rsidR="00ED2F06" w:rsidRDefault="00ED2F06" w:rsidP="00ED2F06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15FA4FA5" w14:textId="77777777" w:rsidR="00ED2F06" w:rsidRDefault="00ED2F06" w:rsidP="00ED2F06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3ECE2AD5" w14:textId="77777777" w:rsidR="00ED2F06" w:rsidRDefault="00ED2F06" w:rsidP="00ED2F06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064E0892" w14:textId="77777777" w:rsidR="00ED2F06" w:rsidRDefault="00ED2F06" w:rsidP="00ED2F06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7AAB7EAF" w14:textId="77777777" w:rsidR="00ED2F06" w:rsidRDefault="00ED2F06" w:rsidP="00ED2F06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202801E0" w14:textId="77777777" w:rsidR="00ED2F06" w:rsidRDefault="00ED2F06" w:rsidP="00ED2F06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39DCC36B" w14:textId="77777777" w:rsidR="00ED2F06" w:rsidRDefault="00ED2F06" w:rsidP="00ED2F06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6541BFED" w14:textId="77777777" w:rsidR="00ED2F06" w:rsidRDefault="00ED2F06" w:rsidP="00ED2F06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266CE20F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3A290FB3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7B8A3F4" w14:textId="77777777" w:rsidTr="00ED2F0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C0CF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AF9E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23BB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A57D6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70E26C45" w14:textId="77777777" w:rsidTr="00ED2F0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6A11C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D2F06">
              <w:rPr>
                <w:rFonts w:eastAsia="SimSun"/>
                <w:color w:val="0000FF"/>
                <w:lang w:val="en-US"/>
              </w:rPr>
              <w:t>01/07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 w:rsidR="00ED2F06">
              <w:rPr>
                <w:rFonts w:eastAsia="SimSun"/>
                <w:color w:val="0000FF"/>
                <w:lang w:val="en-US"/>
              </w:rPr>
              <w:t>2020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F5E01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D2F06">
              <w:rPr>
                <w:rFonts w:eastAsia="SimSun"/>
                <w:color w:val="0000FF"/>
                <w:lang w:val="en-US"/>
              </w:rPr>
              <w:t>1</w:t>
            </w:r>
            <w:r w:rsidR="00E95D0C" w:rsidRPr="003548A8">
              <w:rPr>
                <w:rFonts w:eastAsia="SimSun"/>
                <w:color w:val="0000FF"/>
                <w:lang w:val="en-US"/>
              </w:rPr>
              <w:t>.</w:t>
            </w:r>
            <w:r w:rsidR="00ED2F06">
              <w:rPr>
                <w:rFonts w:eastAsia="SimSun"/>
                <w:color w:val="0000FF"/>
                <w:lang w:val="en-US"/>
              </w:rPr>
              <w:t>0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613FE" w14:textId="77777777" w:rsidR="00E95D0C" w:rsidRPr="0037628A" w:rsidRDefault="00ED2F06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Sơ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đồ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logic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9E9FE" w14:textId="7EE65C9A" w:rsidR="00E95D0C" w:rsidRPr="003548A8" w:rsidRDefault="00EA094B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Vịnh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,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Vỹ</w:t>
            </w:r>
            <w:proofErr w:type="spellEnd"/>
          </w:p>
        </w:tc>
      </w:tr>
      <w:tr w:rsidR="00ED2F06" w:rsidRPr="007A1DE8" w14:paraId="6476878F" w14:textId="77777777" w:rsidTr="00ED2F0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07958" w14:textId="77777777" w:rsidR="00ED2F06" w:rsidRPr="003548A8" w:rsidRDefault="00ED2F06" w:rsidP="00ED2F06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&lt;02/07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2020&gt;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BFC8F" w14:textId="77777777" w:rsidR="00ED2F06" w:rsidRPr="003548A8" w:rsidRDefault="00ED2F06" w:rsidP="00ED2F06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&lt;1</w:t>
            </w:r>
            <w:r w:rsidRPr="003548A8"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eastAsia="SimSun"/>
                <w:color w:val="0000FF"/>
                <w:lang w:val="en-US"/>
              </w:rPr>
              <w:t>1&gt;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4E0C0" w14:textId="77777777" w:rsidR="00ED2F06" w:rsidRPr="0037628A" w:rsidRDefault="00ED2F06" w:rsidP="00ED2F06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chi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tiết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F07AE" w14:textId="77777777" w:rsidR="00ED2F06" w:rsidRPr="003548A8" w:rsidRDefault="00ED2F06" w:rsidP="00ED2F06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Vỹ</w:t>
            </w:r>
            <w:proofErr w:type="spellEnd"/>
          </w:p>
        </w:tc>
      </w:tr>
      <w:tr w:rsidR="00ED2F06" w:rsidRPr="007A1DE8" w14:paraId="5CFA6D69" w14:textId="77777777" w:rsidTr="00ED2F0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B61C6" w14:textId="477BEC18" w:rsidR="00ED2F06" w:rsidRPr="007A1DE8" w:rsidRDefault="00EA094B" w:rsidP="00EA094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>
              <w:rPr>
                <w:rFonts w:eastAsia="SimSun"/>
                <w:color w:val="0000FF"/>
                <w:lang w:val="en-US"/>
              </w:rPr>
              <w:t>24</w:t>
            </w:r>
            <w:r>
              <w:rPr>
                <w:rFonts w:eastAsia="SimSun"/>
                <w:color w:val="0000FF"/>
                <w:lang w:val="en-US"/>
              </w:rPr>
              <w:t>/0</w:t>
            </w:r>
            <w:r>
              <w:rPr>
                <w:rFonts w:eastAsia="SimSun"/>
                <w:color w:val="0000FF"/>
                <w:lang w:val="en-US"/>
              </w:rPr>
              <w:t>8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2020&gt;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2C731" w14:textId="7F1E4494" w:rsidR="00ED2F06" w:rsidRPr="007A1DE8" w:rsidRDefault="00EA094B" w:rsidP="00EA094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&lt;1</w:t>
            </w:r>
            <w:r w:rsidRPr="003548A8"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eastAsia="SimSun"/>
                <w:color w:val="0000FF"/>
                <w:lang w:val="en-US"/>
              </w:rPr>
              <w:t>2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0699B" w14:textId="6B4CD4D7" w:rsidR="00ED2F06" w:rsidRPr="007A1DE8" w:rsidRDefault="00EA094B" w:rsidP="00EA094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Cập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nhật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05219" w14:textId="667B6BB1" w:rsidR="00ED2F06" w:rsidRPr="007A1DE8" w:rsidRDefault="00EA094B" w:rsidP="00EA094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Vịnh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,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Vỹ</w:t>
            </w:r>
            <w:proofErr w:type="spellEnd"/>
          </w:p>
        </w:tc>
      </w:tr>
      <w:tr w:rsidR="00ED2F06" w:rsidRPr="007A1DE8" w14:paraId="18C447C3" w14:textId="77777777" w:rsidTr="00ED2F0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43761" w14:textId="77777777" w:rsidR="00ED2F06" w:rsidRPr="007A1DE8" w:rsidRDefault="00ED2F06" w:rsidP="00ED2F06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D3CBB" w14:textId="77777777" w:rsidR="00ED2F06" w:rsidRPr="007A1DE8" w:rsidRDefault="00ED2F06" w:rsidP="00ED2F06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FD07D" w14:textId="77777777" w:rsidR="00ED2F06" w:rsidRPr="007A1DE8" w:rsidRDefault="00ED2F06" w:rsidP="00ED2F06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E1D3B" w14:textId="77777777" w:rsidR="00ED2F06" w:rsidRPr="007A1DE8" w:rsidRDefault="00ED2F06" w:rsidP="00ED2F06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3D01C9D3" w14:textId="77777777" w:rsidR="00A23833" w:rsidRDefault="00A23833" w:rsidP="0031511D">
      <w:pPr>
        <w:pStyle w:val="Tiu"/>
        <w:rPr>
          <w:lang w:val="en-US"/>
        </w:rPr>
      </w:pPr>
    </w:p>
    <w:p w14:paraId="08A87028" w14:textId="77777777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40E37377" w14:textId="77777777" w:rsidR="00C14AB8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Siuktni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Siuktni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70D17A43" w14:textId="77777777" w:rsidR="00C14AB8" w:rsidRDefault="00E76AB9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Siuktni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Siuktni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2F4C5AF8" w14:textId="77777777" w:rsidR="00C14AB8" w:rsidRDefault="00A23833" w:rsidP="00C14AB8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1F4AB509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100FE50D" w14:textId="77777777" w:rsidR="00C14AB8" w:rsidRDefault="00C14AB8" w:rsidP="00C14AB8">
      <w:pPr>
        <w:pStyle w:val="u1"/>
        <w:spacing w:line="360" w:lineRule="auto"/>
        <w:jc w:val="both"/>
      </w:pPr>
      <w:bookmarkStart w:id="0" w:name="_Toc176928159"/>
      <w:bookmarkStart w:id="1" w:name="_Toc369451398"/>
      <w:r w:rsidRPr="005F2DFA">
        <w:lastRenderedPageBreak/>
        <w:t xml:space="preserve">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0"/>
      <w:bookmarkEnd w:id="1"/>
      <w:proofErr w:type="spellEnd"/>
    </w:p>
    <w:p w14:paraId="4CD2E1D6" w14:textId="111CB5D2" w:rsidR="00ED2F06" w:rsidRDefault="00086DB9" w:rsidP="00ED2F06">
      <w:r>
        <w:rPr>
          <w:noProof/>
        </w:rPr>
        <w:drawing>
          <wp:inline distT="0" distB="0" distL="0" distR="0" wp14:anchorId="1577ED38" wp14:editId="69C482ED">
            <wp:extent cx="5732145" cy="2519045"/>
            <wp:effectExtent l="0" t="0" r="190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BED6" w14:textId="77777777" w:rsidR="00ED2F06" w:rsidRDefault="00ED2F06" w:rsidP="00ED2F06"/>
    <w:p w14:paraId="095BE765" w14:textId="77777777" w:rsidR="00B3394C" w:rsidRDefault="00B3394C" w:rsidP="00ED2F0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>:</w:t>
      </w:r>
    </w:p>
    <w:p w14:paraId="25C8C464" w14:textId="77777777" w:rsidR="00B3394C" w:rsidRPr="00B3394C" w:rsidRDefault="00B3394C" w:rsidP="00B3394C">
      <w:pPr>
        <w:pStyle w:val="oancuaDanhsach"/>
        <w:numPr>
          <w:ilvl w:val="0"/>
          <w:numId w:val="36"/>
        </w:numPr>
        <w:rPr>
          <w:lang w:val="en-US"/>
        </w:rPr>
      </w:pPr>
      <w:r w:rsidRPr="00B3394C">
        <w:rPr>
          <w:lang w:val="en-US"/>
        </w:rPr>
        <w:t>N: Nullable</w:t>
      </w:r>
    </w:p>
    <w:p w14:paraId="2222FABC" w14:textId="77777777" w:rsidR="00B3394C" w:rsidRPr="00B3394C" w:rsidRDefault="00B3394C" w:rsidP="00B3394C">
      <w:pPr>
        <w:pStyle w:val="oancuaDanhsach"/>
        <w:numPr>
          <w:ilvl w:val="0"/>
          <w:numId w:val="36"/>
        </w:numPr>
        <w:rPr>
          <w:lang w:val="en-US"/>
        </w:rPr>
      </w:pPr>
      <w:r w:rsidRPr="00B3394C">
        <w:rPr>
          <w:lang w:val="en-US"/>
        </w:rPr>
        <w:t>U: Unique</w:t>
      </w:r>
    </w:p>
    <w:p w14:paraId="32F9BFEF" w14:textId="77777777" w:rsidR="00B3394C" w:rsidRPr="00ED2F06" w:rsidRDefault="00B3394C" w:rsidP="00ED2F06"/>
    <w:p w14:paraId="32451229" w14:textId="77777777" w:rsidR="00C14AB8" w:rsidRDefault="00C14AB8" w:rsidP="00C14AB8">
      <w:pPr>
        <w:pStyle w:val="u1"/>
        <w:spacing w:line="360" w:lineRule="auto"/>
        <w:jc w:val="both"/>
      </w:pPr>
      <w:bookmarkStart w:id="2" w:name="_Toc176928160"/>
      <w:bookmarkStart w:id="3" w:name="_Toc369451399"/>
      <w:r w:rsidRPr="005F2DFA">
        <w:t xml:space="preserve">Mô </w:t>
      </w:r>
      <w:proofErr w:type="spellStart"/>
      <w:r w:rsidRPr="005F2DFA">
        <w:t>tả</w:t>
      </w:r>
      <w:proofErr w:type="spellEnd"/>
      <w:r w:rsidRPr="005F2DFA">
        <w:t xml:space="preserve"> chi </w:t>
      </w:r>
      <w:proofErr w:type="spellStart"/>
      <w:r w:rsidRPr="005F2DFA">
        <w:t>tiết</w:t>
      </w:r>
      <w:proofErr w:type="spellEnd"/>
      <w:r w:rsidRPr="005F2DFA">
        <w:t xml:space="preserve"> </w:t>
      </w:r>
      <w:proofErr w:type="spellStart"/>
      <w:r w:rsidRPr="005F2DFA">
        <w:t>các</w:t>
      </w:r>
      <w:proofErr w:type="spellEnd"/>
      <w:r w:rsidRPr="005F2DFA">
        <w:t xml:space="preserve"> </w:t>
      </w:r>
      <w:proofErr w:type="spellStart"/>
      <w:r w:rsidRPr="005F2DFA">
        <w:t>kiểu</w:t>
      </w:r>
      <w:proofErr w:type="spellEnd"/>
      <w:r w:rsidRPr="005F2DFA">
        <w:t xml:space="preserve"> </w:t>
      </w:r>
      <w:proofErr w:type="spellStart"/>
      <w:r w:rsidRPr="005F2DFA">
        <w:t>dữ</w:t>
      </w:r>
      <w:proofErr w:type="spellEnd"/>
      <w:r w:rsidRPr="005F2DFA">
        <w:t xml:space="preserve"> </w:t>
      </w:r>
      <w:proofErr w:type="spellStart"/>
      <w:r w:rsidRPr="005F2DFA">
        <w:t>liệu</w:t>
      </w:r>
      <w:proofErr w:type="spellEnd"/>
      <w:r w:rsidRPr="005F2DFA">
        <w:t xml:space="preserve"> trong 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2"/>
      <w:bookmarkEnd w:id="3"/>
      <w:proofErr w:type="spellEnd"/>
    </w:p>
    <w:p w14:paraId="1ED67CAC" w14:textId="77777777" w:rsidR="00ED2F06" w:rsidRPr="00C94954" w:rsidRDefault="00ED2F06" w:rsidP="00C94954">
      <w:pPr>
        <w:pStyle w:val="oancuaDanhsach"/>
        <w:numPr>
          <w:ilvl w:val="0"/>
          <w:numId w:val="37"/>
        </w:numPr>
        <w:rPr>
          <w:lang w:val="en-US"/>
        </w:rPr>
      </w:pPr>
      <w:proofErr w:type="spellStart"/>
      <w:r w:rsidRPr="00C94954">
        <w:rPr>
          <w:lang w:val="en-US"/>
        </w:rPr>
        <w:t>Bảng</w:t>
      </w:r>
      <w:proofErr w:type="spellEnd"/>
      <w:r w:rsidRPr="00C94954">
        <w:rPr>
          <w:lang w:val="en-US"/>
        </w:rPr>
        <w:t xml:space="preserve"> </w:t>
      </w:r>
      <w:proofErr w:type="spellStart"/>
      <w:r w:rsidRPr="00C94954">
        <w:rPr>
          <w:lang w:val="en-US"/>
        </w:rPr>
        <w:t>TaiKhoan</w:t>
      </w:r>
      <w:proofErr w:type="spellEnd"/>
    </w:p>
    <w:p w14:paraId="25799ACB" w14:textId="77777777" w:rsidR="00ED2F06" w:rsidRPr="00ED2F06" w:rsidRDefault="00ED2F06" w:rsidP="00ED2F06">
      <w:pPr>
        <w:rPr>
          <w:lang w:val="en-US"/>
        </w:rPr>
      </w:pPr>
    </w:p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1098"/>
        <w:gridCol w:w="2160"/>
        <w:gridCol w:w="1350"/>
        <w:gridCol w:w="2070"/>
        <w:gridCol w:w="2970"/>
      </w:tblGrid>
      <w:tr w:rsidR="00ED2F06" w14:paraId="376C7BFE" w14:textId="77777777" w:rsidTr="003F0ECD">
        <w:tc>
          <w:tcPr>
            <w:tcW w:w="1098" w:type="dxa"/>
          </w:tcPr>
          <w:p w14:paraId="45341C16" w14:textId="77777777" w:rsidR="00ED2F06" w:rsidRPr="00ED2F06" w:rsidRDefault="00ED2F06" w:rsidP="003F0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160" w:type="dxa"/>
          </w:tcPr>
          <w:p w14:paraId="7B2656A0" w14:textId="77777777" w:rsidR="00ED2F06" w:rsidRPr="00ED2F06" w:rsidRDefault="00ED2F06" w:rsidP="003F0E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1350" w:type="dxa"/>
          </w:tcPr>
          <w:p w14:paraId="08D621C7" w14:textId="77777777" w:rsidR="00ED2F06" w:rsidRPr="00ED2F06" w:rsidRDefault="00ED2F06" w:rsidP="003F0E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2070" w:type="dxa"/>
          </w:tcPr>
          <w:p w14:paraId="19DA8744" w14:textId="77777777" w:rsidR="00ED2F06" w:rsidRPr="00ED2F06" w:rsidRDefault="00ED2F06" w:rsidP="003F0E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buộc</w:t>
            </w:r>
            <w:proofErr w:type="spellEnd"/>
          </w:p>
        </w:tc>
        <w:tc>
          <w:tcPr>
            <w:tcW w:w="2970" w:type="dxa"/>
          </w:tcPr>
          <w:p w14:paraId="6F84097A" w14:textId="77777777" w:rsidR="00ED2F06" w:rsidRPr="00ED2F06" w:rsidRDefault="00ED2F06" w:rsidP="003F0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ED2F06" w14:paraId="5E765918" w14:textId="77777777" w:rsidTr="003F0ECD">
        <w:tc>
          <w:tcPr>
            <w:tcW w:w="1098" w:type="dxa"/>
          </w:tcPr>
          <w:p w14:paraId="57DD7DB0" w14:textId="77777777" w:rsidR="00ED2F06" w:rsidRPr="00ED2F06" w:rsidRDefault="00ED2F06" w:rsidP="003F0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14:paraId="672BAE8A" w14:textId="77777777" w:rsidR="00ED2F06" w:rsidRPr="003F0ECD" w:rsidRDefault="003F0ECD" w:rsidP="003F0E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</w:t>
            </w:r>
            <w:proofErr w:type="spellEnd"/>
          </w:p>
        </w:tc>
        <w:tc>
          <w:tcPr>
            <w:tcW w:w="1350" w:type="dxa"/>
          </w:tcPr>
          <w:p w14:paraId="11D3C9AA" w14:textId="77777777" w:rsidR="00ED2F06" w:rsidRPr="003F0ECD" w:rsidRDefault="003F0ECD" w:rsidP="003F0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04EC36F5" w14:textId="77777777" w:rsidR="00ED2F06" w:rsidRPr="003F0ECD" w:rsidRDefault="003F0ECD" w:rsidP="003F0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970" w:type="dxa"/>
          </w:tcPr>
          <w:p w14:paraId="75051151" w14:textId="77777777" w:rsidR="00ED2F06" w:rsidRPr="003F0ECD" w:rsidRDefault="003F0ECD" w:rsidP="003F0E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</w:p>
        </w:tc>
      </w:tr>
      <w:tr w:rsidR="00ED2F06" w14:paraId="114A29D5" w14:textId="77777777" w:rsidTr="003F0ECD">
        <w:tc>
          <w:tcPr>
            <w:tcW w:w="1098" w:type="dxa"/>
          </w:tcPr>
          <w:p w14:paraId="7D44D38B" w14:textId="77777777" w:rsidR="00ED2F06" w:rsidRPr="00ED2F06" w:rsidRDefault="00ED2F06" w:rsidP="003F0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60" w:type="dxa"/>
          </w:tcPr>
          <w:p w14:paraId="547475EE" w14:textId="77777777" w:rsidR="00ED2F06" w:rsidRPr="003F0ECD" w:rsidRDefault="003F0ECD" w:rsidP="003F0E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TaiKhoan</w:t>
            </w:r>
            <w:proofErr w:type="spellEnd"/>
          </w:p>
        </w:tc>
        <w:tc>
          <w:tcPr>
            <w:tcW w:w="1350" w:type="dxa"/>
          </w:tcPr>
          <w:p w14:paraId="12DCFDCF" w14:textId="77777777" w:rsidR="00ED2F06" w:rsidRPr="003F0ECD" w:rsidRDefault="003F0ECD" w:rsidP="003F0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4301B994" w14:textId="77777777" w:rsidR="00ED2F06" w:rsidRDefault="00FE0B64" w:rsidP="003F0ECD">
            <w:pPr>
              <w:jc w:val="center"/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34393244" w14:textId="77777777" w:rsidR="00ED2F06" w:rsidRDefault="00ED2F06" w:rsidP="003F0ECD">
            <w:pPr>
              <w:jc w:val="center"/>
            </w:pPr>
          </w:p>
        </w:tc>
      </w:tr>
      <w:tr w:rsidR="00ED2F06" w14:paraId="79D53C07" w14:textId="77777777" w:rsidTr="003F0ECD">
        <w:tc>
          <w:tcPr>
            <w:tcW w:w="1098" w:type="dxa"/>
          </w:tcPr>
          <w:p w14:paraId="65337CA9" w14:textId="77777777" w:rsidR="00ED2F06" w:rsidRPr="00ED2F06" w:rsidRDefault="00ED2F06" w:rsidP="003F0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0" w:type="dxa"/>
          </w:tcPr>
          <w:p w14:paraId="034246A6" w14:textId="77777777" w:rsidR="00ED2F06" w:rsidRPr="003F0ECD" w:rsidRDefault="003F0ECD" w:rsidP="003F0E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MatKhau</w:t>
            </w:r>
            <w:proofErr w:type="spellEnd"/>
          </w:p>
        </w:tc>
        <w:tc>
          <w:tcPr>
            <w:tcW w:w="1350" w:type="dxa"/>
          </w:tcPr>
          <w:p w14:paraId="209D0D52" w14:textId="77777777" w:rsidR="00ED2F06" w:rsidRPr="003F0ECD" w:rsidRDefault="003F0ECD" w:rsidP="003F0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4414D36A" w14:textId="77777777" w:rsidR="00ED2F06" w:rsidRDefault="00FE0B64" w:rsidP="003F0ECD">
            <w:pPr>
              <w:jc w:val="center"/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6DFF6511" w14:textId="77777777" w:rsidR="00ED2F06" w:rsidRDefault="00ED2F06" w:rsidP="003F0ECD">
            <w:pPr>
              <w:jc w:val="center"/>
            </w:pPr>
          </w:p>
        </w:tc>
      </w:tr>
      <w:tr w:rsidR="00ED2F06" w14:paraId="2A7B6E37" w14:textId="77777777" w:rsidTr="003F0ECD">
        <w:tc>
          <w:tcPr>
            <w:tcW w:w="1098" w:type="dxa"/>
          </w:tcPr>
          <w:p w14:paraId="046CC651" w14:textId="77777777" w:rsidR="00ED2F06" w:rsidRPr="00ED2F06" w:rsidRDefault="00ED2F06" w:rsidP="003F0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60" w:type="dxa"/>
          </w:tcPr>
          <w:p w14:paraId="5C00C8F2" w14:textId="77777777" w:rsidR="00ED2F06" w:rsidRPr="003F0ECD" w:rsidRDefault="003F0ECD" w:rsidP="003F0E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LoaiTK</w:t>
            </w:r>
            <w:proofErr w:type="spellEnd"/>
          </w:p>
        </w:tc>
        <w:tc>
          <w:tcPr>
            <w:tcW w:w="1350" w:type="dxa"/>
          </w:tcPr>
          <w:p w14:paraId="2529DC9C" w14:textId="77777777" w:rsidR="00ED2F06" w:rsidRPr="003F0ECD" w:rsidRDefault="003F0ECD" w:rsidP="003F0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52010757" w14:textId="77777777" w:rsidR="00ED2F06" w:rsidRDefault="00FE0B64" w:rsidP="003F0ECD">
            <w:pPr>
              <w:jc w:val="center"/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0C837711" w14:textId="77777777" w:rsidR="00ED2F06" w:rsidRDefault="00ED2F06" w:rsidP="003F0ECD">
            <w:pPr>
              <w:jc w:val="center"/>
            </w:pPr>
          </w:p>
        </w:tc>
      </w:tr>
      <w:tr w:rsidR="003F0ECD" w14:paraId="22D818EB" w14:textId="77777777" w:rsidTr="003F0ECD">
        <w:tc>
          <w:tcPr>
            <w:tcW w:w="1098" w:type="dxa"/>
          </w:tcPr>
          <w:p w14:paraId="5C3FFFCE" w14:textId="77777777" w:rsidR="003F0ECD" w:rsidRDefault="003F0ECD" w:rsidP="003F0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60" w:type="dxa"/>
          </w:tcPr>
          <w:p w14:paraId="1E457B26" w14:textId="77777777" w:rsidR="003F0ECD" w:rsidRPr="003F0ECD" w:rsidRDefault="003F0ECD" w:rsidP="003F0E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MaNV</w:t>
            </w:r>
            <w:proofErr w:type="spellEnd"/>
          </w:p>
        </w:tc>
        <w:tc>
          <w:tcPr>
            <w:tcW w:w="1350" w:type="dxa"/>
          </w:tcPr>
          <w:p w14:paraId="6A921733" w14:textId="77777777" w:rsidR="003F0ECD" w:rsidRPr="003F0ECD" w:rsidRDefault="003F0ECD" w:rsidP="003F0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0190FACA" w14:textId="77777777" w:rsidR="003F0ECD" w:rsidRPr="003F0ECD" w:rsidRDefault="003F0ECD" w:rsidP="003F0E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970" w:type="dxa"/>
          </w:tcPr>
          <w:p w14:paraId="31F1C324" w14:textId="77777777" w:rsidR="003F0ECD" w:rsidRPr="003F0ECD" w:rsidRDefault="003F0ECD" w:rsidP="003F0E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NhanVien</w:t>
            </w:r>
            <w:proofErr w:type="spellEnd"/>
          </w:p>
        </w:tc>
      </w:tr>
    </w:tbl>
    <w:p w14:paraId="5740B05F" w14:textId="77777777" w:rsidR="003F0ECD" w:rsidRDefault="003F0ECD" w:rsidP="003F0ECD">
      <w:pPr>
        <w:ind w:firstLine="720"/>
        <w:rPr>
          <w:lang w:val="en-US"/>
        </w:rPr>
      </w:pPr>
    </w:p>
    <w:p w14:paraId="67BB0929" w14:textId="77777777" w:rsidR="003F0ECD" w:rsidRPr="00C94954" w:rsidRDefault="003F0ECD" w:rsidP="00C94954">
      <w:pPr>
        <w:pStyle w:val="oancuaDanhsach"/>
        <w:numPr>
          <w:ilvl w:val="0"/>
          <w:numId w:val="37"/>
        </w:numPr>
        <w:rPr>
          <w:lang w:val="en-US"/>
        </w:rPr>
      </w:pPr>
      <w:proofErr w:type="spellStart"/>
      <w:r w:rsidRPr="00C94954">
        <w:rPr>
          <w:lang w:val="en-US"/>
        </w:rPr>
        <w:t>Bảng</w:t>
      </w:r>
      <w:proofErr w:type="spellEnd"/>
      <w:r w:rsidRPr="00C94954">
        <w:rPr>
          <w:lang w:val="en-US"/>
        </w:rPr>
        <w:t xml:space="preserve"> </w:t>
      </w:r>
      <w:proofErr w:type="spellStart"/>
      <w:r w:rsidRPr="00C94954">
        <w:rPr>
          <w:lang w:val="en-US"/>
        </w:rPr>
        <w:t>NhanVien</w:t>
      </w:r>
      <w:proofErr w:type="spellEnd"/>
    </w:p>
    <w:p w14:paraId="0D5B478F" w14:textId="77777777" w:rsidR="003F0ECD" w:rsidRPr="00ED2F06" w:rsidRDefault="003F0ECD" w:rsidP="003F0ECD">
      <w:pPr>
        <w:rPr>
          <w:lang w:val="en-US"/>
        </w:rPr>
      </w:pPr>
    </w:p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1098"/>
        <w:gridCol w:w="2160"/>
        <w:gridCol w:w="1350"/>
        <w:gridCol w:w="2070"/>
        <w:gridCol w:w="2970"/>
      </w:tblGrid>
      <w:tr w:rsidR="003F0ECD" w14:paraId="6504A9EA" w14:textId="77777777" w:rsidTr="005E464B">
        <w:tc>
          <w:tcPr>
            <w:tcW w:w="1098" w:type="dxa"/>
          </w:tcPr>
          <w:p w14:paraId="01D4EE61" w14:textId="77777777" w:rsidR="003F0ECD" w:rsidRPr="00ED2F06" w:rsidRDefault="003F0ECD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160" w:type="dxa"/>
          </w:tcPr>
          <w:p w14:paraId="60C99FE8" w14:textId="77777777" w:rsidR="003F0ECD" w:rsidRPr="00ED2F06" w:rsidRDefault="003F0ECD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1350" w:type="dxa"/>
          </w:tcPr>
          <w:p w14:paraId="3208689E" w14:textId="77777777" w:rsidR="003F0ECD" w:rsidRPr="00ED2F06" w:rsidRDefault="003F0ECD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2070" w:type="dxa"/>
          </w:tcPr>
          <w:p w14:paraId="07A23E02" w14:textId="77777777" w:rsidR="003F0ECD" w:rsidRPr="00ED2F06" w:rsidRDefault="003F0ECD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buộc</w:t>
            </w:r>
            <w:proofErr w:type="spellEnd"/>
          </w:p>
        </w:tc>
        <w:tc>
          <w:tcPr>
            <w:tcW w:w="2970" w:type="dxa"/>
          </w:tcPr>
          <w:p w14:paraId="76318693" w14:textId="77777777" w:rsidR="003F0ECD" w:rsidRPr="00ED2F06" w:rsidRDefault="003F0ECD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3F0ECD" w14:paraId="76FDE97D" w14:textId="77777777" w:rsidTr="005E464B">
        <w:tc>
          <w:tcPr>
            <w:tcW w:w="1098" w:type="dxa"/>
          </w:tcPr>
          <w:p w14:paraId="7EF7613A" w14:textId="77777777" w:rsidR="003F0ECD" w:rsidRPr="00ED2F06" w:rsidRDefault="003F0ECD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14:paraId="7359EB7F" w14:textId="77777777" w:rsidR="003F0ECD" w:rsidRPr="003F0ECD" w:rsidRDefault="003F0ECD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MaNV</w:t>
            </w:r>
            <w:proofErr w:type="spellEnd"/>
          </w:p>
        </w:tc>
        <w:tc>
          <w:tcPr>
            <w:tcW w:w="1350" w:type="dxa"/>
          </w:tcPr>
          <w:p w14:paraId="5BAC6A09" w14:textId="77777777" w:rsidR="003F0ECD" w:rsidRPr="003F0ECD" w:rsidRDefault="003F0ECD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006CC1B3" w14:textId="77777777" w:rsidR="003F0ECD" w:rsidRPr="003F0ECD" w:rsidRDefault="003F0ECD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970" w:type="dxa"/>
          </w:tcPr>
          <w:p w14:paraId="674FAF1D" w14:textId="77777777" w:rsidR="003F0ECD" w:rsidRPr="003F0ECD" w:rsidRDefault="003F0ECD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</w:p>
        </w:tc>
      </w:tr>
      <w:tr w:rsidR="003F0ECD" w14:paraId="0EA9ED20" w14:textId="77777777" w:rsidTr="005E464B">
        <w:tc>
          <w:tcPr>
            <w:tcW w:w="1098" w:type="dxa"/>
          </w:tcPr>
          <w:p w14:paraId="05F352AE" w14:textId="77777777" w:rsidR="003F0ECD" w:rsidRPr="00ED2F06" w:rsidRDefault="003F0ECD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60" w:type="dxa"/>
          </w:tcPr>
          <w:p w14:paraId="62B790D6" w14:textId="77777777" w:rsidR="003F0ECD" w:rsidRPr="003F0ECD" w:rsidRDefault="00081F67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TenNV</w:t>
            </w:r>
            <w:proofErr w:type="spellEnd"/>
          </w:p>
        </w:tc>
        <w:tc>
          <w:tcPr>
            <w:tcW w:w="1350" w:type="dxa"/>
          </w:tcPr>
          <w:p w14:paraId="373C415A" w14:textId="77777777" w:rsidR="003F0ECD" w:rsidRPr="003F0ECD" w:rsidRDefault="00081F67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r w:rsidR="003F0ECD">
              <w:rPr>
                <w:lang w:val="en-US"/>
              </w:rPr>
              <w:t>Char</w:t>
            </w:r>
            <w:proofErr w:type="spellEnd"/>
          </w:p>
        </w:tc>
        <w:tc>
          <w:tcPr>
            <w:tcW w:w="2070" w:type="dxa"/>
          </w:tcPr>
          <w:p w14:paraId="1DA3EAD8" w14:textId="77777777" w:rsidR="003F0ECD" w:rsidRDefault="00FE0B64" w:rsidP="005E464B">
            <w:pPr>
              <w:jc w:val="center"/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34752F72" w14:textId="77777777" w:rsidR="003F0ECD" w:rsidRDefault="003F0ECD" w:rsidP="005E464B">
            <w:pPr>
              <w:jc w:val="center"/>
            </w:pPr>
          </w:p>
        </w:tc>
      </w:tr>
      <w:tr w:rsidR="003F0ECD" w14:paraId="1F2B650A" w14:textId="77777777" w:rsidTr="005E464B">
        <w:tc>
          <w:tcPr>
            <w:tcW w:w="1098" w:type="dxa"/>
          </w:tcPr>
          <w:p w14:paraId="27FAADC2" w14:textId="77777777" w:rsidR="003F0ECD" w:rsidRPr="00ED2F06" w:rsidRDefault="003F0ECD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0" w:type="dxa"/>
          </w:tcPr>
          <w:p w14:paraId="56E8A9BE" w14:textId="77777777" w:rsidR="003F0ECD" w:rsidRPr="003F0ECD" w:rsidRDefault="00081F67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1350" w:type="dxa"/>
          </w:tcPr>
          <w:p w14:paraId="36C4B5B1" w14:textId="77777777" w:rsidR="003F0ECD" w:rsidRPr="003F0ECD" w:rsidRDefault="003F0ECD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337B0EB5" w14:textId="77777777" w:rsidR="003F0ECD" w:rsidRDefault="00FE0B64" w:rsidP="005E464B">
            <w:pPr>
              <w:jc w:val="center"/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12F01391" w14:textId="77777777" w:rsidR="003F0ECD" w:rsidRDefault="003F0ECD" w:rsidP="005E464B">
            <w:pPr>
              <w:jc w:val="center"/>
            </w:pPr>
          </w:p>
        </w:tc>
      </w:tr>
      <w:tr w:rsidR="003F0ECD" w14:paraId="2AB029CD" w14:textId="77777777" w:rsidTr="005E464B">
        <w:tc>
          <w:tcPr>
            <w:tcW w:w="1098" w:type="dxa"/>
          </w:tcPr>
          <w:p w14:paraId="5ECFEF6C" w14:textId="77777777" w:rsidR="003F0ECD" w:rsidRPr="00ED2F06" w:rsidRDefault="003F0ECD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60" w:type="dxa"/>
          </w:tcPr>
          <w:p w14:paraId="6A20E450" w14:textId="77777777" w:rsidR="003F0ECD" w:rsidRPr="003F0ECD" w:rsidRDefault="00081F67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</w:tc>
        <w:tc>
          <w:tcPr>
            <w:tcW w:w="1350" w:type="dxa"/>
          </w:tcPr>
          <w:p w14:paraId="0AE3C85A" w14:textId="77777777" w:rsidR="003F0ECD" w:rsidRPr="003F0ECD" w:rsidRDefault="003F0ECD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5F89DEC3" w14:textId="77777777" w:rsidR="003F0ECD" w:rsidRDefault="00FE0B64" w:rsidP="005E464B">
            <w:pPr>
              <w:jc w:val="center"/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4733D647" w14:textId="77777777" w:rsidR="003F0ECD" w:rsidRDefault="003F0ECD" w:rsidP="005E464B">
            <w:pPr>
              <w:jc w:val="center"/>
            </w:pPr>
          </w:p>
        </w:tc>
      </w:tr>
      <w:tr w:rsidR="00081F67" w14:paraId="2D5BD64E" w14:textId="77777777" w:rsidTr="005E464B">
        <w:tc>
          <w:tcPr>
            <w:tcW w:w="1098" w:type="dxa"/>
          </w:tcPr>
          <w:p w14:paraId="4340664E" w14:textId="77777777" w:rsidR="00081F67" w:rsidRDefault="00081F67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60" w:type="dxa"/>
          </w:tcPr>
          <w:p w14:paraId="18A18718" w14:textId="77777777" w:rsidR="00081F67" w:rsidRDefault="00081F67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1350" w:type="dxa"/>
          </w:tcPr>
          <w:p w14:paraId="07C86582" w14:textId="77777777" w:rsidR="00081F67" w:rsidRDefault="00081F67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70" w:type="dxa"/>
          </w:tcPr>
          <w:p w14:paraId="2DEAF223" w14:textId="77777777" w:rsidR="00081F67" w:rsidRDefault="00FE0B64" w:rsidP="005E464B">
            <w:pPr>
              <w:jc w:val="center"/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2957EE40" w14:textId="77777777" w:rsidR="00081F67" w:rsidRDefault="00081F67" w:rsidP="005E464B">
            <w:pPr>
              <w:jc w:val="center"/>
            </w:pPr>
          </w:p>
        </w:tc>
      </w:tr>
      <w:tr w:rsidR="00081F67" w14:paraId="765A270A" w14:textId="77777777" w:rsidTr="005E464B">
        <w:tc>
          <w:tcPr>
            <w:tcW w:w="1098" w:type="dxa"/>
          </w:tcPr>
          <w:p w14:paraId="37394BFF" w14:textId="77777777" w:rsidR="00081F67" w:rsidRDefault="00081F67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60" w:type="dxa"/>
          </w:tcPr>
          <w:p w14:paraId="2C25516D" w14:textId="77777777" w:rsidR="00081F67" w:rsidRDefault="00081F67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NgayBatDau</w:t>
            </w:r>
            <w:proofErr w:type="spellEnd"/>
          </w:p>
        </w:tc>
        <w:tc>
          <w:tcPr>
            <w:tcW w:w="1350" w:type="dxa"/>
          </w:tcPr>
          <w:p w14:paraId="2EB189A2" w14:textId="77777777" w:rsidR="00081F67" w:rsidRDefault="00081F67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70" w:type="dxa"/>
          </w:tcPr>
          <w:p w14:paraId="6BF9C6D1" w14:textId="77777777" w:rsidR="00081F67" w:rsidRDefault="00FE0B64" w:rsidP="005E464B">
            <w:pPr>
              <w:jc w:val="center"/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684D3E41" w14:textId="77777777" w:rsidR="00081F67" w:rsidRDefault="00081F67" w:rsidP="005E464B">
            <w:pPr>
              <w:jc w:val="center"/>
            </w:pPr>
          </w:p>
        </w:tc>
      </w:tr>
      <w:tr w:rsidR="00081F67" w14:paraId="4AC03B5C" w14:textId="77777777" w:rsidTr="005E464B">
        <w:tc>
          <w:tcPr>
            <w:tcW w:w="1098" w:type="dxa"/>
          </w:tcPr>
          <w:p w14:paraId="7B98AC41" w14:textId="77777777" w:rsidR="00081F67" w:rsidRDefault="00081F67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60" w:type="dxa"/>
          </w:tcPr>
          <w:p w14:paraId="2B15431C" w14:textId="77777777" w:rsidR="00081F67" w:rsidRDefault="00081F67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LoaiNV</w:t>
            </w:r>
            <w:proofErr w:type="spellEnd"/>
          </w:p>
        </w:tc>
        <w:tc>
          <w:tcPr>
            <w:tcW w:w="1350" w:type="dxa"/>
          </w:tcPr>
          <w:p w14:paraId="69BC48A2" w14:textId="77777777" w:rsidR="00081F67" w:rsidRDefault="00081F67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773B6948" w14:textId="77777777" w:rsidR="00081F67" w:rsidRDefault="00FE0B64" w:rsidP="005E464B">
            <w:pPr>
              <w:jc w:val="center"/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3D42E7B7" w14:textId="77777777" w:rsidR="00081F67" w:rsidRDefault="00081F67" w:rsidP="005E464B">
            <w:pPr>
              <w:jc w:val="center"/>
            </w:pPr>
          </w:p>
        </w:tc>
      </w:tr>
      <w:tr w:rsidR="003F0ECD" w14:paraId="05210DF4" w14:textId="77777777" w:rsidTr="005E464B">
        <w:tc>
          <w:tcPr>
            <w:tcW w:w="1098" w:type="dxa"/>
          </w:tcPr>
          <w:p w14:paraId="4BB21721" w14:textId="77777777" w:rsidR="003F0ECD" w:rsidRDefault="00081F67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60" w:type="dxa"/>
          </w:tcPr>
          <w:p w14:paraId="0A2E3D9C" w14:textId="77777777" w:rsidR="003F0ECD" w:rsidRPr="003F0ECD" w:rsidRDefault="00081F67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Luong</w:t>
            </w:r>
          </w:p>
        </w:tc>
        <w:tc>
          <w:tcPr>
            <w:tcW w:w="1350" w:type="dxa"/>
          </w:tcPr>
          <w:p w14:paraId="2AFE3D60" w14:textId="77777777" w:rsidR="003F0ECD" w:rsidRPr="003F0ECD" w:rsidRDefault="00081F67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70" w:type="dxa"/>
          </w:tcPr>
          <w:p w14:paraId="76854C16" w14:textId="77777777" w:rsidR="003F0ECD" w:rsidRPr="003F0ECD" w:rsidRDefault="00FE0B64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72C4DB61" w14:textId="77777777" w:rsidR="003F0ECD" w:rsidRPr="003F0ECD" w:rsidRDefault="003F0ECD" w:rsidP="005E464B">
            <w:pPr>
              <w:jc w:val="center"/>
              <w:rPr>
                <w:lang w:val="en-US"/>
              </w:rPr>
            </w:pPr>
          </w:p>
        </w:tc>
      </w:tr>
    </w:tbl>
    <w:p w14:paraId="60210AE7" w14:textId="77777777" w:rsidR="003F0ECD" w:rsidRDefault="003F0ECD" w:rsidP="00306A48">
      <w:pPr>
        <w:rPr>
          <w:lang w:val="en-US"/>
        </w:rPr>
      </w:pPr>
    </w:p>
    <w:p w14:paraId="6EAC21C6" w14:textId="77777777" w:rsidR="003F0ECD" w:rsidRPr="00C94954" w:rsidRDefault="003F0ECD" w:rsidP="00C94954">
      <w:pPr>
        <w:pStyle w:val="oancuaDanhsach"/>
        <w:numPr>
          <w:ilvl w:val="0"/>
          <w:numId w:val="37"/>
        </w:numPr>
        <w:rPr>
          <w:lang w:val="en-US"/>
        </w:rPr>
      </w:pPr>
      <w:proofErr w:type="spellStart"/>
      <w:r w:rsidRPr="00C94954">
        <w:rPr>
          <w:lang w:val="en-US"/>
        </w:rPr>
        <w:t>Bảng</w:t>
      </w:r>
      <w:proofErr w:type="spellEnd"/>
      <w:r w:rsidRPr="00C94954">
        <w:rPr>
          <w:lang w:val="en-US"/>
        </w:rPr>
        <w:t xml:space="preserve"> </w:t>
      </w:r>
      <w:proofErr w:type="spellStart"/>
      <w:r w:rsidR="00B64553" w:rsidRPr="00C94954">
        <w:rPr>
          <w:lang w:val="en-US"/>
        </w:rPr>
        <w:t>DonHang</w:t>
      </w:r>
      <w:proofErr w:type="spellEnd"/>
    </w:p>
    <w:p w14:paraId="5C988B4F" w14:textId="77777777" w:rsidR="003F0ECD" w:rsidRPr="00ED2F06" w:rsidRDefault="003F0ECD" w:rsidP="003F0ECD">
      <w:pPr>
        <w:rPr>
          <w:lang w:val="en-US"/>
        </w:rPr>
      </w:pPr>
    </w:p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1098"/>
        <w:gridCol w:w="2160"/>
        <w:gridCol w:w="1350"/>
        <w:gridCol w:w="2070"/>
        <w:gridCol w:w="2970"/>
      </w:tblGrid>
      <w:tr w:rsidR="003F0ECD" w14:paraId="24F4B200" w14:textId="77777777" w:rsidTr="005E464B">
        <w:tc>
          <w:tcPr>
            <w:tcW w:w="1098" w:type="dxa"/>
          </w:tcPr>
          <w:p w14:paraId="63254291" w14:textId="77777777" w:rsidR="003F0ECD" w:rsidRPr="00ED2F06" w:rsidRDefault="003F0ECD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160" w:type="dxa"/>
          </w:tcPr>
          <w:p w14:paraId="2777B1F5" w14:textId="77777777" w:rsidR="003F0ECD" w:rsidRPr="00ED2F06" w:rsidRDefault="003F0ECD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1350" w:type="dxa"/>
          </w:tcPr>
          <w:p w14:paraId="35F2D274" w14:textId="77777777" w:rsidR="003F0ECD" w:rsidRPr="00ED2F06" w:rsidRDefault="003F0ECD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2070" w:type="dxa"/>
          </w:tcPr>
          <w:p w14:paraId="3F808CCC" w14:textId="77777777" w:rsidR="003F0ECD" w:rsidRPr="00ED2F06" w:rsidRDefault="003F0ECD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buộc</w:t>
            </w:r>
            <w:proofErr w:type="spellEnd"/>
          </w:p>
        </w:tc>
        <w:tc>
          <w:tcPr>
            <w:tcW w:w="2970" w:type="dxa"/>
          </w:tcPr>
          <w:p w14:paraId="41A65416" w14:textId="77777777" w:rsidR="003F0ECD" w:rsidRPr="00ED2F06" w:rsidRDefault="003F0ECD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3F0ECD" w14:paraId="71337EE1" w14:textId="77777777" w:rsidTr="005E464B">
        <w:tc>
          <w:tcPr>
            <w:tcW w:w="1098" w:type="dxa"/>
          </w:tcPr>
          <w:p w14:paraId="5A5D73F4" w14:textId="77777777" w:rsidR="003F0ECD" w:rsidRPr="00ED2F06" w:rsidRDefault="003F0ECD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160" w:type="dxa"/>
          </w:tcPr>
          <w:p w14:paraId="4E363C32" w14:textId="77777777" w:rsidR="003F0ECD" w:rsidRPr="003F0ECD" w:rsidRDefault="00B64553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MaDonHang</w:t>
            </w:r>
            <w:proofErr w:type="spellEnd"/>
          </w:p>
        </w:tc>
        <w:tc>
          <w:tcPr>
            <w:tcW w:w="1350" w:type="dxa"/>
          </w:tcPr>
          <w:p w14:paraId="11B01ADD" w14:textId="77777777" w:rsidR="003F0ECD" w:rsidRPr="003F0ECD" w:rsidRDefault="003F0ECD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2C035BD0" w14:textId="77777777" w:rsidR="003F0ECD" w:rsidRPr="003F0ECD" w:rsidRDefault="003F0ECD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970" w:type="dxa"/>
          </w:tcPr>
          <w:p w14:paraId="17E61800" w14:textId="77777777" w:rsidR="003F0ECD" w:rsidRPr="003F0ECD" w:rsidRDefault="003F0ECD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</w:p>
        </w:tc>
      </w:tr>
      <w:tr w:rsidR="003F0ECD" w14:paraId="1C2CE6AF" w14:textId="77777777" w:rsidTr="005E464B">
        <w:tc>
          <w:tcPr>
            <w:tcW w:w="1098" w:type="dxa"/>
          </w:tcPr>
          <w:p w14:paraId="5F97777F" w14:textId="77777777" w:rsidR="003F0ECD" w:rsidRPr="00ED2F06" w:rsidRDefault="003F0ECD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60" w:type="dxa"/>
          </w:tcPr>
          <w:p w14:paraId="50D0236B" w14:textId="77777777" w:rsidR="003F0ECD" w:rsidRPr="003F0ECD" w:rsidRDefault="00B64553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TinhTrang</w:t>
            </w:r>
            <w:proofErr w:type="spellEnd"/>
          </w:p>
        </w:tc>
        <w:tc>
          <w:tcPr>
            <w:tcW w:w="1350" w:type="dxa"/>
          </w:tcPr>
          <w:p w14:paraId="5BEBA95E" w14:textId="77777777" w:rsidR="003F0ECD" w:rsidRPr="003F0ECD" w:rsidRDefault="00B64553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r w:rsidR="003F0ECD">
              <w:rPr>
                <w:lang w:val="en-US"/>
              </w:rPr>
              <w:t>Char</w:t>
            </w:r>
            <w:proofErr w:type="spellEnd"/>
          </w:p>
        </w:tc>
        <w:tc>
          <w:tcPr>
            <w:tcW w:w="2070" w:type="dxa"/>
          </w:tcPr>
          <w:p w14:paraId="7ACD71C2" w14:textId="77777777" w:rsidR="003F0ECD" w:rsidRDefault="00FE0B64" w:rsidP="005E464B">
            <w:pPr>
              <w:jc w:val="center"/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36920DEC" w14:textId="77777777" w:rsidR="003F0ECD" w:rsidRDefault="003F0ECD" w:rsidP="005E464B">
            <w:pPr>
              <w:jc w:val="center"/>
            </w:pPr>
          </w:p>
        </w:tc>
      </w:tr>
      <w:tr w:rsidR="003F0ECD" w14:paraId="3896B050" w14:textId="77777777" w:rsidTr="005E464B">
        <w:tc>
          <w:tcPr>
            <w:tcW w:w="1098" w:type="dxa"/>
          </w:tcPr>
          <w:p w14:paraId="019A9A26" w14:textId="77777777" w:rsidR="003F0ECD" w:rsidRPr="00ED2F06" w:rsidRDefault="003F0ECD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0" w:type="dxa"/>
          </w:tcPr>
          <w:p w14:paraId="23185DBA" w14:textId="77777777" w:rsidR="003F0ECD" w:rsidRPr="003F0ECD" w:rsidRDefault="00B64553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TongGia</w:t>
            </w:r>
            <w:proofErr w:type="spellEnd"/>
          </w:p>
        </w:tc>
        <w:tc>
          <w:tcPr>
            <w:tcW w:w="1350" w:type="dxa"/>
          </w:tcPr>
          <w:p w14:paraId="78D06BB4" w14:textId="77777777" w:rsidR="003F0ECD" w:rsidRPr="003F0ECD" w:rsidRDefault="00B64553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70" w:type="dxa"/>
          </w:tcPr>
          <w:p w14:paraId="6EC0DA80" w14:textId="77777777" w:rsidR="003F0ECD" w:rsidRDefault="00FE0B64" w:rsidP="005E464B">
            <w:pPr>
              <w:jc w:val="center"/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778B5DB4" w14:textId="77777777" w:rsidR="003F0ECD" w:rsidRDefault="003F0ECD" w:rsidP="005E464B">
            <w:pPr>
              <w:jc w:val="center"/>
            </w:pPr>
          </w:p>
        </w:tc>
      </w:tr>
      <w:tr w:rsidR="00B64553" w14:paraId="623EA64E" w14:textId="77777777" w:rsidTr="005E464B">
        <w:tc>
          <w:tcPr>
            <w:tcW w:w="1098" w:type="dxa"/>
          </w:tcPr>
          <w:p w14:paraId="07F6B286" w14:textId="77777777" w:rsidR="00B64553" w:rsidRPr="00ED2F06" w:rsidRDefault="00B64553" w:rsidP="00B645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60" w:type="dxa"/>
          </w:tcPr>
          <w:p w14:paraId="1E2B80C5" w14:textId="77777777" w:rsidR="00B64553" w:rsidRPr="003F0ECD" w:rsidRDefault="00B64553" w:rsidP="00B6455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MaBan</w:t>
            </w:r>
            <w:proofErr w:type="spellEnd"/>
          </w:p>
        </w:tc>
        <w:tc>
          <w:tcPr>
            <w:tcW w:w="1350" w:type="dxa"/>
          </w:tcPr>
          <w:p w14:paraId="05F7C0FD" w14:textId="77777777" w:rsidR="00B64553" w:rsidRPr="003F0ECD" w:rsidRDefault="00B64553" w:rsidP="00B645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0CB35EF6" w14:textId="77777777" w:rsidR="00B64553" w:rsidRPr="003F0ECD" w:rsidRDefault="00B64553" w:rsidP="00B645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970" w:type="dxa"/>
          </w:tcPr>
          <w:p w14:paraId="584ECDEB" w14:textId="77777777" w:rsidR="00B64553" w:rsidRPr="003F0ECD" w:rsidRDefault="00B64553" w:rsidP="00B6455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Ban</w:t>
            </w:r>
          </w:p>
        </w:tc>
      </w:tr>
    </w:tbl>
    <w:p w14:paraId="187EFACB" w14:textId="77777777" w:rsidR="003C2F0F" w:rsidRDefault="003C2F0F" w:rsidP="00ED2F06">
      <w:pPr>
        <w:pStyle w:val="ThnVnban"/>
        <w:ind w:left="0"/>
        <w:rPr>
          <w:iCs/>
          <w:color w:val="0000FF"/>
          <w:lang w:val="en-US"/>
        </w:rPr>
      </w:pPr>
    </w:p>
    <w:p w14:paraId="5A680C45" w14:textId="77777777" w:rsidR="00C42E76" w:rsidRPr="00C94954" w:rsidRDefault="00C42E76" w:rsidP="00C94954">
      <w:pPr>
        <w:pStyle w:val="oancuaDanhsach"/>
        <w:numPr>
          <w:ilvl w:val="0"/>
          <w:numId w:val="37"/>
        </w:numPr>
        <w:rPr>
          <w:lang w:val="en-US"/>
        </w:rPr>
      </w:pPr>
      <w:proofErr w:type="spellStart"/>
      <w:r w:rsidRPr="00C94954">
        <w:rPr>
          <w:lang w:val="en-US"/>
        </w:rPr>
        <w:t>Bảng</w:t>
      </w:r>
      <w:proofErr w:type="spellEnd"/>
      <w:r w:rsidRPr="00C94954">
        <w:rPr>
          <w:lang w:val="en-US"/>
        </w:rPr>
        <w:t xml:space="preserve"> </w:t>
      </w:r>
      <w:proofErr w:type="spellStart"/>
      <w:r w:rsidR="005E464B" w:rsidRPr="00C94954">
        <w:rPr>
          <w:lang w:val="en-US"/>
        </w:rPr>
        <w:t>HoaDon</w:t>
      </w:r>
      <w:proofErr w:type="spellEnd"/>
    </w:p>
    <w:p w14:paraId="64AB9AB1" w14:textId="77777777" w:rsidR="00C42E76" w:rsidRPr="00ED2F06" w:rsidRDefault="00C42E76" w:rsidP="00C42E76">
      <w:pPr>
        <w:rPr>
          <w:lang w:val="en-US"/>
        </w:rPr>
      </w:pPr>
    </w:p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1098"/>
        <w:gridCol w:w="2160"/>
        <w:gridCol w:w="1350"/>
        <w:gridCol w:w="2070"/>
        <w:gridCol w:w="2970"/>
      </w:tblGrid>
      <w:tr w:rsidR="00C42E76" w14:paraId="6E826752" w14:textId="77777777" w:rsidTr="005E464B">
        <w:tc>
          <w:tcPr>
            <w:tcW w:w="1098" w:type="dxa"/>
          </w:tcPr>
          <w:p w14:paraId="265A5A29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160" w:type="dxa"/>
          </w:tcPr>
          <w:p w14:paraId="734192E9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1350" w:type="dxa"/>
          </w:tcPr>
          <w:p w14:paraId="35ADE171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2070" w:type="dxa"/>
          </w:tcPr>
          <w:p w14:paraId="6AAE7BFF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buộc</w:t>
            </w:r>
            <w:proofErr w:type="spellEnd"/>
          </w:p>
        </w:tc>
        <w:tc>
          <w:tcPr>
            <w:tcW w:w="2970" w:type="dxa"/>
          </w:tcPr>
          <w:p w14:paraId="42D7DE92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C42E76" w14:paraId="5F22DB80" w14:textId="77777777" w:rsidTr="005E464B">
        <w:tc>
          <w:tcPr>
            <w:tcW w:w="1098" w:type="dxa"/>
          </w:tcPr>
          <w:p w14:paraId="1BC29E4A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14:paraId="143F4D22" w14:textId="77777777" w:rsidR="00C42E76" w:rsidRPr="003F0ECD" w:rsidRDefault="005E464B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MaHoaDon</w:t>
            </w:r>
            <w:proofErr w:type="spellEnd"/>
          </w:p>
        </w:tc>
        <w:tc>
          <w:tcPr>
            <w:tcW w:w="1350" w:type="dxa"/>
          </w:tcPr>
          <w:p w14:paraId="5B7ED96E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2C684720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970" w:type="dxa"/>
          </w:tcPr>
          <w:p w14:paraId="377D5B43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</w:p>
        </w:tc>
      </w:tr>
      <w:tr w:rsidR="00C42E76" w14:paraId="6D1AF714" w14:textId="77777777" w:rsidTr="005E464B">
        <w:tc>
          <w:tcPr>
            <w:tcW w:w="1098" w:type="dxa"/>
          </w:tcPr>
          <w:p w14:paraId="574BA640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60" w:type="dxa"/>
          </w:tcPr>
          <w:p w14:paraId="0C35BC8C" w14:textId="77777777" w:rsidR="00C42E76" w:rsidRPr="003F0ECD" w:rsidRDefault="005E464B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MaDonHang</w:t>
            </w:r>
            <w:proofErr w:type="spellEnd"/>
          </w:p>
        </w:tc>
        <w:tc>
          <w:tcPr>
            <w:tcW w:w="1350" w:type="dxa"/>
          </w:tcPr>
          <w:p w14:paraId="048EEB6E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79EA80A6" w14:textId="77777777" w:rsidR="00C42E76" w:rsidRPr="005E464B" w:rsidRDefault="005E464B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Unique, Foreign Key</w:t>
            </w:r>
          </w:p>
        </w:tc>
        <w:tc>
          <w:tcPr>
            <w:tcW w:w="2970" w:type="dxa"/>
          </w:tcPr>
          <w:p w14:paraId="34564828" w14:textId="77777777" w:rsidR="00C42E76" w:rsidRDefault="005E464B" w:rsidP="005E464B">
            <w:pPr>
              <w:jc w:val="center"/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DonHang</w:t>
            </w:r>
            <w:proofErr w:type="spellEnd"/>
          </w:p>
        </w:tc>
      </w:tr>
      <w:tr w:rsidR="00C42E76" w14:paraId="1852DD1C" w14:textId="77777777" w:rsidTr="005E464B">
        <w:tc>
          <w:tcPr>
            <w:tcW w:w="1098" w:type="dxa"/>
          </w:tcPr>
          <w:p w14:paraId="3E859E38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0" w:type="dxa"/>
          </w:tcPr>
          <w:p w14:paraId="2713B02C" w14:textId="77777777" w:rsidR="00C42E76" w:rsidRPr="003F0ECD" w:rsidRDefault="005E464B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LoaiThanhToan</w:t>
            </w:r>
            <w:proofErr w:type="spellEnd"/>
          </w:p>
        </w:tc>
        <w:tc>
          <w:tcPr>
            <w:tcW w:w="1350" w:type="dxa"/>
          </w:tcPr>
          <w:p w14:paraId="395A5C0E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5A8A5748" w14:textId="77777777" w:rsidR="00C42E76" w:rsidRDefault="00C42E76" w:rsidP="005E464B">
            <w:pPr>
              <w:jc w:val="center"/>
            </w:pPr>
          </w:p>
        </w:tc>
        <w:tc>
          <w:tcPr>
            <w:tcW w:w="2970" w:type="dxa"/>
          </w:tcPr>
          <w:p w14:paraId="084348F7" w14:textId="77777777" w:rsidR="00C42E76" w:rsidRDefault="00C42E76" w:rsidP="005E464B">
            <w:pPr>
              <w:jc w:val="center"/>
            </w:pPr>
          </w:p>
        </w:tc>
      </w:tr>
      <w:tr w:rsidR="00C42E76" w14:paraId="1D89E019" w14:textId="77777777" w:rsidTr="005E464B">
        <w:tc>
          <w:tcPr>
            <w:tcW w:w="1098" w:type="dxa"/>
          </w:tcPr>
          <w:p w14:paraId="3DF9498C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60" w:type="dxa"/>
          </w:tcPr>
          <w:p w14:paraId="1F87598D" w14:textId="77777777" w:rsidR="00C42E76" w:rsidRPr="003F0ECD" w:rsidRDefault="005E464B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NguoiThanhToan</w:t>
            </w:r>
            <w:proofErr w:type="spellEnd"/>
          </w:p>
        </w:tc>
        <w:tc>
          <w:tcPr>
            <w:tcW w:w="1350" w:type="dxa"/>
          </w:tcPr>
          <w:p w14:paraId="268339F6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13534DA3" w14:textId="77777777" w:rsidR="00C42E76" w:rsidRDefault="005E464B" w:rsidP="005E464B">
            <w:pPr>
              <w:jc w:val="center"/>
            </w:pPr>
            <w:r>
              <w:rPr>
                <w:lang w:val="en-US"/>
              </w:rPr>
              <w:t>Foreign Key</w:t>
            </w:r>
          </w:p>
        </w:tc>
        <w:tc>
          <w:tcPr>
            <w:tcW w:w="2970" w:type="dxa"/>
          </w:tcPr>
          <w:p w14:paraId="7DD633B0" w14:textId="77777777" w:rsidR="00C42E76" w:rsidRDefault="005E464B" w:rsidP="005E464B">
            <w:pPr>
              <w:jc w:val="center"/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TaiKhoan</w:t>
            </w:r>
            <w:proofErr w:type="spellEnd"/>
          </w:p>
        </w:tc>
      </w:tr>
      <w:tr w:rsidR="00C42E76" w14:paraId="784CCB4B" w14:textId="77777777" w:rsidTr="005E464B">
        <w:tc>
          <w:tcPr>
            <w:tcW w:w="1098" w:type="dxa"/>
          </w:tcPr>
          <w:p w14:paraId="4D66EDFB" w14:textId="77777777" w:rsidR="00C42E7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60" w:type="dxa"/>
          </w:tcPr>
          <w:p w14:paraId="00C49A4B" w14:textId="77777777" w:rsidR="00C42E76" w:rsidRPr="003F0ECD" w:rsidRDefault="005E464B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TongTien</w:t>
            </w:r>
            <w:proofErr w:type="spellEnd"/>
          </w:p>
        </w:tc>
        <w:tc>
          <w:tcPr>
            <w:tcW w:w="1350" w:type="dxa"/>
          </w:tcPr>
          <w:p w14:paraId="115FD623" w14:textId="77777777" w:rsidR="00C42E76" w:rsidRPr="003F0ECD" w:rsidRDefault="00B3394C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70" w:type="dxa"/>
          </w:tcPr>
          <w:p w14:paraId="24A6BA9C" w14:textId="77777777" w:rsidR="00C42E76" w:rsidRPr="003F0ECD" w:rsidRDefault="00FE0B64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2B51B300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</w:p>
        </w:tc>
      </w:tr>
      <w:tr w:rsidR="005E464B" w14:paraId="55DA23E3" w14:textId="77777777" w:rsidTr="005E464B">
        <w:tc>
          <w:tcPr>
            <w:tcW w:w="1098" w:type="dxa"/>
          </w:tcPr>
          <w:p w14:paraId="351FFEF6" w14:textId="77777777" w:rsidR="005E464B" w:rsidRDefault="005E464B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60" w:type="dxa"/>
          </w:tcPr>
          <w:p w14:paraId="2784E53B" w14:textId="77777777" w:rsidR="005E464B" w:rsidRDefault="005E464B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NgayThanhToan</w:t>
            </w:r>
            <w:proofErr w:type="spellEnd"/>
          </w:p>
        </w:tc>
        <w:tc>
          <w:tcPr>
            <w:tcW w:w="1350" w:type="dxa"/>
          </w:tcPr>
          <w:p w14:paraId="305AD550" w14:textId="77777777" w:rsidR="005E464B" w:rsidRDefault="005E464B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70" w:type="dxa"/>
          </w:tcPr>
          <w:p w14:paraId="27B61F7A" w14:textId="77777777" w:rsidR="005E464B" w:rsidRDefault="00FE0B64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10E254C1" w14:textId="77777777" w:rsidR="005E464B" w:rsidRDefault="005E464B" w:rsidP="005E464B">
            <w:pPr>
              <w:jc w:val="center"/>
              <w:rPr>
                <w:lang w:val="en-US"/>
              </w:rPr>
            </w:pPr>
          </w:p>
        </w:tc>
      </w:tr>
    </w:tbl>
    <w:p w14:paraId="2C9FA903" w14:textId="77777777" w:rsidR="00C42E76" w:rsidRDefault="00C42E76" w:rsidP="00ED2F06">
      <w:pPr>
        <w:pStyle w:val="ThnVnban"/>
        <w:ind w:left="0"/>
        <w:rPr>
          <w:iCs/>
          <w:color w:val="0000FF"/>
          <w:lang w:val="en-US"/>
        </w:rPr>
      </w:pPr>
    </w:p>
    <w:p w14:paraId="0423A100" w14:textId="77777777" w:rsidR="00C42E76" w:rsidRPr="00C94954" w:rsidRDefault="00C42E76" w:rsidP="00C94954">
      <w:pPr>
        <w:pStyle w:val="oancuaDanhsach"/>
        <w:numPr>
          <w:ilvl w:val="0"/>
          <w:numId w:val="37"/>
        </w:numPr>
        <w:rPr>
          <w:lang w:val="en-US"/>
        </w:rPr>
      </w:pPr>
      <w:proofErr w:type="spellStart"/>
      <w:r w:rsidRPr="00C94954">
        <w:rPr>
          <w:lang w:val="en-US"/>
        </w:rPr>
        <w:t>Bảng</w:t>
      </w:r>
      <w:proofErr w:type="spellEnd"/>
      <w:r w:rsidRPr="00C94954">
        <w:rPr>
          <w:lang w:val="en-US"/>
        </w:rPr>
        <w:t xml:space="preserve"> </w:t>
      </w:r>
      <w:r w:rsidR="00306A48" w:rsidRPr="00C94954">
        <w:rPr>
          <w:lang w:val="en-US"/>
        </w:rPr>
        <w:t>Ban</w:t>
      </w:r>
    </w:p>
    <w:p w14:paraId="65E4265C" w14:textId="77777777" w:rsidR="00C42E76" w:rsidRPr="00ED2F06" w:rsidRDefault="00C42E76" w:rsidP="00C42E76">
      <w:pPr>
        <w:rPr>
          <w:lang w:val="en-US"/>
        </w:rPr>
      </w:pPr>
    </w:p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1098"/>
        <w:gridCol w:w="2160"/>
        <w:gridCol w:w="1350"/>
        <w:gridCol w:w="2070"/>
        <w:gridCol w:w="2970"/>
      </w:tblGrid>
      <w:tr w:rsidR="00C42E76" w14:paraId="0C882FB8" w14:textId="77777777" w:rsidTr="005E464B">
        <w:tc>
          <w:tcPr>
            <w:tcW w:w="1098" w:type="dxa"/>
          </w:tcPr>
          <w:p w14:paraId="7CA07B73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160" w:type="dxa"/>
          </w:tcPr>
          <w:p w14:paraId="33ACD76D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1350" w:type="dxa"/>
          </w:tcPr>
          <w:p w14:paraId="08D132C3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2070" w:type="dxa"/>
          </w:tcPr>
          <w:p w14:paraId="5C95253A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buộc</w:t>
            </w:r>
            <w:proofErr w:type="spellEnd"/>
          </w:p>
        </w:tc>
        <w:tc>
          <w:tcPr>
            <w:tcW w:w="2970" w:type="dxa"/>
          </w:tcPr>
          <w:p w14:paraId="60C1F95C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C42E76" w14:paraId="7401C721" w14:textId="77777777" w:rsidTr="005E464B">
        <w:tc>
          <w:tcPr>
            <w:tcW w:w="1098" w:type="dxa"/>
          </w:tcPr>
          <w:p w14:paraId="5F9B4B88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14:paraId="63AD8841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1C1B85">
              <w:rPr>
                <w:lang w:val="en-US"/>
              </w:rPr>
              <w:t>Ban</w:t>
            </w:r>
            <w:proofErr w:type="spellEnd"/>
          </w:p>
        </w:tc>
        <w:tc>
          <w:tcPr>
            <w:tcW w:w="1350" w:type="dxa"/>
          </w:tcPr>
          <w:p w14:paraId="13511C61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29BA64E5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970" w:type="dxa"/>
          </w:tcPr>
          <w:p w14:paraId="6EBD6CBF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</w:p>
        </w:tc>
      </w:tr>
      <w:tr w:rsidR="00C42E76" w14:paraId="6EE5E333" w14:textId="77777777" w:rsidTr="005E464B">
        <w:tc>
          <w:tcPr>
            <w:tcW w:w="1098" w:type="dxa"/>
          </w:tcPr>
          <w:p w14:paraId="034144FD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60" w:type="dxa"/>
          </w:tcPr>
          <w:p w14:paraId="7A004518" w14:textId="77777777" w:rsidR="00C42E76" w:rsidRPr="003F0ECD" w:rsidRDefault="001C1B85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TinhTrangBan</w:t>
            </w:r>
            <w:proofErr w:type="spellEnd"/>
          </w:p>
        </w:tc>
        <w:tc>
          <w:tcPr>
            <w:tcW w:w="1350" w:type="dxa"/>
          </w:tcPr>
          <w:p w14:paraId="7767A9D8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5EEBCB9D" w14:textId="77777777" w:rsidR="00C42E76" w:rsidRDefault="00FE0B64" w:rsidP="005E464B">
            <w:pPr>
              <w:jc w:val="center"/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16EF2187" w14:textId="77777777" w:rsidR="00C42E76" w:rsidRDefault="00C42E76" w:rsidP="005E464B">
            <w:pPr>
              <w:jc w:val="center"/>
            </w:pPr>
          </w:p>
        </w:tc>
      </w:tr>
      <w:tr w:rsidR="00180C59" w14:paraId="505D9E75" w14:textId="77777777" w:rsidTr="005E464B">
        <w:tc>
          <w:tcPr>
            <w:tcW w:w="1098" w:type="dxa"/>
          </w:tcPr>
          <w:p w14:paraId="044A0D59" w14:textId="77777777" w:rsidR="00180C59" w:rsidRPr="00ED2F06" w:rsidRDefault="00180C59" w:rsidP="0018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0" w:type="dxa"/>
          </w:tcPr>
          <w:p w14:paraId="27EEBF83" w14:textId="77777777" w:rsidR="00180C59" w:rsidRPr="003F0ECD" w:rsidRDefault="00180C59" w:rsidP="00180C5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MaDonHang</w:t>
            </w:r>
            <w:proofErr w:type="spellEnd"/>
          </w:p>
        </w:tc>
        <w:tc>
          <w:tcPr>
            <w:tcW w:w="1350" w:type="dxa"/>
          </w:tcPr>
          <w:p w14:paraId="0D35D691" w14:textId="77777777" w:rsidR="00180C59" w:rsidRPr="003F0ECD" w:rsidRDefault="00180C59" w:rsidP="0018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65752136" w14:textId="77777777" w:rsidR="00180C59" w:rsidRPr="003F0ECD" w:rsidRDefault="00180C59" w:rsidP="0018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Foreign </w:t>
            </w:r>
            <w:proofErr w:type="spellStart"/>
            <w:proofErr w:type="gramStart"/>
            <w:r>
              <w:rPr>
                <w:lang w:val="en-US"/>
              </w:rPr>
              <w:t>Key,Nullable</w:t>
            </w:r>
            <w:proofErr w:type="spellEnd"/>
            <w:proofErr w:type="gramEnd"/>
          </w:p>
        </w:tc>
        <w:tc>
          <w:tcPr>
            <w:tcW w:w="2970" w:type="dxa"/>
          </w:tcPr>
          <w:p w14:paraId="5987F8B8" w14:textId="77777777" w:rsidR="00180C59" w:rsidRPr="003F0ECD" w:rsidRDefault="00180C59" w:rsidP="00180C5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DonHang</w:t>
            </w:r>
            <w:proofErr w:type="spellEnd"/>
          </w:p>
        </w:tc>
      </w:tr>
    </w:tbl>
    <w:p w14:paraId="3294D2C2" w14:textId="77777777" w:rsidR="00C42E76" w:rsidRDefault="00C42E76" w:rsidP="00ED2F06">
      <w:pPr>
        <w:pStyle w:val="ThnVnban"/>
        <w:ind w:left="0"/>
        <w:rPr>
          <w:iCs/>
          <w:color w:val="0000FF"/>
          <w:lang w:val="en-US"/>
        </w:rPr>
      </w:pPr>
    </w:p>
    <w:p w14:paraId="126637AB" w14:textId="77777777" w:rsidR="00C42E76" w:rsidRPr="00C94954" w:rsidRDefault="00C42E76" w:rsidP="00C94954">
      <w:pPr>
        <w:pStyle w:val="oancuaDanhsach"/>
        <w:numPr>
          <w:ilvl w:val="0"/>
          <w:numId w:val="37"/>
        </w:numPr>
        <w:rPr>
          <w:lang w:val="en-US"/>
        </w:rPr>
      </w:pPr>
      <w:proofErr w:type="spellStart"/>
      <w:r w:rsidRPr="00C94954">
        <w:rPr>
          <w:lang w:val="en-US"/>
        </w:rPr>
        <w:t>Bảng</w:t>
      </w:r>
      <w:proofErr w:type="spellEnd"/>
      <w:r w:rsidRPr="00C94954">
        <w:rPr>
          <w:lang w:val="en-US"/>
        </w:rPr>
        <w:t xml:space="preserve"> </w:t>
      </w:r>
      <w:proofErr w:type="spellStart"/>
      <w:r w:rsidR="00FE0B64" w:rsidRPr="00C94954">
        <w:rPr>
          <w:lang w:val="en-US"/>
        </w:rPr>
        <w:t>ChiTietDonHang</w:t>
      </w:r>
      <w:proofErr w:type="spellEnd"/>
    </w:p>
    <w:p w14:paraId="767250C4" w14:textId="77777777" w:rsidR="00C42E76" w:rsidRPr="00ED2F06" w:rsidRDefault="00C42E76" w:rsidP="00C42E76">
      <w:pPr>
        <w:rPr>
          <w:lang w:val="en-US"/>
        </w:rPr>
      </w:pPr>
    </w:p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1093"/>
        <w:gridCol w:w="2203"/>
        <w:gridCol w:w="1343"/>
        <w:gridCol w:w="2058"/>
        <w:gridCol w:w="2951"/>
      </w:tblGrid>
      <w:tr w:rsidR="00C42E76" w14:paraId="5650A109" w14:textId="77777777" w:rsidTr="00E01C42">
        <w:tc>
          <w:tcPr>
            <w:tcW w:w="1093" w:type="dxa"/>
          </w:tcPr>
          <w:p w14:paraId="1A917182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03" w:type="dxa"/>
          </w:tcPr>
          <w:p w14:paraId="58BC36E8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1343" w:type="dxa"/>
          </w:tcPr>
          <w:p w14:paraId="47934257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2058" w:type="dxa"/>
          </w:tcPr>
          <w:p w14:paraId="7764D832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buộc</w:t>
            </w:r>
            <w:proofErr w:type="spellEnd"/>
          </w:p>
        </w:tc>
        <w:tc>
          <w:tcPr>
            <w:tcW w:w="2951" w:type="dxa"/>
          </w:tcPr>
          <w:p w14:paraId="72C6F923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C42E76" w14:paraId="7DD2B079" w14:textId="77777777" w:rsidTr="00E01C42">
        <w:tc>
          <w:tcPr>
            <w:tcW w:w="1093" w:type="dxa"/>
          </w:tcPr>
          <w:p w14:paraId="6E3EB0B5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3" w:type="dxa"/>
          </w:tcPr>
          <w:p w14:paraId="760DF2CE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E01C42">
              <w:rPr>
                <w:lang w:val="en-US"/>
              </w:rPr>
              <w:t>ChiTietDonHang</w:t>
            </w:r>
            <w:proofErr w:type="spellEnd"/>
          </w:p>
        </w:tc>
        <w:tc>
          <w:tcPr>
            <w:tcW w:w="1343" w:type="dxa"/>
          </w:tcPr>
          <w:p w14:paraId="1028CE23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58" w:type="dxa"/>
          </w:tcPr>
          <w:p w14:paraId="0878CD97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951" w:type="dxa"/>
          </w:tcPr>
          <w:p w14:paraId="1D73C82A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</w:p>
        </w:tc>
      </w:tr>
      <w:tr w:rsidR="00E01C42" w14:paraId="0D13A4B0" w14:textId="77777777" w:rsidTr="00E01C42">
        <w:tc>
          <w:tcPr>
            <w:tcW w:w="1093" w:type="dxa"/>
          </w:tcPr>
          <w:p w14:paraId="16C8FB29" w14:textId="77777777" w:rsidR="00E01C42" w:rsidRPr="00ED2F06" w:rsidRDefault="00E01C42" w:rsidP="00E0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03" w:type="dxa"/>
          </w:tcPr>
          <w:p w14:paraId="37580845" w14:textId="77777777" w:rsidR="00E01C42" w:rsidRPr="003F0ECD" w:rsidRDefault="00E01C42" w:rsidP="00E01C4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MaDonHang</w:t>
            </w:r>
            <w:proofErr w:type="spellEnd"/>
          </w:p>
        </w:tc>
        <w:tc>
          <w:tcPr>
            <w:tcW w:w="1343" w:type="dxa"/>
          </w:tcPr>
          <w:p w14:paraId="474217A2" w14:textId="77777777" w:rsidR="00E01C42" w:rsidRPr="003F0ECD" w:rsidRDefault="00E01C42" w:rsidP="00E0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58" w:type="dxa"/>
          </w:tcPr>
          <w:p w14:paraId="4D917027" w14:textId="77777777" w:rsidR="00E01C42" w:rsidRPr="003F0ECD" w:rsidRDefault="00E01C42" w:rsidP="00E0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Key, Foreign Key</w:t>
            </w:r>
          </w:p>
        </w:tc>
        <w:tc>
          <w:tcPr>
            <w:tcW w:w="2951" w:type="dxa"/>
          </w:tcPr>
          <w:p w14:paraId="5F885AE3" w14:textId="77777777" w:rsidR="00E01C42" w:rsidRPr="003F0ECD" w:rsidRDefault="00E01C42" w:rsidP="00E01C4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DonHang</w:t>
            </w:r>
            <w:proofErr w:type="spellEnd"/>
          </w:p>
        </w:tc>
      </w:tr>
      <w:tr w:rsidR="009305A2" w14:paraId="3E9089BF" w14:textId="77777777" w:rsidTr="00E01C42">
        <w:tc>
          <w:tcPr>
            <w:tcW w:w="1093" w:type="dxa"/>
          </w:tcPr>
          <w:p w14:paraId="45A1AED5" w14:textId="77777777" w:rsidR="009305A2" w:rsidRPr="00ED2F06" w:rsidRDefault="009305A2" w:rsidP="009305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03" w:type="dxa"/>
          </w:tcPr>
          <w:p w14:paraId="66BCF260" w14:textId="77777777" w:rsidR="009305A2" w:rsidRPr="003F0ECD" w:rsidRDefault="009305A2" w:rsidP="009305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MaNuoc</w:t>
            </w:r>
            <w:proofErr w:type="spellEnd"/>
          </w:p>
        </w:tc>
        <w:tc>
          <w:tcPr>
            <w:tcW w:w="1343" w:type="dxa"/>
          </w:tcPr>
          <w:p w14:paraId="79AB3446" w14:textId="77777777" w:rsidR="009305A2" w:rsidRPr="003F0ECD" w:rsidRDefault="009305A2" w:rsidP="009305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58" w:type="dxa"/>
          </w:tcPr>
          <w:p w14:paraId="380154BF" w14:textId="77777777" w:rsidR="009305A2" w:rsidRPr="003F0ECD" w:rsidRDefault="009305A2" w:rsidP="009305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951" w:type="dxa"/>
          </w:tcPr>
          <w:p w14:paraId="261CEBD8" w14:textId="77777777" w:rsidR="009305A2" w:rsidRPr="003F0ECD" w:rsidRDefault="009305A2" w:rsidP="009305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NuocUong</w:t>
            </w:r>
            <w:proofErr w:type="spellEnd"/>
          </w:p>
        </w:tc>
      </w:tr>
      <w:tr w:rsidR="009305A2" w14:paraId="4D412301" w14:textId="77777777" w:rsidTr="00E01C42">
        <w:tc>
          <w:tcPr>
            <w:tcW w:w="1093" w:type="dxa"/>
          </w:tcPr>
          <w:p w14:paraId="4A013AC7" w14:textId="77777777" w:rsidR="009305A2" w:rsidRPr="00ED2F06" w:rsidRDefault="009305A2" w:rsidP="009305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03" w:type="dxa"/>
          </w:tcPr>
          <w:p w14:paraId="2C38CEB1" w14:textId="77777777" w:rsidR="009305A2" w:rsidRPr="003F0ECD" w:rsidRDefault="009305A2" w:rsidP="009305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343" w:type="dxa"/>
          </w:tcPr>
          <w:p w14:paraId="1A5E3372" w14:textId="77777777" w:rsidR="009305A2" w:rsidRPr="003F0ECD" w:rsidRDefault="009305A2" w:rsidP="009305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58" w:type="dxa"/>
          </w:tcPr>
          <w:p w14:paraId="2AE85968" w14:textId="77777777" w:rsidR="009305A2" w:rsidRDefault="009305A2" w:rsidP="009305A2">
            <w:pPr>
              <w:jc w:val="center"/>
            </w:pPr>
            <w:r>
              <w:rPr>
                <w:lang w:val="en-US"/>
              </w:rPr>
              <w:t>Nullable</w:t>
            </w:r>
          </w:p>
        </w:tc>
        <w:tc>
          <w:tcPr>
            <w:tcW w:w="2951" w:type="dxa"/>
          </w:tcPr>
          <w:p w14:paraId="2EBABF14" w14:textId="77777777" w:rsidR="009305A2" w:rsidRDefault="009305A2" w:rsidP="009305A2">
            <w:pPr>
              <w:jc w:val="center"/>
            </w:pPr>
          </w:p>
        </w:tc>
      </w:tr>
      <w:tr w:rsidR="009305A2" w14:paraId="65E76323" w14:textId="77777777" w:rsidTr="00E01C42">
        <w:tc>
          <w:tcPr>
            <w:tcW w:w="1093" w:type="dxa"/>
          </w:tcPr>
          <w:p w14:paraId="56E8B4CE" w14:textId="77777777" w:rsidR="009305A2" w:rsidRDefault="009305A2" w:rsidP="009305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03" w:type="dxa"/>
          </w:tcPr>
          <w:p w14:paraId="386D1BB4" w14:textId="77777777" w:rsidR="009305A2" w:rsidRPr="003F0ECD" w:rsidRDefault="009305A2" w:rsidP="009305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TongGia</w:t>
            </w:r>
            <w:proofErr w:type="spellEnd"/>
          </w:p>
        </w:tc>
        <w:tc>
          <w:tcPr>
            <w:tcW w:w="1343" w:type="dxa"/>
          </w:tcPr>
          <w:p w14:paraId="4CCC8C33" w14:textId="77777777" w:rsidR="009305A2" w:rsidRPr="003F0ECD" w:rsidRDefault="009305A2" w:rsidP="009305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58" w:type="dxa"/>
          </w:tcPr>
          <w:p w14:paraId="5E2B6920" w14:textId="77777777" w:rsidR="009305A2" w:rsidRPr="003F0ECD" w:rsidRDefault="008234E9" w:rsidP="009305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2951" w:type="dxa"/>
          </w:tcPr>
          <w:p w14:paraId="426CE058" w14:textId="77777777" w:rsidR="009305A2" w:rsidRPr="003F0ECD" w:rsidRDefault="009305A2" w:rsidP="009305A2">
            <w:pPr>
              <w:jc w:val="center"/>
              <w:rPr>
                <w:lang w:val="en-US"/>
              </w:rPr>
            </w:pPr>
          </w:p>
        </w:tc>
      </w:tr>
    </w:tbl>
    <w:p w14:paraId="78D32761" w14:textId="77777777" w:rsidR="00C42E76" w:rsidRDefault="00C42E76" w:rsidP="00ED2F06">
      <w:pPr>
        <w:pStyle w:val="ThnVnban"/>
        <w:ind w:left="0"/>
        <w:rPr>
          <w:iCs/>
          <w:color w:val="0000FF"/>
          <w:lang w:val="en-US"/>
        </w:rPr>
      </w:pPr>
    </w:p>
    <w:p w14:paraId="579AA322" w14:textId="77777777" w:rsidR="00992AFC" w:rsidRDefault="00992AFC" w:rsidP="00ED2F06">
      <w:pPr>
        <w:pStyle w:val="ThnVnban"/>
        <w:ind w:left="0"/>
        <w:rPr>
          <w:iCs/>
          <w:color w:val="0000FF"/>
          <w:lang w:val="en-US"/>
        </w:rPr>
      </w:pPr>
    </w:p>
    <w:p w14:paraId="62712298" w14:textId="77777777" w:rsidR="00C42E76" w:rsidRPr="00C94954" w:rsidRDefault="00C42E76" w:rsidP="00C94954">
      <w:pPr>
        <w:pStyle w:val="oancuaDanhsach"/>
        <w:numPr>
          <w:ilvl w:val="0"/>
          <w:numId w:val="37"/>
        </w:numPr>
        <w:rPr>
          <w:lang w:val="en-US"/>
        </w:rPr>
      </w:pPr>
      <w:proofErr w:type="spellStart"/>
      <w:r w:rsidRPr="00C94954">
        <w:rPr>
          <w:lang w:val="en-US"/>
        </w:rPr>
        <w:t>Bảng</w:t>
      </w:r>
      <w:proofErr w:type="spellEnd"/>
      <w:r w:rsidRPr="00C94954">
        <w:rPr>
          <w:lang w:val="en-US"/>
        </w:rPr>
        <w:t xml:space="preserve"> </w:t>
      </w:r>
      <w:proofErr w:type="spellStart"/>
      <w:r w:rsidR="00992AFC" w:rsidRPr="00C94954">
        <w:rPr>
          <w:lang w:val="en-US"/>
        </w:rPr>
        <w:t>NuocUong</w:t>
      </w:r>
      <w:proofErr w:type="spellEnd"/>
    </w:p>
    <w:p w14:paraId="294919DB" w14:textId="77777777" w:rsidR="00C42E76" w:rsidRPr="00ED2F06" w:rsidRDefault="00C42E76" w:rsidP="00C42E76">
      <w:pPr>
        <w:rPr>
          <w:lang w:val="en-US"/>
        </w:rPr>
      </w:pPr>
    </w:p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1098"/>
        <w:gridCol w:w="2160"/>
        <w:gridCol w:w="1350"/>
        <w:gridCol w:w="2070"/>
        <w:gridCol w:w="2970"/>
      </w:tblGrid>
      <w:tr w:rsidR="00C42E76" w14:paraId="7D0B3C30" w14:textId="77777777" w:rsidTr="005E464B">
        <w:tc>
          <w:tcPr>
            <w:tcW w:w="1098" w:type="dxa"/>
          </w:tcPr>
          <w:p w14:paraId="7471AAF7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160" w:type="dxa"/>
          </w:tcPr>
          <w:p w14:paraId="47B8BFB7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1350" w:type="dxa"/>
          </w:tcPr>
          <w:p w14:paraId="159F9E3C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2070" w:type="dxa"/>
          </w:tcPr>
          <w:p w14:paraId="2786139A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buộc</w:t>
            </w:r>
            <w:proofErr w:type="spellEnd"/>
          </w:p>
        </w:tc>
        <w:tc>
          <w:tcPr>
            <w:tcW w:w="2970" w:type="dxa"/>
          </w:tcPr>
          <w:p w14:paraId="5DAAD070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C42E76" w14:paraId="5B3152B9" w14:textId="77777777" w:rsidTr="005E464B">
        <w:tc>
          <w:tcPr>
            <w:tcW w:w="1098" w:type="dxa"/>
          </w:tcPr>
          <w:p w14:paraId="33110608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14:paraId="2F213FD7" w14:textId="77777777" w:rsidR="00C42E76" w:rsidRPr="003F0ECD" w:rsidRDefault="00992AFC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MaNuoc</w:t>
            </w:r>
            <w:proofErr w:type="spellEnd"/>
          </w:p>
        </w:tc>
        <w:tc>
          <w:tcPr>
            <w:tcW w:w="1350" w:type="dxa"/>
          </w:tcPr>
          <w:p w14:paraId="299AFA44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397FD068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970" w:type="dxa"/>
          </w:tcPr>
          <w:p w14:paraId="776AE71E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</w:p>
        </w:tc>
      </w:tr>
      <w:tr w:rsidR="00C42E76" w14:paraId="58799780" w14:textId="77777777" w:rsidTr="005E464B">
        <w:tc>
          <w:tcPr>
            <w:tcW w:w="1098" w:type="dxa"/>
          </w:tcPr>
          <w:p w14:paraId="0E3F618C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60" w:type="dxa"/>
          </w:tcPr>
          <w:p w14:paraId="308DDF46" w14:textId="77777777" w:rsidR="00C42E76" w:rsidRPr="003F0ECD" w:rsidRDefault="00992AFC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TenNuoc</w:t>
            </w:r>
            <w:proofErr w:type="spellEnd"/>
          </w:p>
        </w:tc>
        <w:tc>
          <w:tcPr>
            <w:tcW w:w="1350" w:type="dxa"/>
          </w:tcPr>
          <w:p w14:paraId="4DBB48BC" w14:textId="77777777" w:rsidR="00C42E76" w:rsidRPr="003F0ECD" w:rsidRDefault="00992AFC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r w:rsidR="00C42E76">
              <w:rPr>
                <w:lang w:val="en-US"/>
              </w:rPr>
              <w:t>Char</w:t>
            </w:r>
            <w:proofErr w:type="spellEnd"/>
          </w:p>
        </w:tc>
        <w:tc>
          <w:tcPr>
            <w:tcW w:w="2070" w:type="dxa"/>
          </w:tcPr>
          <w:p w14:paraId="24E23901" w14:textId="77777777" w:rsidR="00C42E76" w:rsidRDefault="00992AFC" w:rsidP="005E464B">
            <w:pPr>
              <w:jc w:val="center"/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15B193A3" w14:textId="77777777" w:rsidR="00C42E76" w:rsidRDefault="00C42E76" w:rsidP="005E464B">
            <w:pPr>
              <w:jc w:val="center"/>
            </w:pPr>
          </w:p>
        </w:tc>
      </w:tr>
      <w:tr w:rsidR="00C42E76" w14:paraId="0B007920" w14:textId="77777777" w:rsidTr="005E464B">
        <w:tc>
          <w:tcPr>
            <w:tcW w:w="1098" w:type="dxa"/>
          </w:tcPr>
          <w:p w14:paraId="4BB5E7AF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0" w:type="dxa"/>
          </w:tcPr>
          <w:p w14:paraId="1C860AC7" w14:textId="77777777" w:rsidR="00C42E76" w:rsidRPr="003F0ECD" w:rsidRDefault="00992AFC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MaCongThuc</w:t>
            </w:r>
            <w:proofErr w:type="spellEnd"/>
          </w:p>
        </w:tc>
        <w:tc>
          <w:tcPr>
            <w:tcW w:w="1350" w:type="dxa"/>
          </w:tcPr>
          <w:p w14:paraId="5D5844D7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1E55D010" w14:textId="77777777" w:rsidR="00C42E76" w:rsidRDefault="00992AFC" w:rsidP="005E464B">
            <w:pPr>
              <w:jc w:val="center"/>
            </w:pPr>
            <w:r>
              <w:rPr>
                <w:lang w:val="en-US"/>
              </w:rPr>
              <w:t>Foreign Key</w:t>
            </w:r>
          </w:p>
        </w:tc>
        <w:tc>
          <w:tcPr>
            <w:tcW w:w="2970" w:type="dxa"/>
          </w:tcPr>
          <w:p w14:paraId="5D1BB520" w14:textId="77777777" w:rsidR="00C42E76" w:rsidRDefault="00992AFC" w:rsidP="005E464B">
            <w:pPr>
              <w:jc w:val="center"/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CongThuc</w:t>
            </w:r>
            <w:proofErr w:type="spellEnd"/>
          </w:p>
        </w:tc>
      </w:tr>
      <w:tr w:rsidR="00C42E76" w14:paraId="591FA053" w14:textId="77777777" w:rsidTr="005E464B">
        <w:tc>
          <w:tcPr>
            <w:tcW w:w="1098" w:type="dxa"/>
          </w:tcPr>
          <w:p w14:paraId="2C3374B4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160" w:type="dxa"/>
          </w:tcPr>
          <w:p w14:paraId="4D10DA15" w14:textId="77777777" w:rsidR="00C42E76" w:rsidRPr="003F0ECD" w:rsidRDefault="00992AFC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GiaTien</w:t>
            </w:r>
            <w:proofErr w:type="spellEnd"/>
          </w:p>
        </w:tc>
        <w:tc>
          <w:tcPr>
            <w:tcW w:w="1350" w:type="dxa"/>
          </w:tcPr>
          <w:p w14:paraId="1A8B366A" w14:textId="77777777" w:rsidR="00C42E76" w:rsidRPr="003F0ECD" w:rsidRDefault="00992AFC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70" w:type="dxa"/>
          </w:tcPr>
          <w:p w14:paraId="69B351BA" w14:textId="77777777" w:rsidR="00C42E76" w:rsidRDefault="00992AFC" w:rsidP="005E464B">
            <w:pPr>
              <w:jc w:val="center"/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1F5348E1" w14:textId="77777777" w:rsidR="00C42E76" w:rsidRDefault="00C42E76" w:rsidP="005E464B">
            <w:pPr>
              <w:jc w:val="center"/>
            </w:pPr>
          </w:p>
        </w:tc>
      </w:tr>
      <w:tr w:rsidR="00C42E76" w14:paraId="7A4773A5" w14:textId="77777777" w:rsidTr="005E464B">
        <w:tc>
          <w:tcPr>
            <w:tcW w:w="1098" w:type="dxa"/>
          </w:tcPr>
          <w:p w14:paraId="2D568006" w14:textId="77777777" w:rsidR="00C42E7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60" w:type="dxa"/>
          </w:tcPr>
          <w:p w14:paraId="6A7A20EC" w14:textId="77777777" w:rsidR="00C42E76" w:rsidRPr="003F0ECD" w:rsidRDefault="00992AFC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</w:t>
            </w:r>
            <w:proofErr w:type="spellEnd"/>
          </w:p>
        </w:tc>
        <w:tc>
          <w:tcPr>
            <w:tcW w:w="1350" w:type="dxa"/>
          </w:tcPr>
          <w:p w14:paraId="6A4DE728" w14:textId="77777777" w:rsidR="00C42E76" w:rsidRPr="003F0ECD" w:rsidRDefault="00992AFC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49A9D92D" w14:textId="77777777" w:rsidR="00C42E76" w:rsidRPr="003F0ECD" w:rsidRDefault="00992AFC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13FD5F8E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</w:p>
        </w:tc>
      </w:tr>
      <w:tr w:rsidR="00992AFC" w14:paraId="23EAB995" w14:textId="77777777" w:rsidTr="005E464B">
        <w:tc>
          <w:tcPr>
            <w:tcW w:w="1098" w:type="dxa"/>
          </w:tcPr>
          <w:p w14:paraId="222C6F76" w14:textId="77777777" w:rsidR="00992AFC" w:rsidRDefault="00992AFC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60" w:type="dxa"/>
          </w:tcPr>
          <w:p w14:paraId="1DBCD8B6" w14:textId="77777777" w:rsidR="00992AFC" w:rsidRDefault="00992AFC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MoTa</w:t>
            </w:r>
            <w:proofErr w:type="spellEnd"/>
          </w:p>
        </w:tc>
        <w:tc>
          <w:tcPr>
            <w:tcW w:w="1350" w:type="dxa"/>
          </w:tcPr>
          <w:p w14:paraId="70D28599" w14:textId="77777777" w:rsidR="00992AFC" w:rsidRDefault="00992AFC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</w:t>
            </w:r>
            <w:r w:rsidR="004032FB">
              <w:rPr>
                <w:lang w:val="en-US"/>
              </w:rPr>
              <w:t>ar</w:t>
            </w:r>
            <w:proofErr w:type="spellEnd"/>
          </w:p>
        </w:tc>
        <w:tc>
          <w:tcPr>
            <w:tcW w:w="2070" w:type="dxa"/>
          </w:tcPr>
          <w:p w14:paraId="575C235C" w14:textId="77777777" w:rsidR="00992AFC" w:rsidRDefault="00992AFC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04C5661A" w14:textId="77777777" w:rsidR="00992AFC" w:rsidRDefault="00992AFC" w:rsidP="005E464B">
            <w:pPr>
              <w:jc w:val="center"/>
              <w:rPr>
                <w:lang w:val="en-US"/>
              </w:rPr>
            </w:pPr>
          </w:p>
        </w:tc>
      </w:tr>
    </w:tbl>
    <w:p w14:paraId="7EDE3D33" w14:textId="77777777" w:rsidR="00C42E76" w:rsidRDefault="00C42E76" w:rsidP="00ED2F06">
      <w:pPr>
        <w:pStyle w:val="ThnVnban"/>
        <w:ind w:left="0"/>
        <w:rPr>
          <w:iCs/>
          <w:color w:val="0000FF"/>
          <w:lang w:val="en-US"/>
        </w:rPr>
      </w:pPr>
    </w:p>
    <w:p w14:paraId="2EDED6F2" w14:textId="7502B91C" w:rsidR="00C42E76" w:rsidRPr="00C94954" w:rsidRDefault="00C42E76" w:rsidP="00C94954">
      <w:pPr>
        <w:pStyle w:val="oancuaDanhsach"/>
        <w:numPr>
          <w:ilvl w:val="0"/>
          <w:numId w:val="37"/>
        </w:numPr>
        <w:rPr>
          <w:lang w:val="en-US"/>
        </w:rPr>
      </w:pPr>
      <w:proofErr w:type="spellStart"/>
      <w:r w:rsidRPr="00C94954">
        <w:rPr>
          <w:lang w:val="en-US"/>
        </w:rPr>
        <w:t>Bảng</w:t>
      </w:r>
      <w:proofErr w:type="spellEnd"/>
      <w:r w:rsidRPr="00C94954">
        <w:rPr>
          <w:lang w:val="en-US"/>
        </w:rPr>
        <w:t xml:space="preserve"> </w:t>
      </w:r>
      <w:proofErr w:type="spellStart"/>
      <w:r w:rsidR="00086DB9">
        <w:rPr>
          <w:lang w:val="en-US"/>
        </w:rPr>
        <w:t>DiscountPay</w:t>
      </w:r>
      <w:proofErr w:type="spellEnd"/>
    </w:p>
    <w:p w14:paraId="35E8E0D9" w14:textId="77777777" w:rsidR="00C42E76" w:rsidRPr="00ED2F06" w:rsidRDefault="00C42E76" w:rsidP="00C42E76">
      <w:pPr>
        <w:rPr>
          <w:lang w:val="en-US"/>
        </w:rPr>
      </w:pPr>
    </w:p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1098"/>
        <w:gridCol w:w="2160"/>
        <w:gridCol w:w="1350"/>
        <w:gridCol w:w="2070"/>
        <w:gridCol w:w="2970"/>
      </w:tblGrid>
      <w:tr w:rsidR="00C42E76" w14:paraId="4AE55899" w14:textId="77777777" w:rsidTr="005E464B">
        <w:tc>
          <w:tcPr>
            <w:tcW w:w="1098" w:type="dxa"/>
          </w:tcPr>
          <w:p w14:paraId="4206C3FE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160" w:type="dxa"/>
          </w:tcPr>
          <w:p w14:paraId="1899B4FA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1350" w:type="dxa"/>
          </w:tcPr>
          <w:p w14:paraId="5BC09C28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2070" w:type="dxa"/>
          </w:tcPr>
          <w:p w14:paraId="0733935C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buộc</w:t>
            </w:r>
            <w:proofErr w:type="spellEnd"/>
          </w:p>
        </w:tc>
        <w:tc>
          <w:tcPr>
            <w:tcW w:w="2970" w:type="dxa"/>
          </w:tcPr>
          <w:p w14:paraId="60A8E851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C42E76" w14:paraId="7BBBB3BC" w14:textId="77777777" w:rsidTr="005E464B">
        <w:tc>
          <w:tcPr>
            <w:tcW w:w="1098" w:type="dxa"/>
          </w:tcPr>
          <w:p w14:paraId="5B84B202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14:paraId="0CADDB0F" w14:textId="65693897" w:rsidR="00C42E76" w:rsidRPr="003F0ECD" w:rsidRDefault="00086DB9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MaDiscountPay</w:t>
            </w:r>
            <w:proofErr w:type="spellEnd"/>
          </w:p>
        </w:tc>
        <w:tc>
          <w:tcPr>
            <w:tcW w:w="1350" w:type="dxa"/>
          </w:tcPr>
          <w:p w14:paraId="04B98A3F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5CF9446A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970" w:type="dxa"/>
          </w:tcPr>
          <w:p w14:paraId="61C272D1" w14:textId="77777777" w:rsidR="00C42E76" w:rsidRPr="003F0ECD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</w:p>
        </w:tc>
      </w:tr>
      <w:tr w:rsidR="00C42E76" w14:paraId="0AA2251D" w14:textId="77777777" w:rsidTr="005E464B">
        <w:tc>
          <w:tcPr>
            <w:tcW w:w="1098" w:type="dxa"/>
          </w:tcPr>
          <w:p w14:paraId="6AEB1E24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60" w:type="dxa"/>
          </w:tcPr>
          <w:p w14:paraId="58F04C2E" w14:textId="0147E07B" w:rsidR="00C42E76" w:rsidRPr="003F0ECD" w:rsidRDefault="00086DB9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TienGiam</w:t>
            </w:r>
            <w:proofErr w:type="spellEnd"/>
          </w:p>
        </w:tc>
        <w:tc>
          <w:tcPr>
            <w:tcW w:w="1350" w:type="dxa"/>
          </w:tcPr>
          <w:p w14:paraId="15A7595B" w14:textId="5CDBC140" w:rsidR="00C42E76" w:rsidRPr="003F0ECD" w:rsidRDefault="00086DB9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14:paraId="501BA6F7" w14:textId="77777777" w:rsidR="00C42E76" w:rsidRDefault="003136B0" w:rsidP="005E464B">
            <w:pPr>
              <w:jc w:val="center"/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4FE12054" w14:textId="77777777" w:rsidR="00C42E76" w:rsidRDefault="00C42E76" w:rsidP="005E464B">
            <w:pPr>
              <w:jc w:val="center"/>
            </w:pPr>
          </w:p>
        </w:tc>
      </w:tr>
      <w:tr w:rsidR="00C42E76" w14:paraId="13AB7BFF" w14:textId="77777777" w:rsidTr="005E464B">
        <w:tc>
          <w:tcPr>
            <w:tcW w:w="1098" w:type="dxa"/>
          </w:tcPr>
          <w:p w14:paraId="097680E9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0" w:type="dxa"/>
          </w:tcPr>
          <w:p w14:paraId="223C270A" w14:textId="25AD6160" w:rsidR="00C42E76" w:rsidRPr="003F0ECD" w:rsidRDefault="00086DB9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PhanTramGiam</w:t>
            </w:r>
            <w:proofErr w:type="spellEnd"/>
          </w:p>
        </w:tc>
        <w:tc>
          <w:tcPr>
            <w:tcW w:w="1350" w:type="dxa"/>
          </w:tcPr>
          <w:p w14:paraId="78B26D8A" w14:textId="49C88B32" w:rsidR="00C42E76" w:rsidRPr="003F0ECD" w:rsidRDefault="00086DB9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14:paraId="70214F33" w14:textId="77777777" w:rsidR="00C42E76" w:rsidRDefault="003136B0" w:rsidP="005E464B">
            <w:pPr>
              <w:jc w:val="center"/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48E85256" w14:textId="77777777" w:rsidR="00C42E76" w:rsidRDefault="00C42E76" w:rsidP="005E464B">
            <w:pPr>
              <w:jc w:val="center"/>
            </w:pPr>
          </w:p>
        </w:tc>
      </w:tr>
      <w:tr w:rsidR="00086DB9" w14:paraId="02731769" w14:textId="77777777" w:rsidTr="005E464B">
        <w:tc>
          <w:tcPr>
            <w:tcW w:w="1098" w:type="dxa"/>
          </w:tcPr>
          <w:p w14:paraId="3D80F997" w14:textId="1D03C053" w:rsidR="00086DB9" w:rsidRDefault="00086DB9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60" w:type="dxa"/>
          </w:tcPr>
          <w:p w14:paraId="17F3F8EA" w14:textId="54DCE555" w:rsidR="00086DB9" w:rsidRDefault="00086DB9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NgayBD</w:t>
            </w:r>
            <w:proofErr w:type="spellEnd"/>
          </w:p>
        </w:tc>
        <w:tc>
          <w:tcPr>
            <w:tcW w:w="1350" w:type="dxa"/>
          </w:tcPr>
          <w:p w14:paraId="05A0E16F" w14:textId="6ABBF9E1" w:rsidR="00086DB9" w:rsidRDefault="00086DB9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70" w:type="dxa"/>
          </w:tcPr>
          <w:p w14:paraId="07F50A30" w14:textId="057C94CB" w:rsidR="00086DB9" w:rsidRDefault="00086DB9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5E948304" w14:textId="77777777" w:rsidR="00086DB9" w:rsidRDefault="00086DB9" w:rsidP="005E464B">
            <w:pPr>
              <w:jc w:val="center"/>
            </w:pPr>
          </w:p>
        </w:tc>
      </w:tr>
      <w:tr w:rsidR="00086DB9" w14:paraId="5E848589" w14:textId="77777777" w:rsidTr="005E464B">
        <w:tc>
          <w:tcPr>
            <w:tcW w:w="1098" w:type="dxa"/>
          </w:tcPr>
          <w:p w14:paraId="161682DA" w14:textId="33F5E4AE" w:rsidR="00086DB9" w:rsidRDefault="00086DB9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60" w:type="dxa"/>
          </w:tcPr>
          <w:p w14:paraId="78A6A661" w14:textId="5250DF17" w:rsidR="00086DB9" w:rsidRPr="00086DB9" w:rsidRDefault="00086DB9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NgayKT</w:t>
            </w:r>
            <w:proofErr w:type="spellEnd"/>
          </w:p>
        </w:tc>
        <w:tc>
          <w:tcPr>
            <w:tcW w:w="1350" w:type="dxa"/>
          </w:tcPr>
          <w:p w14:paraId="2C49D87E" w14:textId="7039B809" w:rsidR="00086DB9" w:rsidRDefault="00086DB9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70" w:type="dxa"/>
          </w:tcPr>
          <w:p w14:paraId="280319FD" w14:textId="29D1B449" w:rsidR="00086DB9" w:rsidRDefault="00086DB9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1A08CBF0" w14:textId="77777777" w:rsidR="00086DB9" w:rsidRDefault="00086DB9" w:rsidP="005E464B">
            <w:pPr>
              <w:jc w:val="center"/>
            </w:pPr>
          </w:p>
        </w:tc>
      </w:tr>
    </w:tbl>
    <w:p w14:paraId="34C09571" w14:textId="77777777" w:rsidR="00C42E76" w:rsidRDefault="00C42E76" w:rsidP="00ED2F06">
      <w:pPr>
        <w:pStyle w:val="ThnVnban"/>
        <w:ind w:left="0"/>
        <w:rPr>
          <w:iCs/>
          <w:color w:val="0000FF"/>
          <w:lang w:val="en-US"/>
        </w:rPr>
      </w:pPr>
    </w:p>
    <w:p w14:paraId="5B31E58B" w14:textId="1BC82E72" w:rsidR="00C42E76" w:rsidRPr="00C94954" w:rsidRDefault="00C42E76" w:rsidP="00C94954">
      <w:pPr>
        <w:pStyle w:val="oancuaDanhsach"/>
        <w:numPr>
          <w:ilvl w:val="0"/>
          <w:numId w:val="37"/>
        </w:numPr>
        <w:rPr>
          <w:lang w:val="en-US"/>
        </w:rPr>
      </w:pPr>
      <w:proofErr w:type="spellStart"/>
      <w:r w:rsidRPr="00C94954">
        <w:rPr>
          <w:lang w:val="en-US"/>
        </w:rPr>
        <w:t>Bảng</w:t>
      </w:r>
      <w:proofErr w:type="spellEnd"/>
      <w:r w:rsidRPr="00C94954">
        <w:rPr>
          <w:lang w:val="en-US"/>
        </w:rPr>
        <w:t xml:space="preserve"> </w:t>
      </w:r>
      <w:proofErr w:type="spellStart"/>
      <w:r w:rsidR="00086DB9">
        <w:rPr>
          <w:lang w:val="en-US"/>
        </w:rPr>
        <w:t>DiscountCode</w:t>
      </w:r>
      <w:proofErr w:type="spellEnd"/>
    </w:p>
    <w:p w14:paraId="243FE901" w14:textId="77777777" w:rsidR="00C42E76" w:rsidRPr="00ED2F06" w:rsidRDefault="00C42E76" w:rsidP="00C42E76">
      <w:pPr>
        <w:rPr>
          <w:lang w:val="en-US"/>
        </w:rPr>
      </w:pPr>
    </w:p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1098"/>
        <w:gridCol w:w="2160"/>
        <w:gridCol w:w="1350"/>
        <w:gridCol w:w="2070"/>
        <w:gridCol w:w="2970"/>
      </w:tblGrid>
      <w:tr w:rsidR="00C42E76" w14:paraId="30A88B92" w14:textId="77777777" w:rsidTr="005E464B">
        <w:tc>
          <w:tcPr>
            <w:tcW w:w="1098" w:type="dxa"/>
          </w:tcPr>
          <w:p w14:paraId="42DA873B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160" w:type="dxa"/>
          </w:tcPr>
          <w:p w14:paraId="5482C14B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1350" w:type="dxa"/>
          </w:tcPr>
          <w:p w14:paraId="373E3270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2070" w:type="dxa"/>
          </w:tcPr>
          <w:p w14:paraId="6821C482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buộc</w:t>
            </w:r>
            <w:proofErr w:type="spellEnd"/>
          </w:p>
        </w:tc>
        <w:tc>
          <w:tcPr>
            <w:tcW w:w="2970" w:type="dxa"/>
          </w:tcPr>
          <w:p w14:paraId="727C968D" w14:textId="77777777" w:rsidR="00C42E76" w:rsidRPr="00ED2F06" w:rsidRDefault="00C42E76" w:rsidP="005E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086DB9" w14:paraId="340F1089" w14:textId="77777777" w:rsidTr="005E464B">
        <w:tc>
          <w:tcPr>
            <w:tcW w:w="1098" w:type="dxa"/>
          </w:tcPr>
          <w:p w14:paraId="4CFF2CB1" w14:textId="4BAF4BE4" w:rsidR="00086DB9" w:rsidRPr="00ED2F06" w:rsidRDefault="00086DB9" w:rsidP="00086D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14:paraId="7462552B" w14:textId="4343B83D" w:rsidR="00086DB9" w:rsidRPr="003F0ECD" w:rsidRDefault="00086DB9" w:rsidP="00086D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MaDiscountPay</w:t>
            </w:r>
            <w:proofErr w:type="spellEnd"/>
          </w:p>
        </w:tc>
        <w:tc>
          <w:tcPr>
            <w:tcW w:w="1350" w:type="dxa"/>
          </w:tcPr>
          <w:p w14:paraId="7B6A4EC6" w14:textId="4E203FE5" w:rsidR="00086DB9" w:rsidRPr="003F0ECD" w:rsidRDefault="00086DB9" w:rsidP="00086D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0" w:type="dxa"/>
          </w:tcPr>
          <w:p w14:paraId="385D0162" w14:textId="21BAA257" w:rsidR="00086DB9" w:rsidRPr="003F0ECD" w:rsidRDefault="00086DB9" w:rsidP="00086D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970" w:type="dxa"/>
          </w:tcPr>
          <w:p w14:paraId="630AE564" w14:textId="77777777" w:rsidR="00086DB9" w:rsidRPr="003F0ECD" w:rsidRDefault="00086DB9" w:rsidP="00086D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</w:p>
        </w:tc>
      </w:tr>
      <w:tr w:rsidR="00086DB9" w14:paraId="0D967ED5" w14:textId="77777777" w:rsidTr="005E464B">
        <w:tc>
          <w:tcPr>
            <w:tcW w:w="1098" w:type="dxa"/>
          </w:tcPr>
          <w:p w14:paraId="40FA1E21" w14:textId="6B18F597" w:rsidR="00086DB9" w:rsidRPr="00ED2F06" w:rsidRDefault="00086DB9" w:rsidP="00086D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60" w:type="dxa"/>
          </w:tcPr>
          <w:p w14:paraId="5662A0F8" w14:textId="0A6F241A" w:rsidR="00086DB9" w:rsidRPr="003F0ECD" w:rsidRDefault="00086DB9" w:rsidP="00086D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TienGiam</w:t>
            </w:r>
            <w:proofErr w:type="spellEnd"/>
          </w:p>
        </w:tc>
        <w:tc>
          <w:tcPr>
            <w:tcW w:w="1350" w:type="dxa"/>
          </w:tcPr>
          <w:p w14:paraId="20C620CA" w14:textId="041FAE92" w:rsidR="00086DB9" w:rsidRPr="003F0ECD" w:rsidRDefault="00086DB9" w:rsidP="00086D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14:paraId="6BE49EED" w14:textId="0B2ED96E" w:rsidR="00086DB9" w:rsidRDefault="00086DB9" w:rsidP="00086DB9">
            <w:pPr>
              <w:jc w:val="center"/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3CB1D71E" w14:textId="77777777" w:rsidR="00086DB9" w:rsidRDefault="00086DB9" w:rsidP="00086DB9">
            <w:pPr>
              <w:jc w:val="center"/>
            </w:pPr>
          </w:p>
        </w:tc>
      </w:tr>
      <w:tr w:rsidR="00086DB9" w14:paraId="22BDFC90" w14:textId="77777777" w:rsidTr="005E464B">
        <w:tc>
          <w:tcPr>
            <w:tcW w:w="1098" w:type="dxa"/>
          </w:tcPr>
          <w:p w14:paraId="618C5831" w14:textId="0F9DA3A1" w:rsidR="00086DB9" w:rsidRPr="00ED2F06" w:rsidRDefault="00086DB9" w:rsidP="00086D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0" w:type="dxa"/>
          </w:tcPr>
          <w:p w14:paraId="60202D16" w14:textId="306AD29E" w:rsidR="00086DB9" w:rsidRPr="003F0ECD" w:rsidRDefault="00086DB9" w:rsidP="00086D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PhanTramGiam</w:t>
            </w:r>
            <w:proofErr w:type="spellEnd"/>
          </w:p>
        </w:tc>
        <w:tc>
          <w:tcPr>
            <w:tcW w:w="1350" w:type="dxa"/>
          </w:tcPr>
          <w:p w14:paraId="4D6E844D" w14:textId="726201ED" w:rsidR="00086DB9" w:rsidRPr="003F0ECD" w:rsidRDefault="00086DB9" w:rsidP="00086D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0" w:type="dxa"/>
          </w:tcPr>
          <w:p w14:paraId="23D6599D" w14:textId="139C2B37" w:rsidR="00086DB9" w:rsidRDefault="00086DB9" w:rsidP="00086DB9">
            <w:pPr>
              <w:jc w:val="center"/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71389521" w14:textId="77777777" w:rsidR="00086DB9" w:rsidRDefault="00086DB9" w:rsidP="00086DB9">
            <w:pPr>
              <w:jc w:val="center"/>
            </w:pPr>
          </w:p>
        </w:tc>
      </w:tr>
      <w:tr w:rsidR="00086DB9" w14:paraId="2C97B42A" w14:textId="77777777" w:rsidTr="005E464B">
        <w:tc>
          <w:tcPr>
            <w:tcW w:w="1098" w:type="dxa"/>
          </w:tcPr>
          <w:p w14:paraId="5DC84ECA" w14:textId="52E77FA8" w:rsidR="00086DB9" w:rsidRDefault="00086DB9" w:rsidP="00086D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60" w:type="dxa"/>
          </w:tcPr>
          <w:p w14:paraId="688372F9" w14:textId="3BFA4A9D" w:rsidR="00086DB9" w:rsidRDefault="00086DB9" w:rsidP="00086D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350" w:type="dxa"/>
          </w:tcPr>
          <w:p w14:paraId="15DEA143" w14:textId="50DFBAEA" w:rsidR="00086DB9" w:rsidRDefault="00086DB9" w:rsidP="00086D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070" w:type="dxa"/>
          </w:tcPr>
          <w:p w14:paraId="18DD42E9" w14:textId="32ABDC5A" w:rsidR="00086DB9" w:rsidRDefault="00086DB9" w:rsidP="00086D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2970" w:type="dxa"/>
          </w:tcPr>
          <w:p w14:paraId="7B5CA7A1" w14:textId="77777777" w:rsidR="00086DB9" w:rsidRDefault="00086DB9" w:rsidP="00086DB9">
            <w:pPr>
              <w:jc w:val="center"/>
            </w:pPr>
          </w:p>
        </w:tc>
      </w:tr>
    </w:tbl>
    <w:p w14:paraId="6D8EF79A" w14:textId="77777777" w:rsidR="00C42E76" w:rsidRDefault="00C42E76" w:rsidP="00ED2F06">
      <w:pPr>
        <w:pStyle w:val="ThnVnban"/>
        <w:ind w:left="0"/>
        <w:rPr>
          <w:iCs/>
          <w:color w:val="0000FF"/>
          <w:lang w:val="en-US"/>
        </w:rPr>
      </w:pPr>
    </w:p>
    <w:p w14:paraId="671D11C6" w14:textId="77777777" w:rsidR="00C42E76" w:rsidRPr="00ED2F06" w:rsidRDefault="00C42E76" w:rsidP="00ED2F06">
      <w:pPr>
        <w:pStyle w:val="ThnVnban"/>
        <w:ind w:left="0"/>
        <w:rPr>
          <w:iCs/>
          <w:color w:val="0000FF"/>
          <w:lang w:val="en-US"/>
        </w:rPr>
      </w:pPr>
    </w:p>
    <w:sectPr w:rsidR="00C42E76" w:rsidRPr="00ED2F06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569EE" w14:textId="77777777" w:rsidR="00E76AB9" w:rsidRDefault="00E76AB9">
      <w:r>
        <w:separator/>
      </w:r>
    </w:p>
  </w:endnote>
  <w:endnote w:type="continuationSeparator" w:id="0">
    <w:p w14:paraId="0E5BC5C4" w14:textId="77777777" w:rsidR="00E76AB9" w:rsidRDefault="00E7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5E464B" w14:paraId="1869CFFC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B6D59AE" w14:textId="77777777" w:rsidR="005E464B" w:rsidRPr="007A1DE8" w:rsidRDefault="005E464B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6577DBE" wp14:editId="157FE5C1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D1637DC" w14:textId="77777777" w:rsidR="005E464B" w:rsidRPr="00B871C5" w:rsidRDefault="005E464B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2E5CC0F4" w14:textId="77777777" w:rsidR="005E464B" w:rsidRDefault="005E464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1381F" w14:textId="77777777" w:rsidR="00E76AB9" w:rsidRDefault="00E76AB9">
      <w:r>
        <w:separator/>
      </w:r>
    </w:p>
  </w:footnote>
  <w:footnote w:type="continuationSeparator" w:id="0">
    <w:p w14:paraId="5F7872A6" w14:textId="77777777" w:rsidR="00E76AB9" w:rsidRDefault="00E76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2909D" w14:textId="77777777" w:rsidR="005E464B" w:rsidRDefault="005E464B">
    <w:r w:rsidRPr="004257CD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7EFB1BC3" wp14:editId="0264F6AA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5E464B" w14:paraId="66BF7AFB" w14:textId="77777777" w:rsidTr="008D3541">
      <w:tc>
        <w:tcPr>
          <w:tcW w:w="6623" w:type="dxa"/>
          <w:shd w:val="clear" w:color="auto" w:fill="auto"/>
        </w:tcPr>
        <w:p w14:paraId="6672C0FB" w14:textId="77777777" w:rsidR="005E464B" w:rsidRPr="008D3541" w:rsidRDefault="005E464B">
          <w:pPr>
            <w:pStyle w:val="utrang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quán</w:t>
          </w:r>
          <w:proofErr w:type="spellEnd"/>
          <w:r>
            <w:rPr>
              <w:color w:val="0000FF"/>
              <w:lang w:val="en-US"/>
            </w:rPr>
            <w:t xml:space="preserve"> Cafe</w:t>
          </w:r>
        </w:p>
      </w:tc>
      <w:tc>
        <w:tcPr>
          <w:tcW w:w="2845" w:type="dxa"/>
          <w:shd w:val="clear" w:color="auto" w:fill="auto"/>
        </w:tcPr>
        <w:p w14:paraId="5B625764" w14:textId="2F63CEBA" w:rsidR="005E464B" w:rsidRPr="008D3541" w:rsidRDefault="005E464B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Pr="008D3541">
            <w:rPr>
              <w:color w:val="0000FF"/>
              <w:lang w:val="en-US"/>
            </w:rPr>
            <w:t>&lt;</w:t>
          </w:r>
          <w:r>
            <w:rPr>
              <w:color w:val="0000FF"/>
              <w:lang w:val="en-US"/>
            </w:rPr>
            <w:t>1</w:t>
          </w:r>
          <w:r w:rsidRPr="008D3541">
            <w:rPr>
              <w:color w:val="0000FF"/>
              <w:lang w:val="en-US"/>
            </w:rPr>
            <w:t>.</w:t>
          </w:r>
          <w:r w:rsidR="00EA094B">
            <w:rPr>
              <w:color w:val="0000FF"/>
              <w:lang w:val="en-US"/>
            </w:rPr>
            <w:t>2</w:t>
          </w:r>
          <w:r w:rsidRPr="008D3541">
            <w:rPr>
              <w:color w:val="0000FF"/>
              <w:lang w:val="en-US"/>
            </w:rPr>
            <w:t>&gt;</w:t>
          </w:r>
        </w:p>
      </w:tc>
    </w:tr>
    <w:tr w:rsidR="005E464B" w14:paraId="62D21400" w14:textId="77777777" w:rsidTr="008D3541">
      <w:tc>
        <w:tcPr>
          <w:tcW w:w="6623" w:type="dxa"/>
          <w:shd w:val="clear" w:color="auto" w:fill="auto"/>
        </w:tcPr>
        <w:p w14:paraId="5ADDDF5A" w14:textId="77777777" w:rsidR="005E464B" w:rsidRPr="008D3541" w:rsidRDefault="005E464B" w:rsidP="00D328EA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0CCE5651" w14:textId="0D468A4E" w:rsidR="005E464B" w:rsidRPr="008D3541" w:rsidRDefault="005E464B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Pr="008D3541">
            <w:rPr>
              <w:color w:val="0000FF"/>
              <w:lang w:val="en-US"/>
            </w:rPr>
            <w:t>&lt;</w:t>
          </w:r>
          <w:r w:rsidR="002E4D30">
            <w:rPr>
              <w:color w:val="0000FF"/>
              <w:lang w:val="en-US"/>
            </w:rPr>
            <w:t>24</w:t>
          </w:r>
          <w:r w:rsidRPr="008D3541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0</w:t>
          </w:r>
          <w:r w:rsidR="002E4D30">
            <w:rPr>
              <w:color w:val="0000FF"/>
              <w:lang w:val="en-US"/>
            </w:rPr>
            <w:t>8</w:t>
          </w:r>
          <w:r w:rsidRPr="008D3541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2020</w:t>
          </w:r>
          <w:r w:rsidRPr="008D3541">
            <w:rPr>
              <w:color w:val="0000FF"/>
              <w:lang w:val="en-US"/>
            </w:rPr>
            <w:t>&gt;</w:t>
          </w:r>
        </w:p>
      </w:tc>
    </w:tr>
  </w:tbl>
  <w:p w14:paraId="30563525" w14:textId="77777777" w:rsidR="005E464B" w:rsidRPr="007A1DE8" w:rsidRDefault="005E464B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5CF5080"/>
    <w:multiLevelType w:val="hybridMultilevel"/>
    <w:tmpl w:val="76FE4FE0"/>
    <w:lvl w:ilvl="0" w:tplc="13ECB09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C343386"/>
    <w:multiLevelType w:val="hybridMultilevel"/>
    <w:tmpl w:val="DDD27A82"/>
    <w:lvl w:ilvl="0" w:tplc="206E5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7"/>
  </w:num>
  <w:num w:numId="5">
    <w:abstractNumId w:val="20"/>
  </w:num>
  <w:num w:numId="6">
    <w:abstractNumId w:val="8"/>
  </w:num>
  <w:num w:numId="7">
    <w:abstractNumId w:val="21"/>
  </w:num>
  <w:num w:numId="8">
    <w:abstractNumId w:val="26"/>
  </w:num>
  <w:num w:numId="9">
    <w:abstractNumId w:val="12"/>
  </w:num>
  <w:num w:numId="10">
    <w:abstractNumId w:val="6"/>
  </w:num>
  <w:num w:numId="11">
    <w:abstractNumId w:val="31"/>
  </w:num>
  <w:num w:numId="12">
    <w:abstractNumId w:val="27"/>
  </w:num>
  <w:num w:numId="13">
    <w:abstractNumId w:val="25"/>
  </w:num>
  <w:num w:numId="14">
    <w:abstractNumId w:val="2"/>
  </w:num>
  <w:num w:numId="15">
    <w:abstractNumId w:val="4"/>
  </w:num>
  <w:num w:numId="16">
    <w:abstractNumId w:val="24"/>
  </w:num>
  <w:num w:numId="17">
    <w:abstractNumId w:val="29"/>
  </w:num>
  <w:num w:numId="18">
    <w:abstractNumId w:val="10"/>
  </w:num>
  <w:num w:numId="19">
    <w:abstractNumId w:val="23"/>
  </w:num>
  <w:num w:numId="20">
    <w:abstractNumId w:val="28"/>
  </w:num>
  <w:num w:numId="21">
    <w:abstractNumId w:val="30"/>
  </w:num>
  <w:num w:numId="22">
    <w:abstractNumId w:val="7"/>
  </w:num>
  <w:num w:numId="23">
    <w:abstractNumId w:val="16"/>
  </w:num>
  <w:num w:numId="24">
    <w:abstractNumId w:val="5"/>
  </w:num>
  <w:num w:numId="25">
    <w:abstractNumId w:val="3"/>
  </w:num>
  <w:num w:numId="26">
    <w:abstractNumId w:val="14"/>
  </w:num>
  <w:num w:numId="27">
    <w:abstractNumId w:val="2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8"/>
  </w:num>
  <w:num w:numId="35">
    <w:abstractNumId w:val="9"/>
  </w:num>
  <w:num w:numId="36">
    <w:abstractNumId w:val="11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81F67"/>
    <w:rsid w:val="00086DB9"/>
    <w:rsid w:val="000C0CA8"/>
    <w:rsid w:val="00180C59"/>
    <w:rsid w:val="001C1B85"/>
    <w:rsid w:val="00213ECB"/>
    <w:rsid w:val="002160F2"/>
    <w:rsid w:val="00221A67"/>
    <w:rsid w:val="002E4D30"/>
    <w:rsid w:val="00301562"/>
    <w:rsid w:val="00306A48"/>
    <w:rsid w:val="003136B0"/>
    <w:rsid w:val="0031511D"/>
    <w:rsid w:val="003548A8"/>
    <w:rsid w:val="003701D7"/>
    <w:rsid w:val="003747E6"/>
    <w:rsid w:val="003C2F0F"/>
    <w:rsid w:val="003F0ECD"/>
    <w:rsid w:val="004032FB"/>
    <w:rsid w:val="004176B5"/>
    <w:rsid w:val="00435847"/>
    <w:rsid w:val="0047066C"/>
    <w:rsid w:val="004B7CC9"/>
    <w:rsid w:val="004E4257"/>
    <w:rsid w:val="00544F21"/>
    <w:rsid w:val="005802A5"/>
    <w:rsid w:val="005E4093"/>
    <w:rsid w:val="005E464B"/>
    <w:rsid w:val="0060493B"/>
    <w:rsid w:val="006257BE"/>
    <w:rsid w:val="006855DC"/>
    <w:rsid w:val="006911EF"/>
    <w:rsid w:val="006D084D"/>
    <w:rsid w:val="006E420F"/>
    <w:rsid w:val="006E56E2"/>
    <w:rsid w:val="007338F6"/>
    <w:rsid w:val="007A1DE8"/>
    <w:rsid w:val="007F21C9"/>
    <w:rsid w:val="008234E9"/>
    <w:rsid w:val="008243D9"/>
    <w:rsid w:val="008D3541"/>
    <w:rsid w:val="009305A2"/>
    <w:rsid w:val="00984338"/>
    <w:rsid w:val="00992AFC"/>
    <w:rsid w:val="0099744F"/>
    <w:rsid w:val="009B2AFC"/>
    <w:rsid w:val="009F47F5"/>
    <w:rsid w:val="00A077C4"/>
    <w:rsid w:val="00A23833"/>
    <w:rsid w:val="00A52A21"/>
    <w:rsid w:val="00A544E7"/>
    <w:rsid w:val="00A638EF"/>
    <w:rsid w:val="00B3394C"/>
    <w:rsid w:val="00B64553"/>
    <w:rsid w:val="00B64E08"/>
    <w:rsid w:val="00B871C5"/>
    <w:rsid w:val="00BA319D"/>
    <w:rsid w:val="00BB5444"/>
    <w:rsid w:val="00C14AB8"/>
    <w:rsid w:val="00C25BB4"/>
    <w:rsid w:val="00C42E76"/>
    <w:rsid w:val="00C74D6D"/>
    <w:rsid w:val="00C94954"/>
    <w:rsid w:val="00CA52C8"/>
    <w:rsid w:val="00D04A68"/>
    <w:rsid w:val="00D234F3"/>
    <w:rsid w:val="00D328EA"/>
    <w:rsid w:val="00DA2A6D"/>
    <w:rsid w:val="00DB2DF7"/>
    <w:rsid w:val="00DC363E"/>
    <w:rsid w:val="00DD57E3"/>
    <w:rsid w:val="00E01C42"/>
    <w:rsid w:val="00E76AB9"/>
    <w:rsid w:val="00E95D0C"/>
    <w:rsid w:val="00EA094B"/>
    <w:rsid w:val="00ED2F06"/>
    <w:rsid w:val="00F93BD1"/>
    <w:rsid w:val="00FA2327"/>
    <w:rsid w:val="00FB3FFD"/>
    <w:rsid w:val="00FE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EAC771"/>
  <w15:docId w15:val="{A978E692-1C2C-457A-9308-D0FCB1FE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6D084D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B33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0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80</TotalTime>
  <Pages>6</Pages>
  <Words>467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3123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truongvy99413@gmail.com</cp:lastModifiedBy>
  <cp:revision>29</cp:revision>
  <cp:lastPrinted>2013-12-07T15:58:00Z</cp:lastPrinted>
  <dcterms:created xsi:type="dcterms:W3CDTF">2013-10-13T11:14:00Z</dcterms:created>
  <dcterms:modified xsi:type="dcterms:W3CDTF">2020-08-25T05:05:00Z</dcterms:modified>
</cp:coreProperties>
</file>