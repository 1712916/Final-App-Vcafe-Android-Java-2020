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5B3E" w14:textId="77777777" w:rsidR="003548A8" w:rsidRDefault="009D62C8" w:rsidP="003548A8">
      <w:pPr>
        <w:rPr>
          <w:lang w:val="en-US"/>
        </w:rPr>
      </w:pPr>
      <w:r>
        <w:rPr>
          <w:lang w:val="en-US"/>
        </w:rPr>
        <w:t>1</w:t>
      </w:r>
    </w:p>
    <w:p w14:paraId="77EC3143" w14:textId="77777777" w:rsidR="00301562" w:rsidRDefault="00301562" w:rsidP="003548A8">
      <w:pPr>
        <w:rPr>
          <w:lang w:val="en-US"/>
        </w:rPr>
      </w:pPr>
    </w:p>
    <w:p w14:paraId="3B2ACC14" w14:textId="77777777" w:rsidR="00301562" w:rsidRDefault="00301562" w:rsidP="003548A8">
      <w:pPr>
        <w:rPr>
          <w:lang w:val="en-US"/>
        </w:rPr>
      </w:pPr>
    </w:p>
    <w:p w14:paraId="73E3F51A" w14:textId="77777777" w:rsidR="00301562" w:rsidRDefault="00301562" w:rsidP="003548A8">
      <w:pPr>
        <w:rPr>
          <w:lang w:val="en-US"/>
        </w:rPr>
      </w:pPr>
    </w:p>
    <w:p w14:paraId="0B3EDE7C" w14:textId="77777777" w:rsidR="00301562" w:rsidRDefault="00301562" w:rsidP="003548A8">
      <w:pPr>
        <w:rPr>
          <w:lang w:val="en-US"/>
        </w:rPr>
      </w:pPr>
    </w:p>
    <w:p w14:paraId="05E9EE3A" w14:textId="77777777" w:rsidR="00301562" w:rsidRDefault="00301562" w:rsidP="003548A8">
      <w:pPr>
        <w:rPr>
          <w:lang w:val="en-US"/>
        </w:rPr>
      </w:pPr>
    </w:p>
    <w:p w14:paraId="7A64DCDE" w14:textId="77777777" w:rsidR="00301562" w:rsidRDefault="00301562" w:rsidP="003548A8">
      <w:pPr>
        <w:rPr>
          <w:lang w:val="en-US"/>
        </w:rPr>
      </w:pPr>
    </w:p>
    <w:p w14:paraId="0A7A1A87" w14:textId="77777777" w:rsidR="003548A8" w:rsidRPr="003548A8" w:rsidRDefault="003548A8" w:rsidP="003548A8">
      <w:pPr>
        <w:rPr>
          <w:lang w:val="en-US"/>
        </w:rPr>
      </w:pPr>
    </w:p>
    <w:p w14:paraId="0958537C" w14:textId="77777777" w:rsidR="00D234F3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E4396E">
        <w:rPr>
          <w:color w:val="0000FF"/>
          <w:lang w:val="en-US"/>
        </w:rPr>
        <w:t>Quản</w:t>
      </w:r>
      <w:proofErr w:type="spellEnd"/>
      <w:r w:rsidR="00E4396E">
        <w:rPr>
          <w:color w:val="0000FF"/>
          <w:lang w:val="en-US"/>
        </w:rPr>
        <w:t xml:space="preserve"> </w:t>
      </w:r>
      <w:proofErr w:type="spellStart"/>
      <w:r w:rsidR="00E4396E">
        <w:rPr>
          <w:color w:val="0000FF"/>
          <w:lang w:val="en-US"/>
        </w:rPr>
        <w:t>lý</w:t>
      </w:r>
      <w:proofErr w:type="spellEnd"/>
      <w:r w:rsidR="00E4396E">
        <w:rPr>
          <w:color w:val="0000FF"/>
          <w:lang w:val="en-US"/>
        </w:rPr>
        <w:t xml:space="preserve"> </w:t>
      </w:r>
      <w:proofErr w:type="spellStart"/>
      <w:r w:rsidR="00E4396E">
        <w:rPr>
          <w:color w:val="0000FF"/>
          <w:lang w:val="en-US"/>
        </w:rPr>
        <w:t>quán</w:t>
      </w:r>
      <w:proofErr w:type="spellEnd"/>
      <w:r w:rsidR="00E4396E">
        <w:rPr>
          <w:color w:val="0000FF"/>
          <w:lang w:val="en-US"/>
        </w:rPr>
        <w:t xml:space="preserve"> cafe</w:t>
      </w:r>
      <w:r w:rsidR="00DC363E">
        <w:rPr>
          <w:color w:val="0000FF"/>
          <w:lang w:val="en-US"/>
        </w:rPr>
        <w:t>&gt;</w:t>
      </w:r>
    </w:p>
    <w:p w14:paraId="1C87767E" w14:textId="77777777" w:rsidR="007A1DE8" w:rsidRPr="007A1DE8" w:rsidRDefault="007A1DE8" w:rsidP="007A1DE8">
      <w:pPr>
        <w:rPr>
          <w:lang w:val="en-US"/>
        </w:rPr>
      </w:pPr>
    </w:p>
    <w:p w14:paraId="13D98D54" w14:textId="59759944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E4396E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D54442">
        <w:rPr>
          <w:rFonts w:ascii="Arial" w:hAnsi="Arial"/>
          <w:color w:val="0000FF"/>
          <w:sz w:val="34"/>
          <w:szCs w:val="30"/>
          <w:lang w:val="en-US"/>
        </w:rPr>
        <w:t>2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1C0F82EB" w14:textId="77777777" w:rsidR="00D234F3" w:rsidRDefault="00D234F3">
      <w:pPr>
        <w:pStyle w:val="Tiu"/>
        <w:jc w:val="both"/>
        <w:rPr>
          <w:lang w:val="en-US"/>
        </w:rPr>
      </w:pPr>
    </w:p>
    <w:p w14:paraId="1A1E3C14" w14:textId="77777777" w:rsidR="003548A8" w:rsidRDefault="003548A8" w:rsidP="003548A8">
      <w:pPr>
        <w:rPr>
          <w:lang w:val="en-US"/>
        </w:rPr>
      </w:pPr>
    </w:p>
    <w:p w14:paraId="14F3826A" w14:textId="77777777" w:rsidR="00301562" w:rsidRDefault="00301562" w:rsidP="003548A8">
      <w:pPr>
        <w:rPr>
          <w:lang w:val="en-US"/>
        </w:rPr>
      </w:pPr>
    </w:p>
    <w:p w14:paraId="5CDEEA5B" w14:textId="77777777" w:rsidR="00301562" w:rsidRDefault="00301562" w:rsidP="003548A8">
      <w:pPr>
        <w:rPr>
          <w:lang w:val="en-US"/>
        </w:rPr>
      </w:pPr>
    </w:p>
    <w:p w14:paraId="6ED19AB2" w14:textId="77777777" w:rsidR="00301562" w:rsidRDefault="00301562" w:rsidP="003548A8">
      <w:pPr>
        <w:rPr>
          <w:lang w:val="en-US"/>
        </w:rPr>
      </w:pPr>
    </w:p>
    <w:p w14:paraId="7A287F3E" w14:textId="77777777" w:rsidR="00301562" w:rsidRDefault="00301562" w:rsidP="003548A8">
      <w:pPr>
        <w:rPr>
          <w:lang w:val="en-US"/>
        </w:rPr>
      </w:pPr>
    </w:p>
    <w:p w14:paraId="7EA672F8" w14:textId="77777777" w:rsidR="00301562" w:rsidRDefault="00301562" w:rsidP="003548A8">
      <w:pPr>
        <w:rPr>
          <w:lang w:val="en-US"/>
        </w:rPr>
      </w:pPr>
    </w:p>
    <w:p w14:paraId="52958143" w14:textId="77777777" w:rsidR="00301562" w:rsidRDefault="00301562" w:rsidP="003548A8">
      <w:pPr>
        <w:rPr>
          <w:lang w:val="en-US"/>
        </w:rPr>
      </w:pPr>
    </w:p>
    <w:p w14:paraId="4C8CDA34" w14:textId="77777777" w:rsidR="00301562" w:rsidRDefault="00301562" w:rsidP="003548A8">
      <w:pPr>
        <w:rPr>
          <w:lang w:val="en-US"/>
        </w:rPr>
      </w:pPr>
    </w:p>
    <w:p w14:paraId="529BE830" w14:textId="77777777" w:rsidR="00301562" w:rsidRDefault="00301562" w:rsidP="003548A8">
      <w:pPr>
        <w:rPr>
          <w:lang w:val="en-US"/>
        </w:rPr>
      </w:pPr>
    </w:p>
    <w:p w14:paraId="42275779" w14:textId="77777777" w:rsidR="003548A8" w:rsidRDefault="003548A8" w:rsidP="003548A8">
      <w:pPr>
        <w:rPr>
          <w:lang w:val="en-US"/>
        </w:rPr>
      </w:pPr>
    </w:p>
    <w:p w14:paraId="7A539538" w14:textId="77777777" w:rsidR="003548A8" w:rsidRDefault="003548A8" w:rsidP="003548A8">
      <w:pPr>
        <w:rPr>
          <w:lang w:val="en-US"/>
        </w:rPr>
      </w:pPr>
    </w:p>
    <w:p w14:paraId="7390847F" w14:textId="77777777" w:rsidR="003548A8" w:rsidRDefault="003548A8" w:rsidP="003548A8">
      <w:pPr>
        <w:rPr>
          <w:lang w:val="en-US"/>
        </w:rPr>
      </w:pPr>
    </w:p>
    <w:p w14:paraId="0A37DF6C" w14:textId="77777777" w:rsidR="003548A8" w:rsidRDefault="003548A8" w:rsidP="003548A8">
      <w:pPr>
        <w:rPr>
          <w:lang w:val="en-US"/>
        </w:rPr>
      </w:pPr>
    </w:p>
    <w:p w14:paraId="1C82D946" w14:textId="77777777" w:rsidR="003548A8" w:rsidRDefault="003548A8" w:rsidP="003548A8">
      <w:pPr>
        <w:rPr>
          <w:lang w:val="en-US"/>
        </w:rPr>
      </w:pPr>
    </w:p>
    <w:p w14:paraId="62D61E41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B539CEC" w14:textId="77777777" w:rsidR="003548A8" w:rsidRPr="003548A8" w:rsidRDefault="00E4396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1712916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Tấn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Vịnh</w:t>
      </w:r>
      <w:proofErr w:type="spellEnd"/>
    </w:p>
    <w:p w14:paraId="61B7E67E" w14:textId="77777777" w:rsidR="00DC363E" w:rsidRPr="003548A8" w:rsidRDefault="00E4396E" w:rsidP="00E4396E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Trường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Vỹ</w:t>
      </w:r>
      <w:proofErr w:type="spellEnd"/>
    </w:p>
    <w:p w14:paraId="67126B0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8A0E40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1238D77" w14:textId="77777777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8BD6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0E1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7C97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F7A0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2329798C" w14:textId="77777777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EDFE" w14:textId="77777777" w:rsidR="00E95D0C" w:rsidRPr="003548A8" w:rsidRDefault="00E4396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4E1FF" w14:textId="77777777" w:rsidR="00E95D0C" w:rsidRPr="003548A8" w:rsidRDefault="00E4396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BA5F" w14:textId="77777777" w:rsidR="00E95D0C" w:rsidRPr="0037628A" w:rsidRDefault="00E4396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actors,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danh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sách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093F9" w14:textId="2CB38389" w:rsidR="00E95D0C" w:rsidRPr="003548A8" w:rsidRDefault="00E4396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D54442"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 w:rsidR="00D54442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D54442"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563378" w:rsidRPr="007A1DE8" w14:paraId="58954EE4" w14:textId="77777777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AB48" w14:textId="77777777" w:rsidR="00563378" w:rsidRPr="007A1DE8" w:rsidRDefault="00563378" w:rsidP="0056337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282750">
              <w:rPr>
                <w:rFonts w:eastAsia="SimSun"/>
                <w:color w:val="0000FF"/>
                <w:lang w:val="en-US"/>
              </w:rPr>
              <w:t>4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9E34" w14:textId="77777777" w:rsidR="00563378" w:rsidRPr="007A1DE8" w:rsidRDefault="00563378" w:rsidP="0056337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521CF" w14:textId="77777777" w:rsidR="00563378" w:rsidRPr="007A1DE8" w:rsidRDefault="00172C06" w:rsidP="0056337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</w:t>
            </w:r>
            <w:r w:rsidR="00563378">
              <w:rPr>
                <w:rFonts w:eastAsia="SimSun"/>
                <w:color w:val="0000FF"/>
                <w:lang w:val="en-US"/>
              </w:rPr>
              <w:t>ặc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ED1D9" w14:textId="77777777" w:rsidR="00563378" w:rsidRPr="003548A8" w:rsidRDefault="00563378" w:rsidP="0056337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Tấn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</w:p>
        </w:tc>
      </w:tr>
      <w:tr w:rsidR="00563378" w:rsidRPr="007A1DE8" w14:paraId="473D7016" w14:textId="77777777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7198" w14:textId="7A02229E" w:rsidR="00563378" w:rsidRPr="007A1DE8" w:rsidRDefault="00D54442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4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BC37" w14:textId="328FD9E7" w:rsidR="00563378" w:rsidRPr="007A1DE8" w:rsidRDefault="00D54442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>
              <w:rPr>
                <w:rFonts w:eastAsia="SimSun"/>
                <w:color w:val="0000FF"/>
                <w:lang w:val="en-US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B8EAE" w14:textId="27A0B9BA" w:rsidR="00563378" w:rsidRPr="007A1DE8" w:rsidRDefault="00D54442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Cập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nhật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D7711" w14:textId="312D793B" w:rsidR="00563378" w:rsidRPr="007A1DE8" w:rsidRDefault="00D54442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Tấn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</w:p>
        </w:tc>
      </w:tr>
      <w:tr w:rsidR="00563378" w:rsidRPr="007A1DE8" w14:paraId="5B884BCD" w14:textId="77777777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1DC94" w14:textId="77777777" w:rsidR="00563378" w:rsidRPr="007A1DE8" w:rsidRDefault="00563378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7D26A" w14:textId="77777777" w:rsidR="00563378" w:rsidRPr="007A1DE8" w:rsidRDefault="00563378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FEC45" w14:textId="77777777" w:rsidR="00563378" w:rsidRPr="007A1DE8" w:rsidRDefault="00563378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0303" w14:textId="77777777" w:rsidR="00563378" w:rsidRPr="007A1DE8" w:rsidRDefault="00563378" w:rsidP="00D54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16D0DCC7" w14:textId="77777777" w:rsidR="00A23833" w:rsidRDefault="00A23833" w:rsidP="0031511D">
      <w:pPr>
        <w:pStyle w:val="Tiu"/>
        <w:rPr>
          <w:lang w:val="en-US"/>
        </w:rPr>
      </w:pPr>
    </w:p>
    <w:p w14:paraId="65B287F2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D163DF6" w14:textId="77777777" w:rsidR="0060493B" w:rsidRPr="008D3541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Siuktni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 xml:space="preserve">Sơ đồ </w:t>
        </w:r>
        <w:r w:rsidR="0060493B" w:rsidRPr="00D1174A">
          <w:rPr>
            <w:rStyle w:val="Siuktni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953C130" w14:textId="77777777" w:rsidR="0060493B" w:rsidRPr="008D3541" w:rsidRDefault="00092080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Siuktni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D271878" w14:textId="77777777" w:rsidR="0060493B" w:rsidRPr="008D3541" w:rsidRDefault="00092080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Siuktni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FE278C1" w14:textId="77777777" w:rsidR="0060493B" w:rsidRPr="008D3541" w:rsidRDefault="00092080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Siuktni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E3F50B1" w14:textId="77777777" w:rsidR="0060493B" w:rsidRPr="008D3541" w:rsidRDefault="00092080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Siuktni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7E076233" w14:textId="77777777"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14:paraId="7C4F3ECD" w14:textId="5B8F93EB" w:rsidR="00A23833" w:rsidRDefault="00A32CE6" w:rsidP="00A23833">
      <w:pPr>
        <w:jc w:val="both"/>
      </w:pPr>
      <w:r>
        <w:rPr>
          <w:noProof/>
        </w:rPr>
        <w:drawing>
          <wp:inline distT="0" distB="0" distL="0" distR="0" wp14:anchorId="2E2A9150" wp14:editId="45980179">
            <wp:extent cx="5732145" cy="3941445"/>
            <wp:effectExtent l="0" t="0" r="1905" b="1905"/>
            <wp:docPr id="2" name="Hình ảnh 2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bản đồ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D7B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E96EF3D" w14:textId="77777777" w:rsidTr="008D3541">
        <w:tc>
          <w:tcPr>
            <w:tcW w:w="763" w:type="dxa"/>
            <w:shd w:val="clear" w:color="auto" w:fill="auto"/>
          </w:tcPr>
          <w:p w14:paraId="542846A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282BBD54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310B03A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D47C557" w14:textId="77777777" w:rsidTr="008D3541">
        <w:tc>
          <w:tcPr>
            <w:tcW w:w="763" w:type="dxa"/>
            <w:shd w:val="clear" w:color="auto" w:fill="auto"/>
          </w:tcPr>
          <w:p w14:paraId="4F64B008" w14:textId="77777777"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64C1F793" w14:textId="77777777"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043A5FC" w14:textId="77777777"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  <w:p w14:paraId="3E437762" w14:textId="77777777" w:rsidR="002A5535" w:rsidRPr="008D3541" w:rsidRDefault="002A5535" w:rsidP="008D3541">
            <w:pPr>
              <w:rPr>
                <w:lang w:val="en-US"/>
              </w:rPr>
            </w:pPr>
          </w:p>
        </w:tc>
      </w:tr>
      <w:tr w:rsidR="00A23833" w:rsidRPr="008D3541" w14:paraId="604A7757" w14:textId="77777777" w:rsidTr="008D3541">
        <w:tc>
          <w:tcPr>
            <w:tcW w:w="763" w:type="dxa"/>
            <w:shd w:val="clear" w:color="auto" w:fill="auto"/>
          </w:tcPr>
          <w:p w14:paraId="056A8190" w14:textId="77777777"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1F91474" w14:textId="77777777"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ngân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B928740" w14:textId="77777777"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vi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  <w:p w14:paraId="2F5B6550" w14:textId="77777777" w:rsidR="002A5535" w:rsidRPr="008D3541" w:rsidRDefault="002A5535" w:rsidP="008D3541">
            <w:pPr>
              <w:rPr>
                <w:lang w:val="en-US"/>
              </w:rPr>
            </w:pPr>
          </w:p>
        </w:tc>
      </w:tr>
    </w:tbl>
    <w:p w14:paraId="23D1372C" w14:textId="77777777" w:rsidR="00A23833" w:rsidRDefault="00A23833" w:rsidP="00A23833">
      <w:pPr>
        <w:pStyle w:val="ThnVnban"/>
        <w:rPr>
          <w:lang w:val="en-US"/>
        </w:rPr>
      </w:pPr>
    </w:p>
    <w:p w14:paraId="2C3E6269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FA4DB6A" w14:textId="77777777" w:rsidTr="008D3541">
        <w:tc>
          <w:tcPr>
            <w:tcW w:w="763" w:type="dxa"/>
            <w:shd w:val="clear" w:color="auto" w:fill="auto"/>
          </w:tcPr>
          <w:p w14:paraId="70521E4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96146B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43E3A7B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D5939EF" w14:textId="77777777" w:rsidTr="008D3541">
        <w:tc>
          <w:tcPr>
            <w:tcW w:w="763" w:type="dxa"/>
            <w:shd w:val="clear" w:color="auto" w:fill="auto"/>
          </w:tcPr>
          <w:p w14:paraId="42822821" w14:textId="77777777"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64A63CA" w14:textId="77777777"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E30224" w14:textId="77777777"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  <w:p w14:paraId="25D5FD0A" w14:textId="77777777" w:rsidR="00DB1E1A" w:rsidRPr="008D3541" w:rsidRDefault="00DB1E1A" w:rsidP="008D3541">
            <w:pPr>
              <w:rPr>
                <w:lang w:val="en-US"/>
              </w:rPr>
            </w:pPr>
          </w:p>
        </w:tc>
      </w:tr>
      <w:tr w:rsidR="00A23833" w:rsidRPr="008D3541" w14:paraId="42F607FD" w14:textId="77777777" w:rsidTr="008D3541">
        <w:tc>
          <w:tcPr>
            <w:tcW w:w="763" w:type="dxa"/>
            <w:shd w:val="clear" w:color="auto" w:fill="auto"/>
          </w:tcPr>
          <w:p w14:paraId="03103C60" w14:textId="77777777"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20E8EB58" w14:textId="77777777"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29958DA" w14:textId="77777777"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14:paraId="6FF2716B" w14:textId="77777777" w:rsidR="00DB1E1A" w:rsidRPr="008D3541" w:rsidRDefault="00DB1E1A" w:rsidP="008D3541">
            <w:pPr>
              <w:rPr>
                <w:lang w:val="en-US"/>
              </w:rPr>
            </w:pPr>
          </w:p>
        </w:tc>
      </w:tr>
      <w:tr w:rsidR="00563378" w:rsidRPr="008D3541" w14:paraId="1DB4B024" w14:textId="77777777" w:rsidTr="008D3541">
        <w:tc>
          <w:tcPr>
            <w:tcW w:w="763" w:type="dxa"/>
            <w:shd w:val="clear" w:color="auto" w:fill="auto"/>
          </w:tcPr>
          <w:p w14:paraId="739D40F6" w14:textId="77777777" w:rsidR="00563378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20537" w14:textId="77777777" w:rsidR="00563378" w:rsidRDefault="00563378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7E1F05E3" w14:textId="77777777" w:rsidR="00563378" w:rsidRDefault="0056337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731DFDC" w14:textId="77777777" w:rsidR="00563378" w:rsidRDefault="0056337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  <w:p w14:paraId="1F65C148" w14:textId="77777777" w:rsidR="00563378" w:rsidRDefault="00563378" w:rsidP="008D3541">
            <w:pPr>
              <w:rPr>
                <w:lang w:val="en-US"/>
              </w:rPr>
            </w:pPr>
          </w:p>
        </w:tc>
      </w:tr>
      <w:tr w:rsidR="002A5535" w:rsidRPr="008D3541" w14:paraId="65DF1721" w14:textId="77777777" w:rsidTr="008D3541">
        <w:tc>
          <w:tcPr>
            <w:tcW w:w="763" w:type="dxa"/>
            <w:shd w:val="clear" w:color="auto" w:fill="auto"/>
          </w:tcPr>
          <w:p w14:paraId="37D60568" w14:textId="77777777"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89A46B1" w14:textId="77777777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196BAF5" w14:textId="654694A4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="00393A06">
              <w:rPr>
                <w:lang w:val="en-US"/>
              </w:rPr>
              <w:t>ước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uống</w:t>
            </w:r>
            <w:proofErr w:type="spellEnd"/>
          </w:p>
          <w:p w14:paraId="4E8F2DDB" w14:textId="77777777" w:rsidR="00DB1E1A" w:rsidRDefault="00DB1E1A" w:rsidP="008D3541">
            <w:pPr>
              <w:rPr>
                <w:lang w:val="en-US"/>
              </w:rPr>
            </w:pPr>
          </w:p>
        </w:tc>
      </w:tr>
      <w:tr w:rsidR="002A5535" w:rsidRPr="008D3541" w14:paraId="71FBD099" w14:textId="77777777" w:rsidTr="008D3541">
        <w:tc>
          <w:tcPr>
            <w:tcW w:w="763" w:type="dxa"/>
            <w:shd w:val="clear" w:color="auto" w:fill="auto"/>
          </w:tcPr>
          <w:p w14:paraId="3A872E65" w14:textId="77777777"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192" w:type="dxa"/>
            <w:shd w:val="clear" w:color="auto" w:fill="auto"/>
          </w:tcPr>
          <w:p w14:paraId="6F0BB79F" w14:textId="3A32F4DC" w:rsidR="002A5535" w:rsidRDefault="00B46794" w:rsidP="008D354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2A5535">
              <w:rPr>
                <w:lang w:val="en-US"/>
              </w:rPr>
              <w:t>rder</w:t>
            </w:r>
          </w:p>
        </w:tc>
        <w:tc>
          <w:tcPr>
            <w:tcW w:w="5651" w:type="dxa"/>
            <w:shd w:val="clear" w:color="auto" w:fill="auto"/>
          </w:tcPr>
          <w:p w14:paraId="2F905449" w14:textId="77777777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77882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  <w:p w14:paraId="4EFE425F" w14:textId="77777777" w:rsidR="00DB1E1A" w:rsidRDefault="00DB1E1A" w:rsidP="008D3541">
            <w:pPr>
              <w:rPr>
                <w:lang w:val="en-US"/>
              </w:rPr>
            </w:pPr>
          </w:p>
          <w:p w14:paraId="0B4505CA" w14:textId="77777777" w:rsidR="00DB1E1A" w:rsidRDefault="00DB1E1A" w:rsidP="008D3541">
            <w:pPr>
              <w:rPr>
                <w:lang w:val="en-US"/>
              </w:rPr>
            </w:pPr>
          </w:p>
        </w:tc>
      </w:tr>
      <w:tr w:rsidR="002A5535" w:rsidRPr="008D3541" w14:paraId="4F2EEB41" w14:textId="77777777" w:rsidTr="008D3541">
        <w:tc>
          <w:tcPr>
            <w:tcW w:w="763" w:type="dxa"/>
            <w:shd w:val="clear" w:color="auto" w:fill="auto"/>
          </w:tcPr>
          <w:p w14:paraId="647E82F4" w14:textId="77777777"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472B0C4" w14:textId="0C05E7ED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393A06">
              <w:rPr>
                <w:lang w:val="en-US"/>
              </w:rPr>
              <w:t xml:space="preserve"> order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EF43F26" w14:textId="77777777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>…)</w:t>
            </w:r>
          </w:p>
          <w:p w14:paraId="1B275685" w14:textId="77777777" w:rsidR="00DB1E1A" w:rsidRDefault="00DB1E1A" w:rsidP="008D3541">
            <w:pPr>
              <w:rPr>
                <w:lang w:val="en-US"/>
              </w:rPr>
            </w:pPr>
          </w:p>
        </w:tc>
      </w:tr>
      <w:tr w:rsidR="00CF2B52" w:rsidRPr="008D3541" w14:paraId="0362F48B" w14:textId="77777777" w:rsidTr="008D3541">
        <w:tc>
          <w:tcPr>
            <w:tcW w:w="763" w:type="dxa"/>
            <w:shd w:val="clear" w:color="auto" w:fill="auto"/>
          </w:tcPr>
          <w:p w14:paraId="56040CA1" w14:textId="77777777" w:rsidR="00CF2B52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74656B87" w14:textId="77777777" w:rsidR="00CF2B52" w:rsidRDefault="00CF2B52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71DB2196" w14:textId="77777777" w:rsidR="00CF2B52" w:rsidRDefault="00CF2B52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EA467F5" w14:textId="77777777" w:rsidR="00CF2B52" w:rsidRDefault="00CF2B5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="00AF0C72">
              <w:rPr>
                <w:lang w:val="en-US"/>
              </w:rPr>
              <w:t>ù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="00AF0C72">
              <w:rPr>
                <w:lang w:val="en-US"/>
              </w:rPr>
              <w:t>à</w:t>
            </w:r>
            <w:r>
              <w:rPr>
                <w:lang w:val="en-US"/>
              </w:rPr>
              <w:t>ng</w:t>
            </w:r>
            <w:proofErr w:type="spellEnd"/>
          </w:p>
          <w:p w14:paraId="04351493" w14:textId="77777777" w:rsidR="00CF2B52" w:rsidRDefault="00CF2B52" w:rsidP="008D3541">
            <w:pPr>
              <w:rPr>
                <w:lang w:val="en-US"/>
              </w:rPr>
            </w:pPr>
          </w:p>
        </w:tc>
      </w:tr>
      <w:tr w:rsidR="002A5535" w:rsidRPr="008D3541" w14:paraId="09FD1638" w14:textId="77777777" w:rsidTr="008D3541">
        <w:tc>
          <w:tcPr>
            <w:tcW w:w="763" w:type="dxa"/>
            <w:shd w:val="clear" w:color="auto" w:fill="auto"/>
          </w:tcPr>
          <w:p w14:paraId="064C2143" w14:textId="77777777"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31A4B3A0" w14:textId="2AE18A9B" w:rsidR="002A5535" w:rsidRDefault="00393A06" w:rsidP="008D3541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5651" w:type="dxa"/>
            <w:shd w:val="clear" w:color="auto" w:fill="auto"/>
          </w:tcPr>
          <w:p w14:paraId="168BC204" w14:textId="4E569E29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giảm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giá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đơn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hàng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theo</w:t>
            </w:r>
            <w:proofErr w:type="spellEnd"/>
            <w:r w:rsidR="00393A06">
              <w:rPr>
                <w:lang w:val="en-US"/>
              </w:rPr>
              <w:t xml:space="preserve"> 3 </w:t>
            </w:r>
            <w:proofErr w:type="spellStart"/>
            <w:r w:rsidR="00393A06">
              <w:rPr>
                <w:lang w:val="en-US"/>
              </w:rPr>
              <w:t>hình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thức</w:t>
            </w:r>
            <w:proofErr w:type="spellEnd"/>
            <w:r w:rsidR="00393A06">
              <w:rPr>
                <w:lang w:val="en-US"/>
              </w:rPr>
              <w:t xml:space="preserve">: </w:t>
            </w:r>
            <w:proofErr w:type="spellStart"/>
            <w:r w:rsidR="00393A06">
              <w:rPr>
                <w:lang w:val="en-US"/>
              </w:rPr>
              <w:t>giảm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giá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trực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tiếp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hóa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đón</w:t>
            </w:r>
            <w:proofErr w:type="spellEnd"/>
            <w:r w:rsidR="00393A06">
              <w:rPr>
                <w:lang w:val="en-US"/>
              </w:rPr>
              <w:t xml:space="preserve">, </w:t>
            </w:r>
            <w:proofErr w:type="spellStart"/>
            <w:r w:rsidR="00393A06">
              <w:rPr>
                <w:lang w:val="en-US"/>
              </w:rPr>
              <w:t>giảm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giá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theo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sản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phẩm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và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giảm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giá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theo</w:t>
            </w:r>
            <w:proofErr w:type="spellEnd"/>
            <w:r w:rsidR="00393A06">
              <w:rPr>
                <w:lang w:val="en-US"/>
              </w:rPr>
              <w:t xml:space="preserve"> code</w:t>
            </w:r>
          </w:p>
          <w:p w14:paraId="0A9ED279" w14:textId="77777777" w:rsidR="00DB1E1A" w:rsidRDefault="00DB1E1A" w:rsidP="008D3541">
            <w:pPr>
              <w:rPr>
                <w:lang w:val="en-US"/>
              </w:rPr>
            </w:pPr>
          </w:p>
        </w:tc>
      </w:tr>
      <w:tr w:rsidR="002A5535" w:rsidRPr="008D3541" w14:paraId="74C7F729" w14:textId="77777777" w:rsidTr="008D3541">
        <w:tc>
          <w:tcPr>
            <w:tcW w:w="763" w:type="dxa"/>
            <w:shd w:val="clear" w:color="auto" w:fill="auto"/>
          </w:tcPr>
          <w:p w14:paraId="4D4A26E7" w14:textId="77777777"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30C34D7A" w14:textId="77777777"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F8007D4" w14:textId="77777777" w:rsidR="00DB1E1A" w:rsidRDefault="00DB1E1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DB926EE" w14:textId="530D86AC" w:rsidR="002A5535" w:rsidRDefault="00DB1E1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393A06">
              <w:rPr>
                <w:lang w:val="en-US"/>
              </w:rPr>
              <w:t>danh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sách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nước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uống</w:t>
            </w:r>
            <w:proofErr w:type="spellEnd"/>
            <w:r w:rsidR="008C5D37">
              <w:rPr>
                <w:lang w:val="en-US"/>
              </w:rPr>
              <w:t xml:space="preserve">, </w:t>
            </w:r>
            <w:proofErr w:type="spellStart"/>
            <w:r w:rsidR="00393A06">
              <w:rPr>
                <w:lang w:val="en-US"/>
              </w:rPr>
              <w:t>nhân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viên</w:t>
            </w:r>
            <w:proofErr w:type="spellEnd"/>
            <w:r w:rsidR="008C5D37">
              <w:rPr>
                <w:lang w:val="en-US"/>
              </w:rPr>
              <w:t xml:space="preserve">, </w:t>
            </w:r>
            <w:proofErr w:type="spellStart"/>
            <w:r w:rsidR="00393A06">
              <w:rPr>
                <w:lang w:val="en-US"/>
              </w:rPr>
              <w:t>danh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sách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bàn</w:t>
            </w:r>
            <w:proofErr w:type="spellEnd"/>
            <w:r w:rsidR="008C5D37">
              <w:rPr>
                <w:lang w:val="en-US"/>
              </w:rPr>
              <w:t xml:space="preserve">, </w:t>
            </w:r>
            <w:proofErr w:type="spellStart"/>
            <w:r w:rsidR="00393A06">
              <w:rPr>
                <w:lang w:val="en-US"/>
              </w:rPr>
              <w:t>giảm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giá</w:t>
            </w:r>
            <w:proofErr w:type="spellEnd"/>
            <w:r w:rsidR="00393A06">
              <w:rPr>
                <w:lang w:val="en-US"/>
              </w:rPr>
              <w:t xml:space="preserve">, </w:t>
            </w:r>
            <w:proofErr w:type="spellStart"/>
            <w:r w:rsidR="00393A06">
              <w:rPr>
                <w:lang w:val="en-US"/>
              </w:rPr>
              <w:t>thống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kê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lịch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sử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bán</w:t>
            </w:r>
            <w:proofErr w:type="spellEnd"/>
            <w:r w:rsidR="00393A06">
              <w:rPr>
                <w:lang w:val="en-US"/>
              </w:rPr>
              <w:t xml:space="preserve"> </w:t>
            </w:r>
            <w:proofErr w:type="spellStart"/>
            <w:r w:rsidR="00393A06">
              <w:rPr>
                <w:lang w:val="en-US"/>
              </w:rPr>
              <w:t>hàng</w:t>
            </w:r>
            <w:proofErr w:type="spellEnd"/>
            <w:r w:rsidR="00393A06">
              <w:rPr>
                <w:lang w:val="en-US"/>
              </w:rPr>
              <w:t>.</w:t>
            </w:r>
          </w:p>
          <w:p w14:paraId="43176D46" w14:textId="77777777" w:rsidR="00DB1E1A" w:rsidRDefault="00DB1E1A" w:rsidP="008D3541">
            <w:pPr>
              <w:rPr>
                <w:lang w:val="en-US"/>
              </w:rPr>
            </w:pPr>
          </w:p>
        </w:tc>
      </w:tr>
    </w:tbl>
    <w:p w14:paraId="3661CCD7" w14:textId="77777777" w:rsidR="00A23833" w:rsidRDefault="00A23833" w:rsidP="00A23833">
      <w:pPr>
        <w:rPr>
          <w:lang w:val="en-US"/>
        </w:rPr>
      </w:pPr>
    </w:p>
    <w:p w14:paraId="60FC3224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461C6758" w14:textId="77777777"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9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9"/>
      <w:proofErr w:type="spellStart"/>
      <w:r w:rsidR="00584FC5">
        <w:rPr>
          <w:color w:val="0000FF"/>
          <w:lang w:val="en-US"/>
        </w:rPr>
        <w:t>Đăng</w:t>
      </w:r>
      <w:proofErr w:type="spellEnd"/>
      <w:r w:rsidR="00584FC5">
        <w:rPr>
          <w:color w:val="0000FF"/>
          <w:lang w:val="en-US"/>
        </w:rPr>
        <w:t xml:space="preserve"> </w:t>
      </w:r>
      <w:proofErr w:type="spellStart"/>
      <w:r w:rsidR="00584FC5">
        <w:rPr>
          <w:color w:val="0000FF"/>
          <w:lang w:val="en-US"/>
        </w:rPr>
        <w:t>nhập</w:t>
      </w:r>
      <w:proofErr w:type="spellEnd"/>
    </w:p>
    <w:p w14:paraId="4AB573C2" w14:textId="77777777" w:rsidR="00030BA1" w:rsidRPr="00030BA1" w:rsidRDefault="00A23833" w:rsidP="00D5521A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 w:rsidR="000909CE">
        <w:tab/>
      </w:r>
    </w:p>
    <w:p w14:paraId="2E26BCAF" w14:textId="77777777" w:rsidR="00584FC5" w:rsidRDefault="00584FC5" w:rsidP="00584FC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1F214BEF" w14:textId="77777777" w:rsidR="00A23833" w:rsidRDefault="00A23833" w:rsidP="00A2383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5B6AD8CE" w14:textId="77777777" w:rsidR="00030BA1" w:rsidRPr="00030BA1" w:rsidRDefault="00A23833" w:rsidP="00030BA1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584FC5">
        <w:t>chinh</w:t>
      </w:r>
    </w:p>
    <w:p w14:paraId="2D0C2D88" w14:textId="77777777" w:rsidR="00A23833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)</w:t>
      </w:r>
    </w:p>
    <w:p w14:paraId="473B73F3" w14:textId="77777777"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14:paraId="4EDC1E4C" w14:textId="77777777"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proofErr w:type="spellStart"/>
      <w:r w:rsidR="00506E75" w:rsidRPr="00506E75">
        <w:rPr>
          <w:i/>
          <w:iCs/>
          <w:lang w:val="en-US"/>
        </w:rPr>
        <w:t>Đ</w:t>
      </w:r>
      <w:r w:rsidRPr="00506E75">
        <w:rPr>
          <w:i/>
          <w:iCs/>
          <w:lang w:val="en-US"/>
        </w:rPr>
        <w:t>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 w:rsidRPr="00506E75">
        <w:rPr>
          <w:i/>
          <w:iCs/>
          <w:lang w:val="en-US"/>
        </w:rPr>
        <w:t>nhập</w:t>
      </w:r>
      <w:proofErr w:type="spellEnd"/>
      <w:r w:rsidR="00506E75" w:rsidRPr="00506E75">
        <w:rPr>
          <w:i/>
          <w:iCs/>
          <w:lang w:val="en-US"/>
        </w:rPr>
        <w:t>”</w:t>
      </w:r>
      <w:r w:rsidRPr="00506E75">
        <w:rPr>
          <w:i/>
          <w:iCs/>
          <w:lang w:val="en-US"/>
        </w:rPr>
        <w:t>.</w:t>
      </w:r>
    </w:p>
    <w:p w14:paraId="6D832E76" w14:textId="77777777" w:rsidR="00584FC5" w:rsidRP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5C9A5170" w14:textId="77777777" w:rsidR="00030BA1" w:rsidRPr="00030BA1" w:rsidRDefault="00A23833" w:rsidP="00030BA1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733172C" w14:textId="77777777" w:rsidR="00A23833" w:rsidRPr="00584FC5" w:rsidRDefault="00584FC5" w:rsidP="00584FC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 w:rsidRPr="00584FC5">
        <w:rPr>
          <w:lang w:val="en-US"/>
        </w:rPr>
        <w:t>Chương</w:t>
      </w:r>
      <w:proofErr w:type="spellEnd"/>
      <w:r w:rsidRPr="00584FC5">
        <w:rPr>
          <w:lang w:val="en-US"/>
        </w:rPr>
        <w:t xml:space="preserve"> </w:t>
      </w:r>
      <w:proofErr w:type="spellStart"/>
      <w:r w:rsidRPr="00584FC5">
        <w:rPr>
          <w:lang w:val="en-US"/>
        </w:rPr>
        <w:t>trình</w:t>
      </w:r>
      <w:proofErr w:type="spellEnd"/>
      <w:r w:rsidRPr="00584FC5">
        <w:rPr>
          <w:lang w:val="en-US"/>
        </w:rPr>
        <w:t xml:space="preserve"> </w:t>
      </w:r>
      <w:proofErr w:type="spellStart"/>
      <w:r w:rsidRPr="00584FC5">
        <w:rPr>
          <w:lang w:val="en-US"/>
        </w:rPr>
        <w:t>kiểm</w:t>
      </w:r>
      <w:proofErr w:type="spellEnd"/>
      <w:r w:rsidRPr="00584FC5">
        <w:rPr>
          <w:lang w:val="en-US"/>
        </w:rPr>
        <w:t xml:space="preserve"> </w:t>
      </w:r>
      <w:proofErr w:type="spellStart"/>
      <w:r w:rsidRPr="00584FC5"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(do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)</w:t>
      </w:r>
    </w:p>
    <w:p w14:paraId="6E0CB285" w14:textId="77777777" w:rsidR="00030BA1" w:rsidRPr="00030BA1" w:rsidRDefault="00A23833" w:rsidP="00030BA1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82999B7" w14:textId="77777777" w:rsidR="00A23833" w:rsidRPr="00584FC5" w:rsidRDefault="00584FC5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EFAF5FE" w14:textId="77777777" w:rsidR="00030BA1" w:rsidRPr="00030BA1" w:rsidRDefault="00A23833" w:rsidP="00030BA1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CBBFC7F" w14:textId="77777777" w:rsidR="00A23833" w:rsidRPr="00584FC5" w:rsidRDefault="00584FC5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2D26B47" w14:textId="77777777" w:rsidR="00030BA1" w:rsidRPr="00D5521A" w:rsidRDefault="00A23833" w:rsidP="00030BA1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D6A6626" w14:textId="77777777" w:rsidR="00A23833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14:paraId="15DD941A" w14:textId="77777777" w:rsidR="00584FC5" w:rsidRPr="00584FC5" w:rsidRDefault="00584FC5" w:rsidP="00584FC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(do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)</w:t>
      </w:r>
    </w:p>
    <w:p w14:paraId="70876A2E" w14:textId="77777777" w:rsidR="00584FC5" w:rsidRPr="00584FC5" w:rsidRDefault="00584FC5" w:rsidP="00584FC5">
      <w:pPr>
        <w:pStyle w:val="ThnVnban"/>
        <w:ind w:left="1080"/>
        <w:jc w:val="both"/>
        <w:rPr>
          <w:lang w:val="en-US"/>
        </w:rPr>
      </w:pPr>
    </w:p>
    <w:p w14:paraId="16016485" w14:textId="77777777"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E79F4E4" w14:textId="77777777" w:rsidR="00584FC5" w:rsidRDefault="00584FC5" w:rsidP="00584FC5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7B4BFF8" w14:textId="77777777" w:rsidR="0046027C" w:rsidRDefault="0046027C" w:rsidP="00584FC5">
      <w:pPr>
        <w:spacing w:line="360" w:lineRule="auto"/>
        <w:ind w:left="720"/>
        <w:jc w:val="both"/>
        <w:rPr>
          <w:lang w:val="en-US"/>
        </w:rPr>
      </w:pPr>
    </w:p>
    <w:p w14:paraId="2C357193" w14:textId="77777777" w:rsidR="00584FC5" w:rsidRPr="0037628A" w:rsidRDefault="00584FC5" w:rsidP="00584FC5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xuất</w:t>
      </w:r>
      <w:proofErr w:type="spellEnd"/>
    </w:p>
    <w:p w14:paraId="1952DE22" w14:textId="77777777" w:rsidR="00584FC5" w:rsidRDefault="00584FC5" w:rsidP="00584FC5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B208E01" w14:textId="77777777" w:rsidR="00584FC5" w:rsidRDefault="00584FC5" w:rsidP="00584FC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14:paraId="4AF47310" w14:textId="77777777" w:rsidR="00584FC5" w:rsidRDefault="00584FC5" w:rsidP="00584FC5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EEEF738" w14:textId="77777777" w:rsidR="00584FC5" w:rsidRDefault="00584FC5" w:rsidP="00584FC5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508EE0FB" w14:textId="77777777" w:rsidR="00584FC5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 w:rsidR="00172522">
        <w:rPr>
          <w:lang w:val="en-US"/>
        </w:rPr>
        <w:t>danh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sách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các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chức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năng</w:t>
      </w:r>
      <w:proofErr w:type="spellEnd"/>
    </w:p>
    <w:p w14:paraId="1459DB85" w14:textId="77777777"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 w:rsidR="00172522">
        <w:rPr>
          <w:lang w:val="en-US"/>
        </w:rPr>
        <w:t>Nhấn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nút</w:t>
      </w:r>
      <w:proofErr w:type="spellEnd"/>
      <w:r w:rsidR="00172522"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proofErr w:type="spellStart"/>
      <w:r w:rsidR="00506E75" w:rsidRPr="00506E75">
        <w:rPr>
          <w:i/>
          <w:iCs/>
          <w:lang w:val="en-US"/>
        </w:rPr>
        <w:t>Đ</w:t>
      </w:r>
      <w:r w:rsidR="00172522" w:rsidRPr="00506E75">
        <w:rPr>
          <w:i/>
          <w:iCs/>
          <w:lang w:val="en-US"/>
        </w:rPr>
        <w:t>ăng</w:t>
      </w:r>
      <w:proofErr w:type="spellEnd"/>
      <w:r w:rsidR="00172522" w:rsidRPr="00506E75">
        <w:rPr>
          <w:i/>
          <w:iCs/>
          <w:lang w:val="en-US"/>
        </w:rPr>
        <w:t xml:space="preserve"> </w:t>
      </w:r>
      <w:proofErr w:type="spellStart"/>
      <w:r w:rsidR="00172522" w:rsidRPr="00506E75">
        <w:rPr>
          <w:i/>
          <w:iCs/>
          <w:lang w:val="en-US"/>
        </w:rPr>
        <w:t>xuất</w:t>
      </w:r>
      <w:proofErr w:type="spellEnd"/>
      <w:r w:rsidR="00506E75" w:rsidRPr="00506E75">
        <w:rPr>
          <w:i/>
          <w:iCs/>
          <w:lang w:val="en-US"/>
        </w:rPr>
        <w:t>”</w:t>
      </w:r>
    </w:p>
    <w:p w14:paraId="56474B17" w14:textId="77777777"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172522">
        <w:rPr>
          <w:lang w:val="en-US"/>
        </w:rPr>
        <w:t>Chương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trình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hỏi</w:t>
      </w:r>
      <w:proofErr w:type="spellEnd"/>
      <w:r w:rsidR="00172522">
        <w:rPr>
          <w:lang w:val="en-US"/>
        </w:rPr>
        <w:t xml:space="preserve"> “</w:t>
      </w:r>
      <w:proofErr w:type="spellStart"/>
      <w:r w:rsidR="00172522">
        <w:rPr>
          <w:lang w:val="en-US"/>
        </w:rPr>
        <w:t>Bạn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có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chắc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chắn</w:t>
      </w:r>
      <w:proofErr w:type="spellEnd"/>
      <w:r w:rsidR="00172522">
        <w:rPr>
          <w:lang w:val="en-US"/>
        </w:rPr>
        <w:t xml:space="preserve">?”.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r w:rsidR="00172522" w:rsidRPr="00506E75">
        <w:rPr>
          <w:i/>
          <w:iCs/>
          <w:lang w:val="en-US"/>
        </w:rPr>
        <w:t>Yes</w:t>
      </w:r>
      <w:r w:rsidR="00506E75" w:rsidRPr="00506E75">
        <w:rPr>
          <w:i/>
          <w:iCs/>
          <w:lang w:val="en-US"/>
        </w:rPr>
        <w:t>”</w:t>
      </w:r>
      <w:r w:rsidRPr="00506E75">
        <w:rPr>
          <w:i/>
          <w:iCs/>
          <w:lang w:val="en-US"/>
        </w:rPr>
        <w:t>.</w:t>
      </w:r>
    </w:p>
    <w:p w14:paraId="0818A007" w14:textId="77777777" w:rsidR="00584FC5" w:rsidRP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 w:rsidR="00172522">
        <w:rPr>
          <w:lang w:val="en-US"/>
        </w:rPr>
        <w:t>Chương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trình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đăng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xuất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khỏi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tài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khoản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hiện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tại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và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trở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về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màn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hình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đăng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nhập</w:t>
      </w:r>
      <w:proofErr w:type="spellEnd"/>
    </w:p>
    <w:p w14:paraId="33BFEAE2" w14:textId="77777777" w:rsidR="00584FC5" w:rsidRDefault="00584FC5" w:rsidP="00584FC5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4A2BEBC" w14:textId="77777777" w:rsidR="00172522" w:rsidRDefault="00172522" w:rsidP="0017252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proofErr w:type="spellStart"/>
      <w:r w:rsidR="00506E75" w:rsidRPr="00506E75">
        <w:rPr>
          <w:i/>
          <w:iCs/>
          <w:lang w:val="en-US"/>
        </w:rPr>
        <w:t>Đ</w:t>
      </w:r>
      <w:r w:rsidRPr="00506E75">
        <w:rPr>
          <w:i/>
          <w:iCs/>
          <w:lang w:val="en-US"/>
        </w:rPr>
        <w:t>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 w:rsidRPr="00506E75">
        <w:rPr>
          <w:i/>
          <w:iCs/>
          <w:lang w:val="en-US"/>
        </w:rPr>
        <w:t>xuất</w:t>
      </w:r>
      <w:proofErr w:type="spellEnd"/>
      <w:r w:rsidR="00506E75" w:rsidRPr="00506E75">
        <w:rPr>
          <w:i/>
          <w:iCs/>
          <w:lang w:val="en-US"/>
        </w:rPr>
        <w:t>”</w:t>
      </w:r>
    </w:p>
    <w:p w14:paraId="527C1BF2" w14:textId="77777777" w:rsidR="00172522" w:rsidRDefault="00172522" w:rsidP="0017252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?”.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r w:rsidRPr="00506E75">
        <w:rPr>
          <w:i/>
          <w:iCs/>
          <w:lang w:val="en-US"/>
        </w:rPr>
        <w:t>No</w:t>
      </w:r>
      <w:r w:rsidR="00506E75" w:rsidRPr="00506E75">
        <w:rPr>
          <w:i/>
          <w:iCs/>
          <w:lang w:val="en-US"/>
        </w:rPr>
        <w:t>”</w:t>
      </w:r>
    </w:p>
    <w:p w14:paraId="7E48F118" w14:textId="77777777" w:rsidR="00172522" w:rsidRPr="00584FC5" w:rsidRDefault="00172522" w:rsidP="0017252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ra</w:t>
      </w:r>
    </w:p>
    <w:p w14:paraId="4F563249" w14:textId="77777777" w:rsidR="00584FC5" w:rsidRDefault="00584FC5" w:rsidP="00584FC5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8D3EB11" w14:textId="77777777" w:rsidR="00584FC5" w:rsidRPr="00584FC5" w:rsidRDefault="00172522" w:rsidP="00584FC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34EDCF22" w14:textId="77777777" w:rsidR="00584FC5" w:rsidRDefault="00584FC5" w:rsidP="00584FC5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2300AAB" w14:textId="77777777" w:rsidR="00584FC5" w:rsidRPr="00584FC5" w:rsidRDefault="00172522" w:rsidP="00584FC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8160841" w14:textId="77777777" w:rsidR="00584FC5" w:rsidRDefault="00584FC5" w:rsidP="00584FC5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047800D" w14:textId="77777777" w:rsidR="00584FC5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4E6669">
        <w:rPr>
          <w:lang w:val="en-US"/>
        </w:rPr>
        <w:t>Đăng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xuất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khỏi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tài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khoản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hiện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tại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và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c</w:t>
      </w:r>
      <w:r>
        <w:rPr>
          <w:lang w:val="en-US"/>
        </w:rPr>
        <w:t>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 w:rsidR="004E6669">
        <w:rPr>
          <w:lang w:val="en-US"/>
        </w:rPr>
        <w:t>đăng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nhập</w:t>
      </w:r>
      <w:proofErr w:type="spellEnd"/>
    </w:p>
    <w:p w14:paraId="020855C8" w14:textId="77777777" w:rsidR="00584FC5" w:rsidRPr="00584FC5" w:rsidRDefault="00584FC5" w:rsidP="00584FC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4E6669">
        <w:rPr>
          <w:lang w:val="en-US"/>
        </w:rPr>
        <w:t>Không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có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gì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xảy</w:t>
      </w:r>
      <w:proofErr w:type="spellEnd"/>
      <w:r w:rsidR="004E6669">
        <w:rPr>
          <w:lang w:val="en-US"/>
        </w:rPr>
        <w:t xml:space="preserve"> ra</w:t>
      </w:r>
    </w:p>
    <w:p w14:paraId="14CF923B" w14:textId="77777777" w:rsidR="00584FC5" w:rsidRPr="00584FC5" w:rsidRDefault="00584FC5" w:rsidP="00584FC5">
      <w:pPr>
        <w:pStyle w:val="ThnVnban"/>
        <w:ind w:left="1080"/>
        <w:jc w:val="both"/>
        <w:rPr>
          <w:lang w:val="en-US"/>
        </w:rPr>
      </w:pPr>
    </w:p>
    <w:p w14:paraId="7A299A3A" w14:textId="77777777" w:rsidR="00584FC5" w:rsidRDefault="00584FC5" w:rsidP="00584FC5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90EAE24" w14:textId="77777777" w:rsidR="00584FC5" w:rsidRDefault="00584FC5" w:rsidP="00584FC5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33B535A" w14:textId="77777777" w:rsidR="0046027C" w:rsidRDefault="0046027C" w:rsidP="00584FC5">
      <w:pPr>
        <w:spacing w:line="360" w:lineRule="auto"/>
        <w:ind w:left="720"/>
        <w:jc w:val="both"/>
        <w:rPr>
          <w:lang w:val="en-US"/>
        </w:rPr>
      </w:pPr>
    </w:p>
    <w:p w14:paraId="05F966FC" w14:textId="77777777" w:rsidR="0046027C" w:rsidRPr="0037628A" w:rsidRDefault="0046027C" w:rsidP="0046027C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Tạo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khoản</w:t>
      </w:r>
      <w:proofErr w:type="spellEnd"/>
    </w:p>
    <w:p w14:paraId="4BF0895E" w14:textId="77777777" w:rsidR="0046027C" w:rsidRPr="00030BA1" w:rsidRDefault="0046027C" w:rsidP="0046027C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ab/>
      </w:r>
    </w:p>
    <w:p w14:paraId="65D2C159" w14:textId="77777777" w:rsidR="0046027C" w:rsidRDefault="0046027C" w:rsidP="0046027C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</w:p>
    <w:p w14:paraId="61506A3E" w14:textId="77777777" w:rsidR="0046027C" w:rsidRDefault="0046027C" w:rsidP="0046027C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508B07A" w14:textId="77777777" w:rsidR="0046027C" w:rsidRPr="00030BA1" w:rsidRDefault="0046027C" w:rsidP="0046027C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9671E00" w14:textId="77777777" w:rsidR="0046027C" w:rsidRPr="0046027C" w:rsidRDefault="0046027C" w:rsidP="0046027C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)</w:t>
      </w:r>
    </w:p>
    <w:p w14:paraId="23F6AC23" w14:textId="77777777" w:rsidR="0046027C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14:paraId="49366ECA" w14:textId="77777777" w:rsidR="0046027C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48451E70" w14:textId="77777777" w:rsidR="0046027C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1EAD8D79" w14:textId="77777777" w:rsidR="0046027C" w:rsidRDefault="0046027C" w:rsidP="0046027C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14:paraId="03192C2F" w14:textId="77777777" w:rsidR="0046027C" w:rsidRPr="00584FC5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>B5:</w:t>
      </w:r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Hệ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thống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ghi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nhận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tài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khoản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mới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và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thông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báo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đăng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ký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thành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công</w:t>
      </w:r>
      <w:proofErr w:type="spellEnd"/>
    </w:p>
    <w:p w14:paraId="77C0B6A7" w14:textId="77777777" w:rsidR="0046027C" w:rsidRPr="00030BA1" w:rsidRDefault="0046027C" w:rsidP="0046027C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72C0B9F" w14:textId="77777777" w:rsid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14:paraId="2FC6B358" w14:textId="77777777" w:rsid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74DB15FA" w14:textId="77777777" w:rsid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13E6FDF3" w14:textId="77777777" w:rsidR="00D13B07" w:rsidRDefault="00D13B07" w:rsidP="00D13B07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14:paraId="1FA91CEF" w14:textId="77777777" w:rsidR="0046027C" w:rsidRP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B5: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35C7C581" w14:textId="77777777" w:rsidR="0046027C" w:rsidRPr="00030BA1" w:rsidRDefault="0046027C" w:rsidP="0046027C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4BF0C70B" w14:textId="77777777" w:rsidR="0046027C" w:rsidRPr="00584FC5" w:rsidRDefault="0046027C" w:rsidP="0046027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F10E163" w14:textId="77777777" w:rsidR="0046027C" w:rsidRPr="00030BA1" w:rsidRDefault="0046027C" w:rsidP="0046027C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75A37E7C" w14:textId="77777777" w:rsidR="0046027C" w:rsidRPr="00584FC5" w:rsidRDefault="0046027C" w:rsidP="0046027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C384E10" w14:textId="77777777" w:rsidR="0046027C" w:rsidRPr="00D5521A" w:rsidRDefault="0046027C" w:rsidP="0046027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7178EC2" w14:textId="77777777" w:rsidR="0046027C" w:rsidRDefault="0046027C" w:rsidP="0046027C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D13B07">
        <w:rPr>
          <w:lang w:val="en-US"/>
        </w:rPr>
        <w:t>Ghi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nhận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tài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khoản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mới</w:t>
      </w:r>
      <w:proofErr w:type="spellEnd"/>
    </w:p>
    <w:p w14:paraId="1DCC853D" w14:textId="77777777" w:rsidR="0046027C" w:rsidRPr="00D13B07" w:rsidRDefault="0046027C" w:rsidP="00D13B07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D13B07">
        <w:rPr>
          <w:lang w:val="en-US"/>
        </w:rPr>
        <w:t>Hệ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thống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thông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báo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thông</w:t>
      </w:r>
      <w:proofErr w:type="spellEnd"/>
      <w:r w:rsidR="00D13B07">
        <w:rPr>
          <w:lang w:val="en-US"/>
        </w:rPr>
        <w:t xml:space="preserve"> tin </w:t>
      </w:r>
      <w:proofErr w:type="spellStart"/>
      <w:r w:rsidR="00D13B07">
        <w:rPr>
          <w:lang w:val="en-US"/>
        </w:rPr>
        <w:t>đăng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ký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trùng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lập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hoặc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không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đúng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và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yêu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cầu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nhập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lại</w:t>
      </w:r>
      <w:proofErr w:type="spellEnd"/>
    </w:p>
    <w:p w14:paraId="4A204A0E" w14:textId="77777777" w:rsidR="0046027C" w:rsidRPr="00584FC5" w:rsidRDefault="0046027C" w:rsidP="0046027C">
      <w:pPr>
        <w:pStyle w:val="ThnVnban"/>
        <w:ind w:left="1080"/>
        <w:jc w:val="both"/>
        <w:rPr>
          <w:lang w:val="en-US"/>
        </w:rPr>
      </w:pPr>
    </w:p>
    <w:p w14:paraId="53C5CD35" w14:textId="77777777" w:rsidR="0046027C" w:rsidRDefault="0046027C" w:rsidP="0046027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65E4717" w14:textId="77777777" w:rsidR="0046027C" w:rsidRDefault="0046027C" w:rsidP="0046027C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9DA1938" w14:textId="77777777" w:rsidR="0046027C" w:rsidRDefault="0046027C" w:rsidP="00584FC5">
      <w:pPr>
        <w:spacing w:line="360" w:lineRule="auto"/>
        <w:ind w:left="720"/>
        <w:jc w:val="both"/>
        <w:rPr>
          <w:lang w:val="en-US"/>
        </w:rPr>
      </w:pPr>
    </w:p>
    <w:p w14:paraId="4F064758" w14:textId="77777777" w:rsidR="00506E75" w:rsidRPr="0037628A" w:rsidRDefault="00506E75" w:rsidP="00506E75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kiếm</w:t>
      </w:r>
      <w:proofErr w:type="spellEnd"/>
    </w:p>
    <w:p w14:paraId="3EEBD82E" w14:textId="77777777" w:rsidR="00506E75" w:rsidRDefault="00506E75" w:rsidP="00506E75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8D1350C" w14:textId="10C5231D" w:rsidR="00506E75" w:rsidRDefault="00506E75" w:rsidP="00506E7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 w:rsidR="00B46794">
        <w:rPr>
          <w:lang w:val="en-US"/>
        </w:rPr>
        <w:t>nước</w:t>
      </w:r>
      <w:proofErr w:type="spellEnd"/>
      <w:r w:rsidR="00B46794">
        <w:rPr>
          <w:lang w:val="en-US"/>
        </w:rPr>
        <w:t xml:space="preserve"> </w:t>
      </w:r>
      <w:proofErr w:type="spellStart"/>
      <w:r w:rsidR="00B46794">
        <w:rPr>
          <w:lang w:val="en-US"/>
        </w:rPr>
        <w:t>trong</w:t>
      </w:r>
      <w:proofErr w:type="spellEnd"/>
      <w:r w:rsidR="00B46794">
        <w:rPr>
          <w:lang w:val="en-US"/>
        </w:rPr>
        <w:t xml:space="preserve"> </w:t>
      </w:r>
      <w:proofErr w:type="spellStart"/>
      <w:r w:rsidR="00B46794">
        <w:rPr>
          <w:lang w:val="en-US"/>
        </w:rPr>
        <w:t>giao</w:t>
      </w:r>
      <w:proofErr w:type="spellEnd"/>
      <w:r w:rsidR="00B46794">
        <w:rPr>
          <w:lang w:val="en-US"/>
        </w:rPr>
        <w:t xml:space="preserve"> </w:t>
      </w:r>
      <w:proofErr w:type="spellStart"/>
      <w:r w:rsidR="00B46794">
        <w:rPr>
          <w:lang w:val="en-US"/>
        </w:rPr>
        <w:t>diện</w:t>
      </w:r>
      <w:proofErr w:type="spellEnd"/>
      <w:r w:rsidR="00B46794">
        <w:rPr>
          <w:lang w:val="en-US"/>
        </w:rPr>
        <w:t xml:space="preserve"> order</w:t>
      </w:r>
    </w:p>
    <w:p w14:paraId="0CED137C" w14:textId="77777777" w:rsidR="00506E75" w:rsidRDefault="00506E75" w:rsidP="00506E75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E1134EA" w14:textId="77777777" w:rsidR="00506E75" w:rsidRDefault="00506E75" w:rsidP="00506E75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="00B05428">
        <w:rPr>
          <w:lang w:val="en-US"/>
        </w:rPr>
        <w:t>chính</w:t>
      </w:r>
      <w:proofErr w:type="spellEnd"/>
    </w:p>
    <w:p w14:paraId="7527F00A" w14:textId="7DDC9369" w:rsidR="00506E75" w:rsidRDefault="00506E75" w:rsidP="00506E75">
      <w:pPr>
        <w:pStyle w:val="ThnVnban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r w:rsidR="00B46794">
        <w:rPr>
          <w:lang w:val="en-US"/>
        </w:rPr>
        <w:t>order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B46794"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Tìm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kiếm</w:t>
      </w:r>
      <w:proofErr w:type="spellEnd"/>
      <w:r>
        <w:rPr>
          <w:i/>
          <w:iCs/>
          <w:lang w:val="en-US"/>
        </w:rPr>
        <w:t>”</w:t>
      </w:r>
    </w:p>
    <w:p w14:paraId="1830935D" w14:textId="4E5DF012" w:rsidR="00506E75" w:rsidRDefault="00506E75" w:rsidP="00506E7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B46794">
        <w:rPr>
          <w:lang w:val="en-US"/>
        </w:rPr>
        <w:t>nút</w:t>
      </w:r>
      <w:proofErr w:type="spellEnd"/>
      <w:r w:rsidR="00B46794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i/>
          <w:iCs/>
          <w:lang w:val="en-US"/>
        </w:rPr>
        <w:t>Tìm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kiếm</w:t>
      </w:r>
      <w:proofErr w:type="spellEnd"/>
      <w:r>
        <w:rPr>
          <w:i/>
          <w:iCs/>
          <w:lang w:val="en-US"/>
        </w:rPr>
        <w:t>”</w:t>
      </w:r>
    </w:p>
    <w:p w14:paraId="1A9227A3" w14:textId="77777777" w:rsidR="00506E75" w:rsidRDefault="00506E75" w:rsidP="00506E7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Tìm</w:t>
      </w:r>
      <w:proofErr w:type="spellEnd"/>
      <w:r w:rsidRPr="00506E75">
        <w:rPr>
          <w:i/>
          <w:iCs/>
          <w:lang w:val="en-US"/>
        </w:rPr>
        <w:t>”</w:t>
      </w:r>
    </w:p>
    <w:p w14:paraId="74074B50" w14:textId="77777777" w:rsidR="00506E75" w:rsidRPr="00584FC5" w:rsidRDefault="00506E75" w:rsidP="00506E7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 w:rsidR="00154D0D">
        <w:rPr>
          <w:lang w:val="en-US"/>
        </w:rPr>
        <w:t>Chương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trình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tìm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kiếm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thành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công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và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hiển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thị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nội</w:t>
      </w:r>
      <w:proofErr w:type="spellEnd"/>
      <w:r w:rsidR="00154D0D">
        <w:rPr>
          <w:lang w:val="en-US"/>
        </w:rPr>
        <w:t xml:space="preserve"> dung </w:t>
      </w:r>
      <w:proofErr w:type="spellStart"/>
      <w:r w:rsidR="00154D0D">
        <w:rPr>
          <w:lang w:val="en-US"/>
        </w:rPr>
        <w:t>bạn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tìm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kiếm</w:t>
      </w:r>
      <w:proofErr w:type="spellEnd"/>
    </w:p>
    <w:p w14:paraId="56E1379E" w14:textId="77777777" w:rsidR="00506E75" w:rsidRDefault="00506E75" w:rsidP="00506E75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91F9679" w14:textId="220A28B3" w:rsidR="00154D0D" w:rsidRDefault="00154D0D" w:rsidP="00154D0D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B46794">
        <w:rPr>
          <w:lang w:val="en-US"/>
        </w:rPr>
        <w:t>nút</w:t>
      </w:r>
      <w:proofErr w:type="spellEnd"/>
      <w:r w:rsidR="00B46794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i/>
          <w:iCs/>
          <w:lang w:val="en-US"/>
        </w:rPr>
        <w:t>Tìm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kiếm</w:t>
      </w:r>
      <w:proofErr w:type="spellEnd"/>
      <w:r>
        <w:rPr>
          <w:i/>
          <w:iCs/>
          <w:lang w:val="en-US"/>
        </w:rPr>
        <w:t>”</w:t>
      </w:r>
    </w:p>
    <w:p w14:paraId="6BDC4CE9" w14:textId="6CEBE277" w:rsidR="00154D0D" w:rsidRDefault="00154D0D" w:rsidP="00154D0D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B46794">
        <w:rPr>
          <w:lang w:val="en-US"/>
        </w:rPr>
        <w:t>nút</w:t>
      </w:r>
      <w:proofErr w:type="spellEnd"/>
      <w:r w:rsidR="00B46794"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Tìm</w:t>
      </w:r>
      <w:proofErr w:type="spellEnd"/>
      <w:r w:rsidRPr="00506E75">
        <w:rPr>
          <w:i/>
          <w:iCs/>
          <w:lang w:val="en-US"/>
        </w:rPr>
        <w:t>”</w:t>
      </w:r>
    </w:p>
    <w:p w14:paraId="7D7F863E" w14:textId="77777777" w:rsidR="00154D0D" w:rsidRPr="00584FC5" w:rsidRDefault="00154D0D" w:rsidP="00154D0D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”</w:t>
      </w:r>
    </w:p>
    <w:p w14:paraId="204E059E" w14:textId="77777777" w:rsidR="00506E75" w:rsidRDefault="00506E75" w:rsidP="00506E75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C3A3312" w14:textId="77777777" w:rsidR="00506E75" w:rsidRPr="00584FC5" w:rsidRDefault="00506E75" w:rsidP="00506E7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0FC62DFB" w14:textId="77777777" w:rsidR="00506E75" w:rsidRDefault="00506E75" w:rsidP="00506E75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0DEB426" w14:textId="77777777" w:rsidR="00506E75" w:rsidRPr="00584FC5" w:rsidRDefault="00506E75" w:rsidP="00506E7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và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chương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trình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đang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tại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giao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diện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chức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năng</w:t>
      </w:r>
      <w:proofErr w:type="spellEnd"/>
    </w:p>
    <w:p w14:paraId="3AB1F7F6" w14:textId="77777777" w:rsidR="00506E75" w:rsidRDefault="00506E75" w:rsidP="00506E75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8827042" w14:textId="77777777" w:rsidR="00506E75" w:rsidRDefault="00506E75" w:rsidP="00506E7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154D0D">
        <w:rPr>
          <w:lang w:val="en-US"/>
        </w:rPr>
        <w:t>Hiển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thị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nội</w:t>
      </w:r>
      <w:proofErr w:type="spellEnd"/>
      <w:r w:rsidR="00154D0D">
        <w:rPr>
          <w:lang w:val="en-US"/>
        </w:rPr>
        <w:t xml:space="preserve"> dung </w:t>
      </w:r>
      <w:proofErr w:type="spellStart"/>
      <w:r w:rsidR="00154D0D">
        <w:rPr>
          <w:lang w:val="en-US"/>
        </w:rPr>
        <w:t>tìm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kiếm</w:t>
      </w:r>
      <w:proofErr w:type="spellEnd"/>
    </w:p>
    <w:p w14:paraId="1F19704A" w14:textId="77777777" w:rsidR="00506E75" w:rsidRPr="00584FC5" w:rsidRDefault="00506E75" w:rsidP="00506E7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154D0D">
        <w:rPr>
          <w:lang w:val="en-US"/>
        </w:rPr>
        <w:t>Hiển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thị</w:t>
      </w:r>
      <w:proofErr w:type="spellEnd"/>
      <w:r w:rsidR="00154D0D">
        <w:rPr>
          <w:lang w:val="en-US"/>
        </w:rPr>
        <w:t xml:space="preserve"> “</w:t>
      </w:r>
      <w:proofErr w:type="spellStart"/>
      <w:r w:rsidR="00154D0D">
        <w:rPr>
          <w:lang w:val="en-US"/>
        </w:rPr>
        <w:t>Không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có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nội</w:t>
      </w:r>
      <w:proofErr w:type="spellEnd"/>
      <w:r w:rsidR="00154D0D">
        <w:rPr>
          <w:lang w:val="en-US"/>
        </w:rPr>
        <w:t xml:space="preserve"> dung </w:t>
      </w:r>
      <w:proofErr w:type="spellStart"/>
      <w:r w:rsidR="00154D0D">
        <w:rPr>
          <w:lang w:val="en-US"/>
        </w:rPr>
        <w:t>này</w:t>
      </w:r>
      <w:proofErr w:type="spellEnd"/>
      <w:r w:rsidR="00154D0D">
        <w:rPr>
          <w:lang w:val="en-US"/>
        </w:rPr>
        <w:t>”</w:t>
      </w:r>
    </w:p>
    <w:p w14:paraId="2DF59855" w14:textId="77777777" w:rsidR="00506E75" w:rsidRPr="00584FC5" w:rsidRDefault="00506E75" w:rsidP="00506E75">
      <w:pPr>
        <w:pStyle w:val="ThnVnban"/>
        <w:ind w:left="1080"/>
        <w:jc w:val="both"/>
        <w:rPr>
          <w:lang w:val="en-US"/>
        </w:rPr>
      </w:pPr>
    </w:p>
    <w:p w14:paraId="41E1B95D" w14:textId="77777777" w:rsidR="00506E75" w:rsidRDefault="00506E75" w:rsidP="00506E75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B90FF61" w14:textId="77777777" w:rsidR="00506E75" w:rsidRDefault="00506E75" w:rsidP="00506E75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4A1D081" w14:textId="4958A298" w:rsidR="00277882" w:rsidRPr="0037628A" w:rsidRDefault="00277882" w:rsidP="00277882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Order</w:t>
      </w:r>
    </w:p>
    <w:p w14:paraId="5EC8BB67" w14:textId="77777777" w:rsidR="00277882" w:rsidRDefault="00277882" w:rsidP="00277882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55CA56C0" w14:textId="77777777" w:rsidR="00277882" w:rsidRDefault="00277882" w:rsidP="00277882">
      <w:pPr>
        <w:ind w:firstLine="720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4E6EF903" w14:textId="77777777" w:rsidR="00277882" w:rsidRDefault="00277882" w:rsidP="00277882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253CC32" w14:textId="77777777" w:rsidR="00277882" w:rsidRDefault="00277882" w:rsidP="00277882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="00B05428">
        <w:rPr>
          <w:lang w:val="en-US"/>
        </w:rPr>
        <w:t>chính</w:t>
      </w:r>
      <w:proofErr w:type="spellEnd"/>
    </w:p>
    <w:p w14:paraId="33CD676B" w14:textId="77777777" w:rsidR="00277882" w:rsidRDefault="00277882" w:rsidP="00277882">
      <w:pPr>
        <w:pStyle w:val="ThnVnban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14:paraId="6A0531C2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Nhận</w:t>
      </w:r>
      <w:proofErr w:type="spellEnd"/>
      <w:r>
        <w:rPr>
          <w:i/>
          <w:iCs/>
          <w:lang w:val="en-US"/>
        </w:rPr>
        <w:t xml:space="preserve"> Order”</w:t>
      </w:r>
    </w:p>
    <w:p w14:paraId="6452E107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Order: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Menu </w:t>
      </w:r>
    </w:p>
    <w:p w14:paraId="5A8FA58E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Order</w:t>
      </w:r>
    </w:p>
    <w:p w14:paraId="53CF1486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4A532DA6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B5: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14:paraId="740B1264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B6: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67CD8568" w14:textId="77777777" w:rsidR="00277882" w:rsidRDefault="00277882" w:rsidP="00277882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B7: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277882">
        <w:rPr>
          <w:i/>
          <w:iCs/>
          <w:lang w:val="en-US"/>
        </w:rPr>
        <w:t>“</w:t>
      </w:r>
      <w:proofErr w:type="spellStart"/>
      <w:r w:rsidRPr="00277882">
        <w:rPr>
          <w:i/>
          <w:iCs/>
          <w:lang w:val="en-US"/>
        </w:rPr>
        <w:t>Xác</w:t>
      </w:r>
      <w:proofErr w:type="spellEnd"/>
      <w:r w:rsidRPr="00277882">
        <w:rPr>
          <w:i/>
          <w:iCs/>
          <w:lang w:val="en-US"/>
        </w:rPr>
        <w:t xml:space="preserve"> </w:t>
      </w:r>
      <w:proofErr w:type="spellStart"/>
      <w:r w:rsidRPr="00277882">
        <w:rPr>
          <w:i/>
          <w:iCs/>
          <w:lang w:val="en-US"/>
        </w:rPr>
        <w:t>nhận</w:t>
      </w:r>
      <w:proofErr w:type="spellEnd"/>
      <w:r w:rsidRPr="00277882">
        <w:rPr>
          <w:i/>
          <w:iCs/>
          <w:lang w:val="en-US"/>
        </w:rPr>
        <w:t>”</w:t>
      </w:r>
    </w:p>
    <w:p w14:paraId="5283C304" w14:textId="77777777" w:rsidR="00277882" w:rsidRPr="00584FC5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B7: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tin.</w:t>
      </w:r>
    </w:p>
    <w:p w14:paraId="23DD614C" w14:textId="77777777" w:rsidR="00277882" w:rsidRDefault="00277882" w:rsidP="00277882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EEA6936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Nhận</w:t>
      </w:r>
      <w:proofErr w:type="spellEnd"/>
      <w:r>
        <w:rPr>
          <w:i/>
          <w:iCs/>
          <w:lang w:val="en-US"/>
        </w:rPr>
        <w:t xml:space="preserve"> Order”</w:t>
      </w:r>
    </w:p>
    <w:p w14:paraId="01D33D33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Order: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Menu </w:t>
      </w:r>
    </w:p>
    <w:p w14:paraId="1FDF7551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Order</w:t>
      </w:r>
    </w:p>
    <w:p w14:paraId="5AA46936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706523B7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B5: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14:paraId="73182148" w14:textId="77777777"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B6: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7FC1C675" w14:textId="77777777" w:rsidR="00277882" w:rsidRDefault="00277882" w:rsidP="00277882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B7: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277882">
        <w:rPr>
          <w:i/>
          <w:iCs/>
          <w:lang w:val="en-US"/>
        </w:rPr>
        <w:t>“</w:t>
      </w:r>
      <w:proofErr w:type="spellStart"/>
      <w:r w:rsidRPr="00277882">
        <w:rPr>
          <w:i/>
          <w:iCs/>
          <w:lang w:val="en-US"/>
        </w:rPr>
        <w:t>Xác</w:t>
      </w:r>
      <w:proofErr w:type="spellEnd"/>
      <w:r w:rsidRPr="00277882">
        <w:rPr>
          <w:i/>
          <w:iCs/>
          <w:lang w:val="en-US"/>
        </w:rPr>
        <w:t xml:space="preserve"> </w:t>
      </w:r>
      <w:proofErr w:type="spellStart"/>
      <w:r w:rsidRPr="00277882">
        <w:rPr>
          <w:i/>
          <w:iCs/>
          <w:lang w:val="en-US"/>
        </w:rPr>
        <w:t>nhận</w:t>
      </w:r>
      <w:proofErr w:type="spellEnd"/>
      <w:r w:rsidRPr="00277882">
        <w:rPr>
          <w:i/>
          <w:iCs/>
          <w:lang w:val="en-US"/>
        </w:rPr>
        <w:t>”</w:t>
      </w:r>
    </w:p>
    <w:p w14:paraId="47E767B8" w14:textId="77777777" w:rsidR="00277882" w:rsidRPr="00584FC5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B7: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1382E95E" w14:textId="77777777" w:rsidR="00277882" w:rsidRDefault="00277882" w:rsidP="00277882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03F87BA" w14:textId="77777777" w:rsidR="00277882" w:rsidRPr="00584FC5" w:rsidRDefault="00277882" w:rsidP="0027788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4046B679" w14:textId="77777777" w:rsidR="00277882" w:rsidRDefault="00277882" w:rsidP="00277882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73D319DE" w14:textId="77777777" w:rsidR="00277882" w:rsidRPr="00584FC5" w:rsidRDefault="00277882" w:rsidP="0027788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14:paraId="049458A8" w14:textId="77777777" w:rsidR="00277882" w:rsidRDefault="00277882" w:rsidP="00277882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A19D403" w14:textId="77777777" w:rsidR="00277882" w:rsidRDefault="00277882" w:rsidP="0027788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tin.</w:t>
      </w:r>
    </w:p>
    <w:p w14:paraId="5BE74CA8" w14:textId="77777777" w:rsidR="00277882" w:rsidRPr="00584FC5" w:rsidRDefault="00277882" w:rsidP="00277882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5374B381" w14:textId="77777777" w:rsidR="00277882" w:rsidRPr="00584FC5" w:rsidRDefault="00277882" w:rsidP="00277882">
      <w:pPr>
        <w:pStyle w:val="ThnVnban"/>
        <w:ind w:left="1080"/>
        <w:jc w:val="both"/>
        <w:rPr>
          <w:lang w:val="en-US"/>
        </w:rPr>
      </w:pPr>
    </w:p>
    <w:p w14:paraId="3F1739F9" w14:textId="77777777" w:rsidR="00277882" w:rsidRDefault="00277882" w:rsidP="00277882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917E4B0" w14:textId="77777777" w:rsidR="00584FC5" w:rsidRDefault="00CF2B52" w:rsidP="00CF2B52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“Thanh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</w:p>
    <w:p w14:paraId="24AD2EF9" w14:textId="77777777"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F41FFF">
        <w:rPr>
          <w:color w:val="0000FF"/>
          <w:lang w:val="en-US"/>
        </w:rPr>
        <w:t>Quản</w:t>
      </w:r>
      <w:proofErr w:type="spellEnd"/>
      <w:r w:rsidR="00F41FFF">
        <w:rPr>
          <w:color w:val="0000FF"/>
          <w:lang w:val="en-US"/>
        </w:rPr>
        <w:t xml:space="preserve"> </w:t>
      </w:r>
      <w:proofErr w:type="spellStart"/>
      <w:r w:rsidR="00F41FFF">
        <w:rPr>
          <w:color w:val="0000FF"/>
          <w:lang w:val="en-US"/>
        </w:rPr>
        <w:t>lý</w:t>
      </w:r>
      <w:proofErr w:type="spellEnd"/>
      <w:r w:rsidR="00F41FFF">
        <w:rPr>
          <w:color w:val="0000FF"/>
          <w:lang w:val="en-US"/>
        </w:rPr>
        <w:t xml:space="preserve"> </w:t>
      </w:r>
      <w:proofErr w:type="spellStart"/>
      <w:r w:rsidR="00F41FFF">
        <w:rPr>
          <w:color w:val="0000FF"/>
          <w:lang w:val="en-US"/>
        </w:rPr>
        <w:t>bàn</w:t>
      </w:r>
      <w:proofErr w:type="spellEnd"/>
    </w:p>
    <w:p w14:paraId="22EFC3D3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338466C" w14:textId="77777777" w:rsidR="00F41FFF" w:rsidRPr="00F41FFF" w:rsidRDefault="00F41FFF" w:rsidP="00F41FFF">
      <w:pPr>
        <w:ind w:left="720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.</w:t>
      </w:r>
    </w:p>
    <w:p w14:paraId="00F29619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574F008" w14:textId="77777777" w:rsidR="000909CE" w:rsidRPr="00030BA1" w:rsidRDefault="000909CE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22295088" w14:textId="77777777" w:rsidR="000909CE" w:rsidRDefault="000909CE" w:rsidP="000909CE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 w:rsidR="00F41FFF">
        <w:rPr>
          <w:lang w:val="en-US"/>
        </w:rPr>
        <w:t>danh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sách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các</w:t>
      </w:r>
      <w:proofErr w:type="spellEnd"/>
      <w:r w:rsidR="00F41FFF">
        <w:rPr>
          <w:lang w:val="en-US"/>
        </w:rPr>
        <w:t xml:space="preserve"> order </w:t>
      </w:r>
      <w:proofErr w:type="spellStart"/>
      <w:r w:rsidR="00F41FFF">
        <w:rPr>
          <w:lang w:val="en-US"/>
        </w:rPr>
        <w:t>theo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thời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gian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và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trạng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thái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của</w:t>
      </w:r>
      <w:proofErr w:type="spellEnd"/>
      <w:r w:rsidR="00F41FFF">
        <w:rPr>
          <w:lang w:val="en-US"/>
        </w:rPr>
        <w:t xml:space="preserve"> order(</w:t>
      </w:r>
      <w:proofErr w:type="spellStart"/>
      <w:r w:rsidR="00F41FFF">
        <w:rPr>
          <w:lang w:val="en-US"/>
        </w:rPr>
        <w:t>đã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được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cung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cấp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hoặc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chưa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được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thể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hiện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bằng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màu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sắc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riêng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biệt</w:t>
      </w:r>
      <w:proofErr w:type="spellEnd"/>
      <w:r w:rsidR="00F41FFF">
        <w:rPr>
          <w:lang w:val="en-US"/>
        </w:rPr>
        <w:t>)</w:t>
      </w:r>
    </w:p>
    <w:p w14:paraId="26032688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r w:rsidR="00AF0C72">
        <w:rPr>
          <w:lang w:val="en-US"/>
        </w:rPr>
        <w:t xml:space="preserve">Check </w:t>
      </w:r>
      <w:proofErr w:type="spellStart"/>
      <w:r w:rsidR="00AF0C72">
        <w:rPr>
          <w:lang w:val="en-US"/>
        </w:rPr>
        <w:t>vào</w:t>
      </w:r>
      <w:proofErr w:type="spellEnd"/>
      <w:r w:rsidR="00AF0C72">
        <w:rPr>
          <w:lang w:val="en-US"/>
        </w:rPr>
        <w:t xml:space="preserve"> ô </w:t>
      </w:r>
      <w:proofErr w:type="spellStart"/>
      <w:r w:rsidR="00AF0C72">
        <w:rPr>
          <w:lang w:val="en-US"/>
        </w:rPr>
        <w:t>trạng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thái</w:t>
      </w:r>
      <w:proofErr w:type="spellEnd"/>
      <w:r w:rsidR="00AF0C72">
        <w:rPr>
          <w:lang w:val="en-US"/>
        </w:rPr>
        <w:t xml:space="preserve"> (</w:t>
      </w:r>
      <w:proofErr w:type="spellStart"/>
      <w:r w:rsidR="00AF0C72">
        <w:rPr>
          <w:lang w:val="en-US"/>
        </w:rPr>
        <w:t>Đã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phục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vụ</w:t>
      </w:r>
      <w:proofErr w:type="spellEnd"/>
      <w:r w:rsidR="00AF0C72">
        <w:rPr>
          <w:lang w:val="en-US"/>
        </w:rPr>
        <w:t>/</w:t>
      </w:r>
      <w:proofErr w:type="spellStart"/>
      <w:r w:rsidR="00AF0C72">
        <w:rPr>
          <w:lang w:val="en-US"/>
        </w:rPr>
        <w:t>Chưa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phục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vụ</w:t>
      </w:r>
      <w:proofErr w:type="spellEnd"/>
      <w:r w:rsidR="00AF0C72">
        <w:rPr>
          <w:lang w:val="en-US"/>
        </w:rPr>
        <w:t>)</w:t>
      </w:r>
    </w:p>
    <w:p w14:paraId="61EA00ED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AF0C72">
        <w:rPr>
          <w:lang w:val="en-US"/>
        </w:rPr>
        <w:t>Chương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trình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cập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nhật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trạng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thái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của</w:t>
      </w:r>
      <w:proofErr w:type="spellEnd"/>
      <w:r w:rsidR="00AF0C72">
        <w:rPr>
          <w:lang w:val="en-US"/>
        </w:rPr>
        <w:t xml:space="preserve"> order</w:t>
      </w:r>
    </w:p>
    <w:p w14:paraId="693275E9" w14:textId="77777777" w:rsidR="000909CE" w:rsidRPr="00584FC5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 w:rsidR="00AF0C72">
        <w:rPr>
          <w:lang w:val="en-US"/>
        </w:rPr>
        <w:t>Hoàn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thành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usecase</w:t>
      </w:r>
      <w:proofErr w:type="spellEnd"/>
    </w:p>
    <w:p w14:paraId="4FE26879" w14:textId="77777777" w:rsidR="000909CE" w:rsidRPr="00030BA1" w:rsidRDefault="000909CE" w:rsidP="000909CE">
      <w:pPr>
        <w:pStyle w:val="u4"/>
        <w:spacing w:line="360" w:lineRule="auto"/>
        <w:jc w:val="both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BCEDB53" w14:textId="77777777" w:rsidR="009506E1" w:rsidRPr="009506E1" w:rsidRDefault="00AF0C72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09C0D22D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454BC5B7" w14:textId="77777777" w:rsidR="000909CE" w:rsidRPr="00584FC5" w:rsidRDefault="000909CE" w:rsidP="00AF0C7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6ECCE42" w14:textId="77777777" w:rsidR="000909CE" w:rsidRPr="00030BA1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5B1661C" w14:textId="77777777" w:rsidR="000909CE" w:rsidRPr="00584FC5" w:rsidRDefault="00AF0C72" w:rsidP="00AF0C7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41A7197D" w14:textId="77777777" w:rsidR="000909CE" w:rsidRPr="00D5521A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28997AB" w14:textId="77777777" w:rsidR="000909CE" w:rsidRPr="00584FC5" w:rsidRDefault="000909CE" w:rsidP="00AF0C7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AF0C72">
        <w:rPr>
          <w:lang w:val="en-US"/>
        </w:rPr>
        <w:t>Thay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đổi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màu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sắc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của</w:t>
      </w:r>
      <w:proofErr w:type="spellEnd"/>
      <w:r w:rsidR="00AF0C72">
        <w:rPr>
          <w:lang w:val="en-US"/>
        </w:rPr>
        <w:t xml:space="preserve"> order</w:t>
      </w:r>
    </w:p>
    <w:p w14:paraId="338C4AFF" w14:textId="77777777" w:rsidR="000909CE" w:rsidRPr="00584FC5" w:rsidRDefault="000909CE" w:rsidP="000909CE">
      <w:pPr>
        <w:pStyle w:val="ThnVnban"/>
        <w:ind w:left="1080"/>
        <w:jc w:val="both"/>
        <w:rPr>
          <w:lang w:val="en-US"/>
        </w:rPr>
      </w:pPr>
    </w:p>
    <w:p w14:paraId="2825E43E" w14:textId="77777777"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0B1DC90" w14:textId="77777777" w:rsidR="000909CE" w:rsidRPr="00AF0C72" w:rsidRDefault="009506E1" w:rsidP="00AF0C72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“Thanh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52676970" w14:textId="77777777"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="00AF0C72">
        <w:rPr>
          <w:color w:val="0000FF"/>
          <w:lang w:val="en-US"/>
        </w:rPr>
        <w:t xml:space="preserve">Thanh </w:t>
      </w:r>
      <w:proofErr w:type="spellStart"/>
      <w:r w:rsidR="00AF0C72">
        <w:rPr>
          <w:color w:val="0000FF"/>
          <w:lang w:val="en-US"/>
        </w:rPr>
        <w:t>toán</w:t>
      </w:r>
      <w:proofErr w:type="spellEnd"/>
    </w:p>
    <w:p w14:paraId="6444C175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3CBE8231" w14:textId="77777777" w:rsidR="000909CE" w:rsidRPr="00AF0C72" w:rsidRDefault="00AF0C72" w:rsidP="00AF0C72">
      <w:pPr>
        <w:pStyle w:val="oancuaDanhsach"/>
        <w:numPr>
          <w:ilvl w:val="0"/>
          <w:numId w:val="34"/>
        </w:numPr>
        <w:jc w:val="both"/>
        <w:rPr>
          <w:lang w:val="en-US"/>
        </w:rPr>
      </w:pPr>
      <w:proofErr w:type="spellStart"/>
      <w:r w:rsidRPr="00AF0C72">
        <w:rPr>
          <w:lang w:val="en-US"/>
        </w:rPr>
        <w:t>Thực</w:t>
      </w:r>
      <w:proofErr w:type="spellEnd"/>
      <w:r w:rsidRPr="00AF0C72">
        <w:rPr>
          <w:lang w:val="en-US"/>
        </w:rPr>
        <w:t xml:space="preserve"> </w:t>
      </w:r>
      <w:proofErr w:type="spellStart"/>
      <w:r w:rsidRPr="00AF0C72">
        <w:rPr>
          <w:lang w:val="en-US"/>
        </w:rPr>
        <w:t>hiện</w:t>
      </w:r>
      <w:proofErr w:type="spellEnd"/>
      <w:r w:rsidRPr="00AF0C72">
        <w:rPr>
          <w:lang w:val="en-US"/>
        </w:rPr>
        <w:t xml:space="preserve"> </w:t>
      </w:r>
      <w:proofErr w:type="spellStart"/>
      <w:r w:rsidRPr="00AF0C72">
        <w:rPr>
          <w:lang w:val="en-US"/>
        </w:rPr>
        <w:t>t</w:t>
      </w:r>
      <w:r>
        <w:rPr>
          <w:lang w:val="en-US"/>
        </w:rPr>
        <w:t>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order</w:t>
      </w:r>
    </w:p>
    <w:p w14:paraId="73955FB9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48638D0" w14:textId="77777777" w:rsidR="000909CE" w:rsidRDefault="000909CE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6C3E6019" w14:textId="77777777" w:rsidR="000909CE" w:rsidRDefault="00AF0C72" w:rsidP="000909CE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card order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2FF9856F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r w:rsidR="00AF0C72">
        <w:rPr>
          <w:i/>
          <w:iCs/>
          <w:lang w:val="en-US"/>
        </w:rPr>
        <w:t xml:space="preserve">Thanh </w:t>
      </w:r>
      <w:proofErr w:type="spellStart"/>
      <w:r w:rsidR="00AF0C72">
        <w:rPr>
          <w:i/>
          <w:iCs/>
          <w:lang w:val="en-US"/>
        </w:rPr>
        <w:t>toán</w:t>
      </w:r>
      <w:proofErr w:type="spellEnd"/>
      <w:r w:rsidRPr="00506E75">
        <w:rPr>
          <w:i/>
          <w:iCs/>
          <w:lang w:val="en-US"/>
        </w:rPr>
        <w:t>”</w:t>
      </w:r>
    </w:p>
    <w:p w14:paraId="1280D1F6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 w:rsidR="00AF0C72">
        <w:rPr>
          <w:lang w:val="en-US"/>
        </w:rPr>
        <w:t>chọn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hình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thức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thanh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toán</w:t>
      </w:r>
      <w:proofErr w:type="spellEnd"/>
      <w:r w:rsidR="00AF0C72">
        <w:rPr>
          <w:lang w:val="en-US"/>
        </w:rPr>
        <w:t xml:space="preserve">, </w:t>
      </w:r>
      <w:proofErr w:type="spellStart"/>
      <w:r w:rsidR="00AF0C72">
        <w:rPr>
          <w:lang w:val="en-US"/>
        </w:rPr>
        <w:t>trong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danh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sách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các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hình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thức</w:t>
      </w:r>
      <w:proofErr w:type="spellEnd"/>
      <w:r>
        <w:rPr>
          <w:lang w:val="en-US"/>
        </w:rPr>
        <w:t xml:space="preserve">”. </w:t>
      </w:r>
    </w:p>
    <w:p w14:paraId="73038DA6" w14:textId="77777777" w:rsidR="000909CE" w:rsidRPr="00584FC5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r w:rsidR="00AF0C72">
        <w:rPr>
          <w:lang w:val="en-US"/>
        </w:rPr>
        <w:t xml:space="preserve"> Thanh </w:t>
      </w:r>
      <w:proofErr w:type="spellStart"/>
      <w:r w:rsidR="00AF0C72">
        <w:rPr>
          <w:lang w:val="en-US"/>
        </w:rPr>
        <w:t>toán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thành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công</w:t>
      </w:r>
      <w:proofErr w:type="spellEnd"/>
      <w:r w:rsidR="00AF0C72">
        <w:rPr>
          <w:lang w:val="en-US"/>
        </w:rPr>
        <w:t xml:space="preserve">. </w:t>
      </w:r>
      <w:proofErr w:type="spellStart"/>
      <w:r w:rsidR="00AF0C72">
        <w:rPr>
          <w:lang w:val="en-US"/>
        </w:rPr>
        <w:t>Chương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trình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xuất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hóa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đơn</w:t>
      </w:r>
      <w:proofErr w:type="spellEnd"/>
      <w:r w:rsidR="00AF0C72">
        <w:rPr>
          <w:lang w:val="en-US"/>
        </w:rPr>
        <w:t>.</w:t>
      </w:r>
    </w:p>
    <w:p w14:paraId="6A5E1DDA" w14:textId="77777777" w:rsidR="000909CE" w:rsidRDefault="000909CE" w:rsidP="000909CE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7AC1A79" w14:textId="77777777" w:rsidR="00AF0C72" w:rsidRPr="00AF0C72" w:rsidRDefault="00AF0C72" w:rsidP="00AF0C72">
      <w:pPr>
        <w:ind w:left="720"/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60806B79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 w:rsidR="00AF0C72">
        <w:rPr>
          <w:lang w:val="en-US"/>
        </w:rPr>
        <w:t>Thông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báo</w:t>
      </w:r>
      <w:proofErr w:type="spellEnd"/>
      <w:r w:rsidR="00AF0C72">
        <w:rPr>
          <w:lang w:val="en-US"/>
        </w:rPr>
        <w:t xml:space="preserve"> “</w:t>
      </w:r>
      <w:r w:rsidR="009506E1">
        <w:rPr>
          <w:lang w:val="en-US"/>
        </w:rPr>
        <w:t>Thanh</w:t>
      </w:r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toán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thất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bại</w:t>
      </w:r>
      <w:proofErr w:type="spellEnd"/>
      <w:r w:rsidR="00AF0C72">
        <w:rPr>
          <w:lang w:val="en-US"/>
        </w:rPr>
        <w:t>”</w:t>
      </w:r>
    </w:p>
    <w:p w14:paraId="39A7E0CB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AF0C72">
        <w:rPr>
          <w:lang w:val="en-US"/>
        </w:rPr>
        <w:t>Lặp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lại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dòng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sự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kiện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chính</w:t>
      </w:r>
      <w:proofErr w:type="spellEnd"/>
    </w:p>
    <w:p w14:paraId="78678B6F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75D0A4D" w14:textId="77777777"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0760F1E2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D2C30A3" w14:textId="77777777"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1352A646" w14:textId="77777777"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4C182BA" w14:textId="77777777" w:rsidR="009506E1" w:rsidRDefault="009506E1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6EC0F55B" w14:textId="77777777" w:rsidR="009506E1" w:rsidRPr="009506E1" w:rsidRDefault="009506E1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>.</w:t>
      </w:r>
    </w:p>
    <w:p w14:paraId="7B919173" w14:textId="77777777"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A85F07A" w14:textId="68AD2BD5" w:rsidR="000909CE" w:rsidRDefault="000909CE" w:rsidP="000909CE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E71BCD3" w14:textId="5ACBAA2C" w:rsidR="005D244C" w:rsidRPr="0037628A" w:rsidRDefault="005D244C" w:rsidP="005D244C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Discount</w:t>
      </w:r>
    </w:p>
    <w:p w14:paraId="2C65C5B1" w14:textId="77777777" w:rsidR="005D244C" w:rsidRDefault="005D244C" w:rsidP="005D244C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575DE560" w14:textId="552F0FB2" w:rsidR="005D244C" w:rsidRPr="00AF0C72" w:rsidRDefault="005D244C" w:rsidP="005D244C">
      <w:pPr>
        <w:pStyle w:val="oancuaDanhsach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4835780E" w14:textId="77777777" w:rsidR="005D244C" w:rsidRDefault="005D244C" w:rsidP="005D244C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64B854E" w14:textId="77777777" w:rsidR="005D244C" w:rsidRDefault="005D244C" w:rsidP="005D244C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5A45E178" w14:textId="16FEBBD4" w:rsidR="005D244C" w:rsidRDefault="005D244C" w:rsidP="005D244C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code discount</w:t>
      </w:r>
    </w:p>
    <w:p w14:paraId="45E79428" w14:textId="0F7F52C3" w:rsidR="005D244C" w:rsidRDefault="005D244C" w:rsidP="005D244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code discount</w:t>
      </w:r>
    </w:p>
    <w:p w14:paraId="602B9B05" w14:textId="233B29F0" w:rsidR="005D244C" w:rsidRDefault="005D244C" w:rsidP="005D244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</w:p>
    <w:p w14:paraId="03E6FC84" w14:textId="1DE2810D" w:rsidR="005D244C" w:rsidRPr="00584FC5" w:rsidRDefault="005D244C" w:rsidP="005D244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code</w:t>
      </w:r>
    </w:p>
    <w:p w14:paraId="4F72046E" w14:textId="77777777" w:rsidR="005D244C" w:rsidRDefault="005D244C" w:rsidP="005D244C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420DDCE" w14:textId="6D64E21F" w:rsidR="005D244C" w:rsidRPr="00AF0C72" w:rsidRDefault="005D244C" w:rsidP="005D244C">
      <w:pPr>
        <w:ind w:left="720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</w:p>
    <w:p w14:paraId="5BEA0C9D" w14:textId="436086FA" w:rsidR="005D244C" w:rsidRDefault="005D244C" w:rsidP="005D244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”</w:t>
      </w:r>
    </w:p>
    <w:p w14:paraId="3CF2C8A3" w14:textId="77777777" w:rsidR="005D244C" w:rsidRDefault="005D244C" w:rsidP="005D244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4907FABE" w14:textId="77777777" w:rsidR="005D244C" w:rsidRDefault="005D244C" w:rsidP="005D244C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522B2995" w14:textId="77777777" w:rsidR="005D244C" w:rsidRPr="00584FC5" w:rsidRDefault="005D244C" w:rsidP="005D244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5CE71BCF" w14:textId="77777777" w:rsidR="005D244C" w:rsidRDefault="005D244C" w:rsidP="005D244C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922B682" w14:textId="77777777" w:rsidR="005D244C" w:rsidRPr="00584FC5" w:rsidRDefault="005D244C" w:rsidP="005D244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33C058B1" w14:textId="77777777" w:rsidR="005D244C" w:rsidRDefault="005D244C" w:rsidP="005D244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517525E" w14:textId="78D872EC" w:rsidR="005D244C" w:rsidRDefault="005D244C" w:rsidP="005D244C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code</w:t>
      </w:r>
    </w:p>
    <w:p w14:paraId="1ABFD8B6" w14:textId="748E80B2" w:rsidR="005D244C" w:rsidRPr="009506E1" w:rsidRDefault="005D244C" w:rsidP="005D244C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</w:p>
    <w:p w14:paraId="4CE97BA2" w14:textId="77777777" w:rsidR="005D244C" w:rsidRDefault="005D244C" w:rsidP="005D244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438D490" w14:textId="77777777" w:rsidR="005D244C" w:rsidRDefault="005D244C" w:rsidP="005D244C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6776BDC" w14:textId="77777777" w:rsidR="005D244C" w:rsidRDefault="005D244C" w:rsidP="000909CE">
      <w:pPr>
        <w:spacing w:line="360" w:lineRule="auto"/>
        <w:ind w:left="720"/>
        <w:jc w:val="both"/>
        <w:rPr>
          <w:lang w:val="en-US"/>
        </w:rPr>
      </w:pPr>
    </w:p>
    <w:p w14:paraId="7DCFB7BB" w14:textId="77777777"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B05428">
        <w:rPr>
          <w:color w:val="0000FF"/>
          <w:lang w:val="en-US"/>
        </w:rPr>
        <w:t>Quản</w:t>
      </w:r>
      <w:proofErr w:type="spellEnd"/>
      <w:r w:rsidR="00B05428">
        <w:rPr>
          <w:color w:val="0000FF"/>
          <w:lang w:val="en-US"/>
        </w:rPr>
        <w:t xml:space="preserve"> </w:t>
      </w:r>
      <w:proofErr w:type="spellStart"/>
      <w:r w:rsidR="00B05428">
        <w:rPr>
          <w:color w:val="0000FF"/>
          <w:lang w:val="en-US"/>
        </w:rPr>
        <w:t>lý</w:t>
      </w:r>
      <w:proofErr w:type="spellEnd"/>
      <w:r w:rsidR="00B05428">
        <w:rPr>
          <w:color w:val="0000FF"/>
          <w:lang w:val="en-US"/>
        </w:rPr>
        <w:t xml:space="preserve"> </w:t>
      </w:r>
      <w:proofErr w:type="spellStart"/>
      <w:r w:rsidR="00B05428">
        <w:rPr>
          <w:color w:val="0000FF"/>
          <w:lang w:val="en-US"/>
        </w:rPr>
        <w:t>thông</w:t>
      </w:r>
      <w:proofErr w:type="spellEnd"/>
      <w:r w:rsidR="00B05428">
        <w:rPr>
          <w:color w:val="0000FF"/>
          <w:lang w:val="en-US"/>
        </w:rPr>
        <w:t xml:space="preserve"> tin </w:t>
      </w:r>
      <w:proofErr w:type="spellStart"/>
      <w:r w:rsidR="00B05428">
        <w:rPr>
          <w:color w:val="0000FF"/>
          <w:lang w:val="en-US"/>
        </w:rPr>
        <w:t>tổng</w:t>
      </w:r>
      <w:proofErr w:type="spellEnd"/>
      <w:r w:rsidR="00B05428">
        <w:rPr>
          <w:color w:val="0000FF"/>
          <w:lang w:val="en-US"/>
        </w:rPr>
        <w:t xml:space="preserve"> </w:t>
      </w:r>
      <w:proofErr w:type="spellStart"/>
      <w:r w:rsidR="00B05428">
        <w:rPr>
          <w:color w:val="0000FF"/>
          <w:lang w:val="en-US"/>
        </w:rPr>
        <w:t>hợp</w:t>
      </w:r>
      <w:proofErr w:type="spellEnd"/>
    </w:p>
    <w:p w14:paraId="24C8882E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3C1D214E" w14:textId="7DBFFBF3" w:rsidR="00B05428" w:rsidRDefault="000909CE" w:rsidP="001A423F">
      <w:pPr>
        <w:ind w:left="720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 w:rsidR="00B05428">
        <w:rPr>
          <w:lang w:val="en-US"/>
        </w:rPr>
        <w:t>người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dùng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theo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dõi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và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quản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lý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các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thông</w:t>
      </w:r>
      <w:proofErr w:type="spellEnd"/>
      <w:r w:rsidR="00B05428">
        <w:rPr>
          <w:lang w:val="en-US"/>
        </w:rPr>
        <w:t xml:space="preserve"> tin </w:t>
      </w:r>
      <w:proofErr w:type="spellStart"/>
      <w:proofErr w:type="gramStart"/>
      <w:r w:rsidR="00B05428">
        <w:rPr>
          <w:lang w:val="en-US"/>
        </w:rPr>
        <w:t>về</w:t>
      </w:r>
      <w:proofErr w:type="spellEnd"/>
      <w:r w:rsidR="00B05428">
        <w:rPr>
          <w:lang w:val="en-US"/>
        </w:rPr>
        <w:t xml:space="preserve">  </w:t>
      </w:r>
      <w:proofErr w:type="spellStart"/>
      <w:r w:rsidR="00A10215">
        <w:rPr>
          <w:lang w:val="en-US"/>
        </w:rPr>
        <w:t>danh</w:t>
      </w:r>
      <w:proofErr w:type="spellEnd"/>
      <w:proofErr w:type="gram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sách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nước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uống</w:t>
      </w:r>
      <w:proofErr w:type="spellEnd"/>
      <w:r w:rsidR="00A10215">
        <w:rPr>
          <w:lang w:val="en-US"/>
        </w:rPr>
        <w:t xml:space="preserve">, </w:t>
      </w:r>
      <w:proofErr w:type="spellStart"/>
      <w:r w:rsidR="00A10215">
        <w:rPr>
          <w:lang w:val="en-US"/>
        </w:rPr>
        <w:t>nhân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viên</w:t>
      </w:r>
      <w:proofErr w:type="spellEnd"/>
      <w:r w:rsidR="00A10215">
        <w:rPr>
          <w:lang w:val="en-US"/>
        </w:rPr>
        <w:t xml:space="preserve">, </w:t>
      </w:r>
      <w:proofErr w:type="spellStart"/>
      <w:r w:rsidR="00A10215">
        <w:rPr>
          <w:lang w:val="en-US"/>
        </w:rPr>
        <w:t>danh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sách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bàn</w:t>
      </w:r>
      <w:proofErr w:type="spellEnd"/>
      <w:r w:rsidR="00A10215">
        <w:rPr>
          <w:lang w:val="en-US"/>
        </w:rPr>
        <w:t xml:space="preserve">, </w:t>
      </w:r>
      <w:proofErr w:type="spellStart"/>
      <w:r w:rsidR="00A10215">
        <w:rPr>
          <w:lang w:val="en-US"/>
        </w:rPr>
        <w:t>giảm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giá</w:t>
      </w:r>
      <w:proofErr w:type="spellEnd"/>
      <w:r w:rsidR="00A10215">
        <w:rPr>
          <w:lang w:val="en-US"/>
        </w:rPr>
        <w:t xml:space="preserve">, </w:t>
      </w:r>
      <w:proofErr w:type="spellStart"/>
      <w:r w:rsidR="00A10215">
        <w:rPr>
          <w:lang w:val="en-US"/>
        </w:rPr>
        <w:t>thống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kê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lịch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sử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bán</w:t>
      </w:r>
      <w:proofErr w:type="spellEnd"/>
      <w:r w:rsidR="00A10215">
        <w:rPr>
          <w:lang w:val="en-US"/>
        </w:rPr>
        <w:t xml:space="preserve"> </w:t>
      </w:r>
      <w:proofErr w:type="spellStart"/>
      <w:r w:rsidR="00A10215">
        <w:rPr>
          <w:lang w:val="en-US"/>
        </w:rPr>
        <w:t>hàng</w:t>
      </w:r>
      <w:proofErr w:type="spellEnd"/>
      <w:r w:rsidR="00A10215">
        <w:rPr>
          <w:lang w:val="en-US"/>
        </w:rPr>
        <w:t>.</w:t>
      </w:r>
    </w:p>
    <w:p w14:paraId="449389F3" w14:textId="77777777" w:rsidR="000909CE" w:rsidRDefault="000909CE" w:rsidP="000909CE">
      <w:pPr>
        <w:ind w:firstLine="720"/>
        <w:rPr>
          <w:lang w:val="en-US"/>
        </w:rPr>
      </w:pPr>
    </w:p>
    <w:p w14:paraId="6B1FF63B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4363629" w14:textId="77777777" w:rsidR="000909CE" w:rsidRDefault="00B05428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EC89F21" w14:textId="77777777" w:rsidR="0029466C" w:rsidRDefault="0029466C" w:rsidP="00C44FC0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 w:rsidRPr="0029466C">
        <w:rPr>
          <w:lang w:val="en-US"/>
        </w:rPr>
        <w:t>Chọn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vào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mục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quản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lý</w:t>
      </w:r>
      <w:proofErr w:type="spellEnd"/>
      <w:r w:rsidRPr="0029466C">
        <w:rPr>
          <w:lang w:val="en-US"/>
        </w:rPr>
        <w:t xml:space="preserve">, </w:t>
      </w:r>
      <w:proofErr w:type="spellStart"/>
      <w:r w:rsidRPr="0029466C">
        <w:rPr>
          <w:lang w:val="en-US"/>
        </w:rPr>
        <w:t>hệ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thống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liệt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kê</w:t>
      </w:r>
      <w:proofErr w:type="spellEnd"/>
      <w:r w:rsidRPr="0029466C">
        <w:rPr>
          <w:lang w:val="en-US"/>
        </w:rPr>
        <w:t xml:space="preserve"> </w:t>
      </w:r>
      <w:proofErr w:type="spellStart"/>
      <w:r w:rsidR="009506E1">
        <w:rPr>
          <w:lang w:val="en-US"/>
        </w:rPr>
        <w:t>các</w:t>
      </w:r>
      <w:proofErr w:type="spellEnd"/>
      <w:r w:rsidR="009506E1">
        <w:rPr>
          <w:lang w:val="en-US"/>
        </w:rPr>
        <w:t xml:space="preserve"> </w:t>
      </w:r>
      <w:proofErr w:type="spellStart"/>
      <w:r w:rsidRPr="0029466C">
        <w:rPr>
          <w:lang w:val="en-US"/>
        </w:rPr>
        <w:t>danh</w:t>
      </w:r>
      <w:proofErr w:type="spellEnd"/>
      <w:r w:rsidRPr="0029466C">
        <w:rPr>
          <w:lang w:val="en-US"/>
        </w:rPr>
        <w:t xml:space="preserve"> </w:t>
      </w:r>
      <w:proofErr w:type="spellStart"/>
      <w:r w:rsidR="009506E1">
        <w:rPr>
          <w:lang w:val="en-US"/>
        </w:rPr>
        <w:t>mục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quản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lý</w:t>
      </w:r>
      <w:proofErr w:type="spellEnd"/>
      <w:r w:rsidRPr="0029466C">
        <w:rPr>
          <w:lang w:val="en-US"/>
        </w:rPr>
        <w:t xml:space="preserve">. </w:t>
      </w:r>
    </w:p>
    <w:p w14:paraId="218DA5D5" w14:textId="77777777" w:rsidR="000909CE" w:rsidRPr="0029466C" w:rsidRDefault="000909CE" w:rsidP="0029466C">
      <w:pPr>
        <w:pStyle w:val="ThnVnban"/>
        <w:jc w:val="both"/>
        <w:rPr>
          <w:lang w:val="en-US"/>
        </w:rPr>
      </w:pPr>
      <w:r w:rsidRPr="0029466C">
        <w:rPr>
          <w:lang w:val="en-US"/>
        </w:rPr>
        <w:t xml:space="preserve">B1: </w:t>
      </w:r>
      <w:proofErr w:type="spellStart"/>
      <w:r w:rsidRPr="0029466C">
        <w:rPr>
          <w:lang w:val="en-US"/>
        </w:rPr>
        <w:t>Nhấn</w:t>
      </w:r>
      <w:proofErr w:type="spellEnd"/>
      <w:r w:rsidRP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chọn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một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mục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bất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kỳ</w:t>
      </w:r>
      <w:proofErr w:type="spellEnd"/>
    </w:p>
    <w:p w14:paraId="521FA522" w14:textId="77777777"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>B2</w:t>
      </w:r>
      <w:r w:rsidR="0029466C">
        <w:rPr>
          <w:lang w:val="en-US"/>
        </w:rPr>
        <w:t xml:space="preserve">: </w:t>
      </w:r>
      <w:proofErr w:type="spellStart"/>
      <w:r w:rsidR="0029466C">
        <w:rPr>
          <w:lang w:val="en-US"/>
        </w:rPr>
        <w:t>Chương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trình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tìm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kiếm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thành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công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và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hiển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thị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nội</w:t>
      </w:r>
      <w:proofErr w:type="spellEnd"/>
      <w:r w:rsidR="0029466C">
        <w:rPr>
          <w:lang w:val="en-US"/>
        </w:rPr>
        <w:t xml:space="preserve"> dung </w:t>
      </w:r>
      <w:proofErr w:type="spellStart"/>
      <w:r w:rsidR="0029466C">
        <w:rPr>
          <w:lang w:val="en-US"/>
        </w:rPr>
        <w:t>quản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lý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cụ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thể</w:t>
      </w:r>
      <w:proofErr w:type="spellEnd"/>
    </w:p>
    <w:p w14:paraId="230EF181" w14:textId="408A9C4E" w:rsidR="0029466C" w:rsidRDefault="0029466C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="009506E1">
        <w:rPr>
          <w:lang w:val="en-US"/>
        </w:rPr>
        <w:t>ửa</w:t>
      </w:r>
      <w:proofErr w:type="spellEnd"/>
    </w:p>
    <w:p w14:paraId="0F53A7C6" w14:textId="77777777" w:rsidR="0029466C" w:rsidRDefault="0029466C" w:rsidP="000909CE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B4: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.</w:t>
      </w:r>
    </w:p>
    <w:p w14:paraId="17581C77" w14:textId="77777777" w:rsidR="000909CE" w:rsidRDefault="000909CE" w:rsidP="0029466C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A48CA4A" w14:textId="77777777" w:rsidR="0029466C" w:rsidRPr="008C5D37" w:rsidRDefault="0029466C" w:rsidP="002A7D2E">
      <w:pPr>
        <w:pStyle w:val="oancuaDanhsach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14:paraId="4585302E" w14:textId="77777777" w:rsidR="0029466C" w:rsidRDefault="0029466C" w:rsidP="0029466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14:paraId="21963080" w14:textId="77777777" w:rsidR="0029466C" w:rsidRPr="0029466C" w:rsidRDefault="0029466C" w:rsidP="0029466C">
      <w:pPr>
        <w:pStyle w:val="oancuaDanhsach"/>
        <w:ind w:left="1080"/>
        <w:rPr>
          <w:lang w:val="en-US"/>
        </w:rPr>
      </w:pPr>
    </w:p>
    <w:p w14:paraId="19CF6589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4476F3BD" w14:textId="77777777"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27171A1" w14:textId="77777777" w:rsidR="000909CE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7520EA67" w14:textId="77777777"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14:paraId="0ACD651C" w14:textId="77777777" w:rsidR="000909CE" w:rsidRDefault="000909CE" w:rsidP="0029466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4ACA809" w14:textId="77777777" w:rsidR="0029466C" w:rsidRPr="0029466C" w:rsidRDefault="0029466C" w:rsidP="0029466C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14:paraId="6EB711F8" w14:textId="77777777"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03959D9" w14:textId="77777777" w:rsidR="0029466C" w:rsidRPr="0029466C" w:rsidRDefault="0029466C" w:rsidP="0029466C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sectPr w:rsidR="0029466C" w:rsidRPr="0029466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06DEF" w14:textId="77777777" w:rsidR="00092080" w:rsidRDefault="00092080">
      <w:r>
        <w:separator/>
      </w:r>
    </w:p>
  </w:endnote>
  <w:endnote w:type="continuationSeparator" w:id="0">
    <w:p w14:paraId="43843CD0" w14:textId="77777777" w:rsidR="00092080" w:rsidRDefault="0009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EC1F" w14:textId="77777777" w:rsidR="00277882" w:rsidRDefault="00277882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094028B" wp14:editId="2932762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77882" w14:paraId="3FEB130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F78AB78" w14:textId="77777777" w:rsidR="00277882" w:rsidRPr="007A1DE8" w:rsidRDefault="0027788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B681A96" wp14:editId="13D0E2CF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3571C73" w14:textId="77777777" w:rsidR="00277882" w:rsidRPr="00B871C5" w:rsidRDefault="0027788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2A7D2E">
            <w:rPr>
              <w:rStyle w:val="Strang"/>
              <w:noProof/>
            </w:rPr>
            <w:t>11</w:t>
          </w:r>
          <w:r>
            <w:rPr>
              <w:rStyle w:val="Strang"/>
            </w:rPr>
            <w:fldChar w:fldCharType="end"/>
          </w:r>
        </w:p>
      </w:tc>
    </w:tr>
  </w:tbl>
  <w:p w14:paraId="38452C83" w14:textId="77777777" w:rsidR="00277882" w:rsidRDefault="0027788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E56F9" w14:textId="77777777" w:rsidR="00092080" w:rsidRDefault="00092080">
      <w:r>
        <w:separator/>
      </w:r>
    </w:p>
  </w:footnote>
  <w:footnote w:type="continuationSeparator" w:id="0">
    <w:p w14:paraId="059F2076" w14:textId="77777777" w:rsidR="00092080" w:rsidRDefault="00092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59738" w14:textId="77777777" w:rsidR="00277882" w:rsidRDefault="00277882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02B2D" wp14:editId="1D452C7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2761F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1C7F09B" wp14:editId="6E662B3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97107E" w14:textId="77777777" w:rsidR="00277882" w:rsidRDefault="00277882" w:rsidP="00FC77E2">
    <w:pPr>
      <w:pStyle w:val="Tiu"/>
      <w:rPr>
        <w:lang w:val="en-US"/>
      </w:rPr>
    </w:pPr>
  </w:p>
  <w:p w14:paraId="756080BF" w14:textId="77777777" w:rsidR="00277882" w:rsidRPr="003B1A2B" w:rsidRDefault="00277882" w:rsidP="00FC77E2">
    <w:pPr>
      <w:rPr>
        <w:lang w:val="en-US"/>
      </w:rPr>
    </w:pPr>
  </w:p>
  <w:p w14:paraId="12380A76" w14:textId="77777777" w:rsidR="00277882" w:rsidRPr="00F53DBB" w:rsidRDefault="00277882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AF61A13" w14:textId="77777777" w:rsidR="00277882" w:rsidRPr="0040293A" w:rsidRDefault="00277882" w:rsidP="00FC77E2">
    <w:pPr>
      <w:pStyle w:val="utrang"/>
      <w:rPr>
        <w:rFonts w:eastAsia="Tahoma"/>
      </w:rPr>
    </w:pPr>
  </w:p>
  <w:p w14:paraId="1E531023" w14:textId="77777777" w:rsidR="00277882" w:rsidRPr="00FC77E2" w:rsidRDefault="00277882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C2514" w14:textId="77777777" w:rsidR="00277882" w:rsidRDefault="00277882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FEA651F" wp14:editId="2E361248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77882" w14:paraId="37869FBF" w14:textId="77777777" w:rsidTr="008D3541">
      <w:tc>
        <w:tcPr>
          <w:tcW w:w="6623" w:type="dxa"/>
          <w:shd w:val="clear" w:color="auto" w:fill="auto"/>
        </w:tcPr>
        <w:p w14:paraId="4D27756A" w14:textId="77777777" w:rsidR="00277882" w:rsidRPr="008D3541" w:rsidRDefault="00277882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7DD034CD" w14:textId="69415DB5" w:rsidR="00277882" w:rsidRPr="008D3541" w:rsidRDefault="00277882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1.</w:t>
          </w:r>
          <w:r w:rsidR="00D54442">
            <w:rPr>
              <w:lang w:val="en-US"/>
            </w:rPr>
            <w:t>2</w:t>
          </w:r>
        </w:p>
      </w:tc>
    </w:tr>
    <w:tr w:rsidR="00277882" w14:paraId="5C054B4B" w14:textId="77777777" w:rsidTr="008D3541">
      <w:tc>
        <w:tcPr>
          <w:tcW w:w="6623" w:type="dxa"/>
          <w:shd w:val="clear" w:color="auto" w:fill="auto"/>
        </w:tcPr>
        <w:p w14:paraId="42AB4538" w14:textId="77777777" w:rsidR="00277882" w:rsidRPr="008D3541" w:rsidRDefault="00277882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3F8B3F39" w14:textId="450B8AA8" w:rsidR="00277882" w:rsidRPr="008D3541" w:rsidRDefault="00277882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54442">
            <w:rPr>
              <w:lang w:val="en-US"/>
            </w:rPr>
            <w:t>24</w:t>
          </w:r>
          <w:r>
            <w:rPr>
              <w:lang w:val="en-US"/>
            </w:rPr>
            <w:t>/0</w:t>
          </w:r>
          <w:r w:rsidR="00D54442">
            <w:rPr>
              <w:lang w:val="en-US"/>
            </w:rPr>
            <w:t>8</w:t>
          </w:r>
          <w:r>
            <w:rPr>
              <w:lang w:val="en-US"/>
            </w:rPr>
            <w:t>/2020</w:t>
          </w:r>
        </w:p>
      </w:tc>
    </w:tr>
  </w:tbl>
  <w:p w14:paraId="52265110" w14:textId="77777777" w:rsidR="00277882" w:rsidRPr="007A1DE8" w:rsidRDefault="00277882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36B708E"/>
    <w:multiLevelType w:val="hybridMultilevel"/>
    <w:tmpl w:val="FE9E75F6"/>
    <w:lvl w:ilvl="0" w:tplc="A13E527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2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3D24"/>
    <w:rsid w:val="00030BA1"/>
    <w:rsid w:val="000519D9"/>
    <w:rsid w:val="000909CE"/>
    <w:rsid w:val="00092080"/>
    <w:rsid w:val="000C0CA8"/>
    <w:rsid w:val="00154D0D"/>
    <w:rsid w:val="00172522"/>
    <w:rsid w:val="00172C06"/>
    <w:rsid w:val="00185356"/>
    <w:rsid w:val="001A423F"/>
    <w:rsid w:val="002160F2"/>
    <w:rsid w:val="00221A67"/>
    <w:rsid w:val="00277882"/>
    <w:rsid w:val="00282750"/>
    <w:rsid w:val="0029466C"/>
    <w:rsid w:val="002A5535"/>
    <w:rsid w:val="002A7D2E"/>
    <w:rsid w:val="00301562"/>
    <w:rsid w:val="0031511D"/>
    <w:rsid w:val="003548A8"/>
    <w:rsid w:val="003701D7"/>
    <w:rsid w:val="003747E6"/>
    <w:rsid w:val="00393A06"/>
    <w:rsid w:val="004176B5"/>
    <w:rsid w:val="00435847"/>
    <w:rsid w:val="0046027C"/>
    <w:rsid w:val="004B7CC9"/>
    <w:rsid w:val="004E4257"/>
    <w:rsid w:val="004E6669"/>
    <w:rsid w:val="00506E75"/>
    <w:rsid w:val="00563378"/>
    <w:rsid w:val="005802A5"/>
    <w:rsid w:val="00584FC5"/>
    <w:rsid w:val="005D244C"/>
    <w:rsid w:val="0060493B"/>
    <w:rsid w:val="00621FB4"/>
    <w:rsid w:val="006257BE"/>
    <w:rsid w:val="006855DC"/>
    <w:rsid w:val="006E420F"/>
    <w:rsid w:val="006E56E2"/>
    <w:rsid w:val="00710F92"/>
    <w:rsid w:val="007338F6"/>
    <w:rsid w:val="00754C73"/>
    <w:rsid w:val="007A1DE8"/>
    <w:rsid w:val="007F21C9"/>
    <w:rsid w:val="008243D9"/>
    <w:rsid w:val="008C5D37"/>
    <w:rsid w:val="008D3541"/>
    <w:rsid w:val="008E0CDA"/>
    <w:rsid w:val="009506E1"/>
    <w:rsid w:val="00972ACE"/>
    <w:rsid w:val="00984338"/>
    <w:rsid w:val="0099744F"/>
    <w:rsid w:val="009B2AFC"/>
    <w:rsid w:val="009D62C8"/>
    <w:rsid w:val="009F47F5"/>
    <w:rsid w:val="00A10215"/>
    <w:rsid w:val="00A23833"/>
    <w:rsid w:val="00A32CE6"/>
    <w:rsid w:val="00A544E7"/>
    <w:rsid w:val="00A638EF"/>
    <w:rsid w:val="00AA72F6"/>
    <w:rsid w:val="00AC3388"/>
    <w:rsid w:val="00AF0C72"/>
    <w:rsid w:val="00B05428"/>
    <w:rsid w:val="00B07BF9"/>
    <w:rsid w:val="00B1776A"/>
    <w:rsid w:val="00B24FA7"/>
    <w:rsid w:val="00B46794"/>
    <w:rsid w:val="00B871C5"/>
    <w:rsid w:val="00BB5444"/>
    <w:rsid w:val="00C74D6D"/>
    <w:rsid w:val="00CA52C8"/>
    <w:rsid w:val="00CF2B52"/>
    <w:rsid w:val="00D13B07"/>
    <w:rsid w:val="00D234F3"/>
    <w:rsid w:val="00D532D0"/>
    <w:rsid w:val="00D54442"/>
    <w:rsid w:val="00D5521A"/>
    <w:rsid w:val="00DA2A6D"/>
    <w:rsid w:val="00DB1E1A"/>
    <w:rsid w:val="00DC363E"/>
    <w:rsid w:val="00DD57E3"/>
    <w:rsid w:val="00E4396E"/>
    <w:rsid w:val="00E95D0C"/>
    <w:rsid w:val="00F41FFF"/>
    <w:rsid w:val="00F6749B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2014EF"/>
  <w15:docId w15:val="{F56EB817-E34B-4607-B204-89F23FD6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584FC5"/>
    <w:pPr>
      <w:ind w:left="720"/>
      <w:contextualSpacing/>
    </w:pPr>
  </w:style>
  <w:style w:type="character" w:customStyle="1" w:styleId="ThnVnbanChar">
    <w:name w:val="Thân Văn bản Char"/>
    <w:basedOn w:val="Phngmcinhcuaoanvn"/>
    <w:link w:val="ThnVnban"/>
    <w:rsid w:val="00030BA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153</TotalTime>
  <Pages>12</Pages>
  <Words>1513</Words>
  <Characters>8629</Characters>
  <Application>Microsoft Office Word</Application>
  <DocSecurity>0</DocSecurity>
  <Lines>71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10122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35</cp:revision>
  <cp:lastPrinted>2013-12-07T15:57:00Z</cp:lastPrinted>
  <dcterms:created xsi:type="dcterms:W3CDTF">2013-10-13T11:06:00Z</dcterms:created>
  <dcterms:modified xsi:type="dcterms:W3CDTF">2020-08-25T04:27:00Z</dcterms:modified>
</cp:coreProperties>
</file>