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E039" w14:textId="77777777" w:rsidR="003548A8" w:rsidRDefault="003548A8" w:rsidP="00FD2228">
      <w:pPr>
        <w:jc w:val="both"/>
        <w:rPr>
          <w:lang w:val="en-US"/>
        </w:rPr>
      </w:pPr>
    </w:p>
    <w:p w14:paraId="63BB90C5" w14:textId="77777777" w:rsidR="00301562" w:rsidRDefault="00301562" w:rsidP="00FD2228">
      <w:pPr>
        <w:jc w:val="both"/>
        <w:rPr>
          <w:lang w:val="en-US"/>
        </w:rPr>
      </w:pPr>
    </w:p>
    <w:p w14:paraId="2DADB9E6" w14:textId="77777777" w:rsidR="00301562" w:rsidRDefault="00301562" w:rsidP="00FD2228">
      <w:pPr>
        <w:jc w:val="both"/>
        <w:rPr>
          <w:lang w:val="en-US"/>
        </w:rPr>
      </w:pPr>
    </w:p>
    <w:p w14:paraId="7CC16858" w14:textId="77777777" w:rsidR="00301562" w:rsidRDefault="00301562" w:rsidP="00FD2228">
      <w:pPr>
        <w:jc w:val="both"/>
        <w:rPr>
          <w:lang w:val="en-US"/>
        </w:rPr>
      </w:pPr>
    </w:p>
    <w:p w14:paraId="22CCF63A" w14:textId="77777777" w:rsidR="00301562" w:rsidRDefault="00301562" w:rsidP="00FD2228">
      <w:pPr>
        <w:jc w:val="both"/>
        <w:rPr>
          <w:lang w:val="en-US"/>
        </w:rPr>
      </w:pPr>
    </w:p>
    <w:p w14:paraId="2C0EC518" w14:textId="77777777" w:rsidR="00301562" w:rsidRDefault="00301562" w:rsidP="00FD2228">
      <w:pPr>
        <w:jc w:val="both"/>
        <w:rPr>
          <w:lang w:val="en-US"/>
        </w:rPr>
      </w:pPr>
    </w:p>
    <w:p w14:paraId="4DAC0222" w14:textId="77777777" w:rsidR="00301562" w:rsidRDefault="00301562" w:rsidP="00FD2228">
      <w:pPr>
        <w:jc w:val="both"/>
        <w:rPr>
          <w:lang w:val="en-US"/>
        </w:rPr>
      </w:pPr>
    </w:p>
    <w:p w14:paraId="5ADAB914" w14:textId="77777777" w:rsidR="003548A8" w:rsidRPr="003548A8" w:rsidRDefault="003548A8" w:rsidP="00FD2228">
      <w:pPr>
        <w:jc w:val="both"/>
        <w:rPr>
          <w:lang w:val="en-US"/>
        </w:rPr>
      </w:pPr>
    </w:p>
    <w:p w14:paraId="13FB0F3B" w14:textId="4F8F8400" w:rsidR="00D234F3" w:rsidRDefault="00770457" w:rsidP="00FD2228">
      <w:pPr>
        <w:pStyle w:val="Tiu"/>
        <w:jc w:val="both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proofErr w:type="spellStart"/>
      <w:r w:rsidR="00A0521F">
        <w:rPr>
          <w:color w:val="0000FF"/>
          <w:lang w:val="en-US"/>
        </w:rPr>
        <w:t>Ứng</w:t>
      </w:r>
      <w:proofErr w:type="spellEnd"/>
      <w:r w:rsidR="00A0521F">
        <w:rPr>
          <w:color w:val="0000FF"/>
          <w:lang w:val="en-US"/>
        </w:rPr>
        <w:t xml:space="preserve"> </w:t>
      </w:r>
      <w:proofErr w:type="spellStart"/>
      <w:r w:rsidR="00A0521F">
        <w:rPr>
          <w:color w:val="0000FF"/>
          <w:lang w:val="en-US"/>
        </w:rPr>
        <w:t>dụng</w:t>
      </w:r>
      <w:proofErr w:type="spellEnd"/>
      <w:r w:rsidR="00A0521F">
        <w:rPr>
          <w:color w:val="0000FF"/>
          <w:lang w:val="en-US"/>
        </w:rPr>
        <w:t xml:space="preserve"> </w:t>
      </w:r>
      <w:proofErr w:type="spellStart"/>
      <w:r w:rsidR="00A0521F">
        <w:rPr>
          <w:color w:val="0000FF"/>
          <w:lang w:val="en-US"/>
        </w:rPr>
        <w:t>quản</w:t>
      </w:r>
      <w:proofErr w:type="spellEnd"/>
      <w:r w:rsidR="00A0521F">
        <w:rPr>
          <w:color w:val="0000FF"/>
          <w:lang w:val="en-US"/>
        </w:rPr>
        <w:t xml:space="preserve"> </w:t>
      </w:r>
      <w:proofErr w:type="spellStart"/>
      <w:r w:rsidR="00BF14F1">
        <w:rPr>
          <w:color w:val="0000FF"/>
          <w:lang w:val="en-US"/>
        </w:rPr>
        <w:t>lý</w:t>
      </w:r>
      <w:proofErr w:type="spellEnd"/>
      <w:r w:rsidR="00BF14F1">
        <w:rPr>
          <w:color w:val="0000FF"/>
          <w:lang w:val="en-US"/>
        </w:rPr>
        <w:t xml:space="preserve"> </w:t>
      </w:r>
      <w:proofErr w:type="spellStart"/>
      <w:r w:rsidR="00BF14F1">
        <w:rPr>
          <w:color w:val="0000FF"/>
          <w:lang w:val="en-US"/>
        </w:rPr>
        <w:t>quán</w:t>
      </w:r>
      <w:proofErr w:type="spellEnd"/>
      <w:r w:rsidR="00BF14F1">
        <w:rPr>
          <w:color w:val="0000FF"/>
          <w:lang w:val="en-US"/>
        </w:rPr>
        <w:t xml:space="preserve"> cafe</w:t>
      </w:r>
    </w:p>
    <w:p w14:paraId="2184118B" w14:textId="77777777" w:rsidR="007A1DE8" w:rsidRPr="007A1DE8" w:rsidRDefault="007A1DE8" w:rsidP="00FD2228">
      <w:pPr>
        <w:jc w:val="both"/>
        <w:rPr>
          <w:lang w:val="en-US"/>
        </w:rPr>
      </w:pPr>
    </w:p>
    <w:p w14:paraId="62A1C36E" w14:textId="1CCE79C1" w:rsidR="007A1DE8" w:rsidRPr="007A1DE8" w:rsidRDefault="007A1DE8" w:rsidP="00FD2228">
      <w:pPr>
        <w:jc w:val="both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0521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2D34D2B" w14:textId="77777777" w:rsidR="00D234F3" w:rsidRDefault="00D234F3" w:rsidP="00FD2228">
      <w:pPr>
        <w:pStyle w:val="Tiu"/>
        <w:jc w:val="both"/>
        <w:rPr>
          <w:lang w:val="en-US"/>
        </w:rPr>
      </w:pPr>
    </w:p>
    <w:p w14:paraId="2F444E47" w14:textId="77777777" w:rsidR="003548A8" w:rsidRDefault="003548A8" w:rsidP="00FD2228">
      <w:pPr>
        <w:jc w:val="both"/>
        <w:rPr>
          <w:lang w:val="en-US"/>
        </w:rPr>
      </w:pPr>
    </w:p>
    <w:p w14:paraId="6A7BC3BF" w14:textId="77777777" w:rsidR="00301562" w:rsidRDefault="00301562" w:rsidP="00FD2228">
      <w:pPr>
        <w:jc w:val="both"/>
        <w:rPr>
          <w:lang w:val="en-US"/>
        </w:rPr>
      </w:pPr>
    </w:p>
    <w:p w14:paraId="29115AF1" w14:textId="77777777" w:rsidR="00301562" w:rsidRDefault="00301562" w:rsidP="00FD2228">
      <w:pPr>
        <w:jc w:val="both"/>
        <w:rPr>
          <w:lang w:val="en-US"/>
        </w:rPr>
      </w:pPr>
    </w:p>
    <w:p w14:paraId="19DAA040" w14:textId="77777777" w:rsidR="00301562" w:rsidRDefault="00301562" w:rsidP="00FD2228">
      <w:pPr>
        <w:jc w:val="both"/>
        <w:rPr>
          <w:lang w:val="en-US"/>
        </w:rPr>
      </w:pPr>
    </w:p>
    <w:p w14:paraId="734282C6" w14:textId="77777777" w:rsidR="00301562" w:rsidRDefault="00301562" w:rsidP="00FD2228">
      <w:pPr>
        <w:jc w:val="both"/>
        <w:rPr>
          <w:lang w:val="en-US"/>
        </w:rPr>
      </w:pPr>
    </w:p>
    <w:p w14:paraId="599FE9BA" w14:textId="77777777" w:rsidR="00301562" w:rsidRDefault="00301562" w:rsidP="00FD2228">
      <w:pPr>
        <w:jc w:val="both"/>
        <w:rPr>
          <w:lang w:val="en-US"/>
        </w:rPr>
      </w:pPr>
    </w:p>
    <w:p w14:paraId="66D671E3" w14:textId="77777777" w:rsidR="00301562" w:rsidRDefault="00301562" w:rsidP="00FD2228">
      <w:pPr>
        <w:jc w:val="both"/>
        <w:rPr>
          <w:lang w:val="en-US"/>
        </w:rPr>
      </w:pPr>
    </w:p>
    <w:p w14:paraId="4BDC1231" w14:textId="77777777" w:rsidR="00301562" w:rsidRDefault="00301562" w:rsidP="00FD2228">
      <w:pPr>
        <w:jc w:val="both"/>
        <w:rPr>
          <w:lang w:val="en-US"/>
        </w:rPr>
      </w:pPr>
    </w:p>
    <w:p w14:paraId="54B2BDE3" w14:textId="77777777" w:rsidR="00301562" w:rsidRDefault="00301562" w:rsidP="00FD2228">
      <w:pPr>
        <w:jc w:val="both"/>
        <w:rPr>
          <w:lang w:val="en-US"/>
        </w:rPr>
      </w:pPr>
    </w:p>
    <w:p w14:paraId="682B905E" w14:textId="77777777" w:rsidR="003548A8" w:rsidRDefault="003548A8" w:rsidP="00FD2228">
      <w:pPr>
        <w:jc w:val="both"/>
        <w:rPr>
          <w:lang w:val="en-US"/>
        </w:rPr>
      </w:pPr>
    </w:p>
    <w:p w14:paraId="6A4E5D5B" w14:textId="77777777" w:rsidR="003548A8" w:rsidRDefault="003548A8" w:rsidP="00FD2228">
      <w:pPr>
        <w:jc w:val="both"/>
        <w:rPr>
          <w:lang w:val="en-US"/>
        </w:rPr>
      </w:pPr>
    </w:p>
    <w:p w14:paraId="5B606BE3" w14:textId="77777777" w:rsidR="003548A8" w:rsidRDefault="003548A8" w:rsidP="00FD2228">
      <w:pPr>
        <w:jc w:val="both"/>
        <w:rPr>
          <w:lang w:val="en-US"/>
        </w:rPr>
      </w:pPr>
    </w:p>
    <w:p w14:paraId="1D17B8A9" w14:textId="77777777" w:rsidR="003548A8" w:rsidRDefault="003548A8" w:rsidP="00FD2228">
      <w:pPr>
        <w:jc w:val="both"/>
        <w:rPr>
          <w:lang w:val="en-US"/>
        </w:rPr>
      </w:pPr>
    </w:p>
    <w:p w14:paraId="3213F307" w14:textId="77777777" w:rsidR="003548A8" w:rsidRDefault="003548A8" w:rsidP="00FD2228">
      <w:pPr>
        <w:jc w:val="both"/>
        <w:rPr>
          <w:lang w:val="en-US"/>
        </w:rPr>
      </w:pPr>
    </w:p>
    <w:p w14:paraId="425F1FE5" w14:textId="77777777" w:rsidR="003548A8" w:rsidRPr="003548A8" w:rsidRDefault="003548A8" w:rsidP="00FD2228">
      <w:pPr>
        <w:jc w:val="both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B9B4A05" w14:textId="4E8FCDE7" w:rsidR="00A82D87" w:rsidRDefault="00A82D87" w:rsidP="00BF14F1">
      <w:pPr>
        <w:jc w:val="both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17129</w:t>
      </w:r>
      <w:r w:rsidR="00BF14F1">
        <w:rPr>
          <w:rFonts w:ascii="Arial" w:hAnsi="Arial" w:cs="Arial"/>
          <w:color w:val="0000FF"/>
          <w:sz w:val="30"/>
          <w:szCs w:val="30"/>
          <w:lang w:val="en-US"/>
        </w:rPr>
        <w:t xml:space="preserve">16 – </w:t>
      </w:r>
      <w:proofErr w:type="spellStart"/>
      <w:r w:rsidR="00BF14F1"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 w:rsidR="00BF14F1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BF14F1">
        <w:rPr>
          <w:rFonts w:ascii="Arial" w:hAnsi="Arial" w:cs="Arial"/>
          <w:color w:val="0000FF"/>
          <w:sz w:val="30"/>
          <w:szCs w:val="30"/>
          <w:lang w:val="en-US"/>
        </w:rPr>
        <w:t>Tấn</w:t>
      </w:r>
      <w:proofErr w:type="spellEnd"/>
      <w:r w:rsidR="00BF14F1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BF14F1">
        <w:rPr>
          <w:rFonts w:ascii="Arial" w:hAnsi="Arial" w:cs="Arial"/>
          <w:color w:val="0000FF"/>
          <w:sz w:val="30"/>
          <w:szCs w:val="30"/>
          <w:lang w:val="en-US"/>
        </w:rPr>
        <w:t>Vịnh</w:t>
      </w:r>
      <w:proofErr w:type="spellEnd"/>
    </w:p>
    <w:p w14:paraId="7DDAFF71" w14:textId="22E875F4" w:rsidR="00BF14F1" w:rsidRPr="003548A8" w:rsidRDefault="00BF14F1" w:rsidP="00BF14F1">
      <w:pPr>
        <w:jc w:val="both"/>
        <w:rPr>
          <w:sz w:val="30"/>
          <w:szCs w:val="30"/>
          <w:lang w:val="en-US"/>
        </w:rPr>
        <w:sectPr w:rsidR="00BF14F1" w:rsidRPr="003548A8" w:rsidSect="00301562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Trường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Vỹ</w:t>
      </w:r>
      <w:proofErr w:type="spellEnd"/>
    </w:p>
    <w:p w14:paraId="7F735B48" w14:textId="77777777" w:rsidR="007A1DE8" w:rsidRPr="007A1DE8" w:rsidRDefault="007A1DE8" w:rsidP="00FD2228">
      <w:pPr>
        <w:spacing w:line="240" w:lineRule="auto"/>
        <w:jc w:val="both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781E593" w14:textId="77777777" w:rsidR="007A1DE8" w:rsidRPr="007A1DE8" w:rsidRDefault="007A1DE8" w:rsidP="00FD222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B1807A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FB2A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04E07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E3F3A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885C" w14:textId="77777777" w:rsidR="00E95D0C" w:rsidRPr="007A1DE8" w:rsidRDefault="00DC363E" w:rsidP="00FD2228">
            <w:pPr>
              <w:keepLines/>
              <w:spacing w:after="120"/>
              <w:jc w:val="both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8D9AAE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AE139" w14:textId="22A84B63" w:rsidR="00E95D0C" w:rsidRPr="003548A8" w:rsidRDefault="00BF14F1" w:rsidP="00FD222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</w:t>
            </w:r>
            <w:r w:rsidR="00CE7908">
              <w:rPr>
                <w:rFonts w:eastAsia="SimSun"/>
                <w:color w:val="0000FF"/>
                <w:lang w:val="en-US"/>
              </w:rPr>
              <w:t>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00E1" w14:textId="6B4B5263" w:rsidR="00E95D0C" w:rsidRPr="003548A8" w:rsidRDefault="00CE7908" w:rsidP="00FD222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81EC" w14:textId="0A762491" w:rsidR="00E95D0C" w:rsidRPr="0037628A" w:rsidRDefault="00CE7908" w:rsidP="00FD222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1E778" w14:textId="17C334A6" w:rsidR="00E95D0C" w:rsidRPr="003548A8" w:rsidRDefault="00BF14F1" w:rsidP="000D001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Tấn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  <w:r w:rsidR="000D001E"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 w:rsidR="000D001E">
              <w:rPr>
                <w:rFonts w:eastAsia="SimSun"/>
                <w:color w:val="0000FF"/>
                <w:lang w:val="en-US"/>
              </w:rPr>
              <w:t>Dương</w:t>
            </w:r>
            <w:proofErr w:type="spellEnd"/>
            <w:r w:rsidR="000D001E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0D001E"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 w:rsidR="000D001E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0D001E"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 w:rsidR="000D001E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0D001E"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E95D0C" w:rsidRPr="007A1DE8" w14:paraId="08119D9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F391C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E067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3CB92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59F6A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E94A3F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896D5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3A73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3C25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46A3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46E444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493E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DBBCB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A46A5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F0FE" w14:textId="77777777" w:rsidR="00E95D0C" w:rsidRPr="007A1DE8" w:rsidRDefault="00E95D0C" w:rsidP="00FD222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53EF38D" w14:textId="77777777" w:rsidR="00A23833" w:rsidRDefault="00A23833" w:rsidP="00FD2228">
      <w:pPr>
        <w:pStyle w:val="Tiu"/>
        <w:jc w:val="both"/>
        <w:rPr>
          <w:lang w:val="en-US"/>
        </w:rPr>
      </w:pPr>
    </w:p>
    <w:p w14:paraId="2B1216D4" w14:textId="77777777" w:rsidR="00A23833" w:rsidRDefault="00A23833" w:rsidP="00FD2228">
      <w:pPr>
        <w:pStyle w:val="Tiu"/>
        <w:jc w:val="both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0029C1A" w14:textId="73C411BA" w:rsidR="00770457" w:rsidRDefault="00A23833" w:rsidP="00FD2228">
      <w:pPr>
        <w:pStyle w:val="Muclu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Siuktni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417DC2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2F2B9086" w14:textId="72F06202" w:rsidR="00770457" w:rsidRDefault="004819EB" w:rsidP="00FD2228">
      <w:pPr>
        <w:pStyle w:val="Muclu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Siuktni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417DC2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355440EB" w14:textId="3DDFA4B9" w:rsidR="00770457" w:rsidRDefault="004819EB" w:rsidP="00FD2228">
      <w:pPr>
        <w:pStyle w:val="Muclu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Siuktni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417DC2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7C4B41D9" w14:textId="77777777" w:rsidR="00C14AB8" w:rsidRDefault="00A23833" w:rsidP="00FD222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E2A10CC" w14:textId="77777777" w:rsidR="00C14AB8" w:rsidRDefault="00C14AB8" w:rsidP="00FD2228">
      <w:pPr>
        <w:widowControl/>
        <w:spacing w:line="24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5ED362C2" w14:textId="77777777" w:rsidR="00770457" w:rsidRDefault="00770457" w:rsidP="00FD2228">
      <w:pPr>
        <w:pStyle w:val="u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32A88664" w14:textId="77777777" w:rsidR="00770457" w:rsidRPr="009A5FCC" w:rsidRDefault="00770457" w:rsidP="00FD2228">
      <w:pPr>
        <w:numPr>
          <w:ilvl w:val="0"/>
          <w:numId w:val="39"/>
        </w:numPr>
        <w:spacing w:line="360" w:lineRule="auto"/>
        <w:jc w:val="both"/>
        <w:rPr>
          <w:b/>
          <w:iCs/>
          <w:lang w:val="en-US"/>
        </w:rPr>
      </w:pPr>
      <w:proofErr w:type="spellStart"/>
      <w:r w:rsidRPr="009A5FCC">
        <w:rPr>
          <w:b/>
          <w:iCs/>
          <w:lang w:val="en-US"/>
        </w:rPr>
        <w:t>Môi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trường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phát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triển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ứng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dụng</w:t>
      </w:r>
      <w:proofErr w:type="spellEnd"/>
      <w:r w:rsidRPr="009A5FCC">
        <w:rPr>
          <w:b/>
          <w:iCs/>
          <w:lang w:val="en-US"/>
        </w:rPr>
        <w:t>:</w:t>
      </w:r>
    </w:p>
    <w:p w14:paraId="0638702A" w14:textId="56FF3318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Hệ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điều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hành</w:t>
      </w:r>
      <w:proofErr w:type="spellEnd"/>
      <w:r w:rsidRPr="009A5FCC">
        <w:rPr>
          <w:iCs/>
          <w:lang w:val="en-US"/>
        </w:rPr>
        <w:t xml:space="preserve">: Microsoft Windows </w:t>
      </w:r>
      <w:r w:rsidR="009A5FCC">
        <w:rPr>
          <w:iCs/>
          <w:lang w:val="en-US"/>
        </w:rPr>
        <w:t>10</w:t>
      </w:r>
    </w:p>
    <w:p w14:paraId="3E33B9D3" w14:textId="4F003BB3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Hệ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quản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trị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cơ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sở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dữ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liệu</w:t>
      </w:r>
      <w:proofErr w:type="spellEnd"/>
      <w:r w:rsidRPr="009A5FCC">
        <w:rPr>
          <w:iCs/>
          <w:lang w:val="en-US"/>
        </w:rPr>
        <w:t xml:space="preserve">: </w:t>
      </w:r>
      <w:r w:rsidR="009A5FCC">
        <w:rPr>
          <w:iCs/>
          <w:lang w:val="en-US"/>
        </w:rPr>
        <w:t xml:space="preserve">Google Cloud </w:t>
      </w:r>
      <w:proofErr w:type="spellStart"/>
      <w:r w:rsidR="009A5FCC">
        <w:rPr>
          <w:iCs/>
          <w:lang w:val="en-US"/>
        </w:rPr>
        <w:t>Firestore</w:t>
      </w:r>
      <w:proofErr w:type="spellEnd"/>
      <w:r w:rsidR="009A5FCC">
        <w:rPr>
          <w:iCs/>
          <w:lang w:val="en-US"/>
        </w:rPr>
        <w:t xml:space="preserve"> Console</w:t>
      </w:r>
    </w:p>
    <w:p w14:paraId="616CA0D4" w14:textId="31F7E661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Công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cụ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phân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tích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thiết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kế</w:t>
      </w:r>
      <w:proofErr w:type="spellEnd"/>
      <w:r w:rsidRPr="009A5FCC">
        <w:rPr>
          <w:iCs/>
          <w:lang w:val="en-US"/>
        </w:rPr>
        <w:t xml:space="preserve">: </w:t>
      </w:r>
      <w:r w:rsidR="009A5FCC">
        <w:rPr>
          <w:iCs/>
          <w:lang w:val="en-US"/>
        </w:rPr>
        <w:t>Visual P</w:t>
      </w:r>
      <w:r w:rsidR="009A5FCC" w:rsidRPr="009A5FCC">
        <w:rPr>
          <w:iCs/>
          <w:lang w:val="en-US"/>
        </w:rPr>
        <w:t>aradigm</w:t>
      </w:r>
      <w:r w:rsidR="0085316C">
        <w:rPr>
          <w:iCs/>
          <w:lang w:val="en-US"/>
        </w:rPr>
        <w:t xml:space="preserve"> 16.2</w:t>
      </w:r>
      <w:r w:rsidR="00BF14F1">
        <w:rPr>
          <w:iCs/>
          <w:lang w:val="en-US"/>
        </w:rPr>
        <w:t xml:space="preserve"> </w:t>
      </w:r>
      <w:proofErr w:type="spellStart"/>
      <w:r w:rsidR="00BF14F1">
        <w:rPr>
          <w:iCs/>
          <w:lang w:val="en-US"/>
        </w:rPr>
        <w:t>và</w:t>
      </w:r>
      <w:proofErr w:type="spellEnd"/>
      <w:r w:rsidR="00BF14F1">
        <w:rPr>
          <w:iCs/>
          <w:lang w:val="en-US"/>
        </w:rPr>
        <w:t xml:space="preserve"> </w:t>
      </w:r>
      <w:proofErr w:type="spellStart"/>
      <w:r w:rsidR="00BF14F1">
        <w:rPr>
          <w:iCs/>
          <w:lang w:val="en-US"/>
        </w:rPr>
        <w:t>StarUML</w:t>
      </w:r>
      <w:proofErr w:type="spellEnd"/>
    </w:p>
    <w:p w14:paraId="1F62C24E" w14:textId="3AB7728C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Công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cụ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xây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dựng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ứng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dụng</w:t>
      </w:r>
      <w:proofErr w:type="spellEnd"/>
      <w:r w:rsidRPr="009A5FCC">
        <w:rPr>
          <w:iCs/>
          <w:lang w:val="en-US"/>
        </w:rPr>
        <w:t xml:space="preserve">: </w:t>
      </w:r>
      <w:r w:rsidR="0085316C">
        <w:rPr>
          <w:iCs/>
          <w:lang w:val="en-US"/>
        </w:rPr>
        <w:t>Android Studio 4.0</w:t>
      </w:r>
    </w:p>
    <w:p w14:paraId="2AC4E348" w14:textId="4A7FE600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Các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thư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viện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đã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dùng</w:t>
      </w:r>
      <w:proofErr w:type="spellEnd"/>
      <w:r w:rsidRPr="009A5FCC">
        <w:rPr>
          <w:iCs/>
          <w:lang w:val="en-US"/>
        </w:rPr>
        <w:t xml:space="preserve">: </w:t>
      </w:r>
      <w:r w:rsidR="00BF14F1">
        <w:rPr>
          <w:iCs/>
          <w:lang w:val="en-US"/>
        </w:rPr>
        <w:t xml:space="preserve">  Glide 4.11.0</w:t>
      </w:r>
      <w:r w:rsidR="00264657">
        <w:rPr>
          <w:iCs/>
          <w:lang w:val="en-US"/>
        </w:rPr>
        <w:t xml:space="preserve">, </w:t>
      </w:r>
      <w:proofErr w:type="spellStart"/>
      <w:r w:rsidR="00264657">
        <w:rPr>
          <w:iCs/>
          <w:lang w:val="en-US"/>
        </w:rPr>
        <w:t>các</w:t>
      </w:r>
      <w:proofErr w:type="spellEnd"/>
      <w:r w:rsidR="00264657">
        <w:rPr>
          <w:iCs/>
          <w:lang w:val="en-US"/>
        </w:rPr>
        <w:t xml:space="preserve"> </w:t>
      </w:r>
      <w:proofErr w:type="spellStart"/>
      <w:r w:rsidR="00264657">
        <w:rPr>
          <w:iCs/>
          <w:lang w:val="en-US"/>
        </w:rPr>
        <w:t>thư</w:t>
      </w:r>
      <w:proofErr w:type="spellEnd"/>
      <w:r w:rsidR="00264657">
        <w:rPr>
          <w:iCs/>
          <w:lang w:val="en-US"/>
        </w:rPr>
        <w:t xml:space="preserve"> </w:t>
      </w:r>
      <w:proofErr w:type="spellStart"/>
      <w:r w:rsidR="00264657">
        <w:rPr>
          <w:iCs/>
          <w:lang w:val="en-US"/>
        </w:rPr>
        <w:t>viện</w:t>
      </w:r>
      <w:proofErr w:type="spellEnd"/>
      <w:r w:rsidR="00264657">
        <w:rPr>
          <w:iCs/>
          <w:lang w:val="en-US"/>
        </w:rPr>
        <w:t xml:space="preserve"> </w:t>
      </w:r>
      <w:proofErr w:type="spellStart"/>
      <w:r w:rsidR="00264657">
        <w:rPr>
          <w:iCs/>
          <w:lang w:val="en-US"/>
        </w:rPr>
        <w:t>của</w:t>
      </w:r>
      <w:proofErr w:type="spellEnd"/>
      <w:r w:rsidR="00264657">
        <w:rPr>
          <w:iCs/>
          <w:lang w:val="en-US"/>
        </w:rPr>
        <w:t xml:space="preserve"> Google Cloud </w:t>
      </w:r>
      <w:proofErr w:type="spellStart"/>
      <w:r w:rsidR="00264657">
        <w:rPr>
          <w:iCs/>
          <w:lang w:val="en-US"/>
        </w:rPr>
        <w:t>Firestore</w:t>
      </w:r>
      <w:proofErr w:type="spellEnd"/>
      <w:r w:rsidR="00BF14F1">
        <w:rPr>
          <w:iCs/>
          <w:lang w:val="en-US"/>
        </w:rPr>
        <w:t xml:space="preserve">, </w:t>
      </w:r>
      <w:proofErr w:type="spellStart"/>
      <w:r w:rsidR="00BF14F1">
        <w:rPr>
          <w:iCs/>
          <w:lang w:val="en-US"/>
        </w:rPr>
        <w:t>RecyclerView</w:t>
      </w:r>
      <w:proofErr w:type="spellEnd"/>
      <w:r w:rsidR="00BF14F1">
        <w:rPr>
          <w:iCs/>
          <w:lang w:val="en-US"/>
        </w:rPr>
        <w:t xml:space="preserve"> 1.1.0, </w:t>
      </w:r>
      <w:proofErr w:type="spellStart"/>
      <w:r w:rsidR="00BF14F1">
        <w:rPr>
          <w:iCs/>
          <w:lang w:val="en-US"/>
        </w:rPr>
        <w:t>Carview</w:t>
      </w:r>
      <w:proofErr w:type="spellEnd"/>
      <w:r w:rsidR="00BF14F1">
        <w:rPr>
          <w:iCs/>
          <w:lang w:val="en-US"/>
        </w:rPr>
        <w:t xml:space="preserve"> 1.0.0</w:t>
      </w:r>
    </w:p>
    <w:p w14:paraId="5E501CCB" w14:textId="77777777" w:rsidR="00770457" w:rsidRPr="009A5FCC" w:rsidRDefault="00770457" w:rsidP="00FD2228">
      <w:pPr>
        <w:numPr>
          <w:ilvl w:val="0"/>
          <w:numId w:val="39"/>
        </w:numPr>
        <w:spacing w:line="360" w:lineRule="auto"/>
        <w:jc w:val="both"/>
        <w:rPr>
          <w:b/>
          <w:iCs/>
          <w:lang w:val="en-US"/>
        </w:rPr>
      </w:pPr>
      <w:proofErr w:type="spellStart"/>
      <w:r w:rsidRPr="009A5FCC">
        <w:rPr>
          <w:b/>
          <w:iCs/>
          <w:lang w:val="en-US"/>
        </w:rPr>
        <w:t>Môi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trường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triển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khai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ứng</w:t>
      </w:r>
      <w:proofErr w:type="spellEnd"/>
      <w:r w:rsidRPr="009A5FCC">
        <w:rPr>
          <w:b/>
          <w:iCs/>
          <w:lang w:val="en-US"/>
        </w:rPr>
        <w:t xml:space="preserve"> </w:t>
      </w:r>
      <w:proofErr w:type="spellStart"/>
      <w:r w:rsidRPr="009A5FCC">
        <w:rPr>
          <w:b/>
          <w:iCs/>
          <w:lang w:val="en-US"/>
        </w:rPr>
        <w:t>dụng</w:t>
      </w:r>
      <w:proofErr w:type="spellEnd"/>
      <w:r w:rsidRPr="009A5FCC">
        <w:rPr>
          <w:b/>
          <w:iCs/>
          <w:lang w:val="en-US"/>
        </w:rPr>
        <w:t>:</w:t>
      </w:r>
    </w:p>
    <w:p w14:paraId="7C82EF76" w14:textId="5D27052F" w:rsidR="00770457" w:rsidRPr="009A5FCC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proofErr w:type="spellStart"/>
      <w:r w:rsidRPr="009A5FCC">
        <w:rPr>
          <w:iCs/>
          <w:lang w:val="en-US"/>
        </w:rPr>
        <w:t>Hệ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điều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hành</w:t>
      </w:r>
      <w:proofErr w:type="spellEnd"/>
      <w:r w:rsidRPr="009A5FCC">
        <w:rPr>
          <w:iCs/>
          <w:lang w:val="en-US"/>
        </w:rPr>
        <w:t xml:space="preserve">: </w:t>
      </w:r>
      <w:r w:rsidR="008235A4">
        <w:rPr>
          <w:iCs/>
          <w:lang w:val="en-US"/>
        </w:rPr>
        <w:t xml:space="preserve">Android </w:t>
      </w:r>
      <w:r w:rsidR="00301551">
        <w:rPr>
          <w:iCs/>
          <w:lang w:val="en-US"/>
        </w:rPr>
        <w:t>8.0</w:t>
      </w:r>
      <w:r w:rsidR="008235A4">
        <w:rPr>
          <w:iCs/>
          <w:lang w:val="en-US"/>
        </w:rPr>
        <w:t xml:space="preserve"> </w:t>
      </w:r>
      <w:proofErr w:type="spellStart"/>
      <w:r w:rsidR="008235A4">
        <w:rPr>
          <w:iCs/>
          <w:lang w:val="en-US"/>
        </w:rPr>
        <w:t>trở</w:t>
      </w:r>
      <w:proofErr w:type="spellEnd"/>
      <w:r w:rsidR="008235A4">
        <w:rPr>
          <w:iCs/>
          <w:lang w:val="en-US"/>
        </w:rPr>
        <w:t xml:space="preserve"> lên.</w:t>
      </w:r>
      <w:r w:rsidRPr="009A5FCC">
        <w:rPr>
          <w:iCs/>
          <w:lang w:val="en-US"/>
        </w:rPr>
        <w:t xml:space="preserve"> </w:t>
      </w:r>
    </w:p>
    <w:p w14:paraId="46297F72" w14:textId="1CA45513" w:rsidR="00770457" w:rsidRDefault="00770457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r w:rsidRPr="009A5FCC">
        <w:rPr>
          <w:iCs/>
          <w:lang w:val="en-US"/>
        </w:rPr>
        <w:t xml:space="preserve">Khi </w:t>
      </w:r>
      <w:proofErr w:type="spellStart"/>
      <w:r w:rsidRPr="009A5FCC">
        <w:rPr>
          <w:iCs/>
          <w:lang w:val="en-US"/>
        </w:rPr>
        <w:t>chạy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ứng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Pr="009A5FCC">
        <w:rPr>
          <w:iCs/>
          <w:lang w:val="en-US"/>
        </w:rPr>
        <w:t>dụng</w:t>
      </w:r>
      <w:proofErr w:type="spellEnd"/>
      <w:r w:rsidRPr="009A5FCC">
        <w:rPr>
          <w:iCs/>
          <w:lang w:val="en-US"/>
        </w:rPr>
        <w:t xml:space="preserve">, </w:t>
      </w:r>
      <w:proofErr w:type="spellStart"/>
      <w:r w:rsidRPr="009A5FCC">
        <w:rPr>
          <w:iCs/>
          <w:lang w:val="en-US"/>
        </w:rPr>
        <w:t>cần</w:t>
      </w:r>
      <w:proofErr w:type="spellEnd"/>
      <w:r w:rsidRPr="009A5FCC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cho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phép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ứng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dụng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truy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cập</w:t>
      </w:r>
      <w:proofErr w:type="spellEnd"/>
      <w:r w:rsidR="006F0D4A">
        <w:rPr>
          <w:iCs/>
          <w:lang w:val="en-US"/>
        </w:rPr>
        <w:t xml:space="preserve"> Internet </w:t>
      </w:r>
      <w:proofErr w:type="spellStart"/>
      <w:r w:rsidR="006F0D4A">
        <w:rPr>
          <w:iCs/>
          <w:lang w:val="en-US"/>
        </w:rPr>
        <w:t>và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truy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cập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bộ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nhớ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của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thiết</w:t>
      </w:r>
      <w:proofErr w:type="spellEnd"/>
      <w:r w:rsidR="006F0D4A">
        <w:rPr>
          <w:iCs/>
          <w:lang w:val="en-US"/>
        </w:rPr>
        <w:t xml:space="preserve"> </w:t>
      </w:r>
      <w:proofErr w:type="spellStart"/>
      <w:r w:rsidR="006F0D4A">
        <w:rPr>
          <w:iCs/>
          <w:lang w:val="en-US"/>
        </w:rPr>
        <w:t>bị</w:t>
      </w:r>
      <w:proofErr w:type="spellEnd"/>
      <w:r w:rsidR="006F0D4A">
        <w:rPr>
          <w:iCs/>
          <w:lang w:val="en-US"/>
        </w:rPr>
        <w:t>.</w:t>
      </w:r>
    </w:p>
    <w:p w14:paraId="6035759D" w14:textId="2E09F17E" w:rsidR="000C7EDE" w:rsidRPr="009A5FCC" w:rsidRDefault="000C7EDE" w:rsidP="00FD2228">
      <w:pPr>
        <w:numPr>
          <w:ilvl w:val="1"/>
          <w:numId w:val="39"/>
        </w:numPr>
        <w:spacing w:line="360" w:lineRule="auto"/>
        <w:jc w:val="both"/>
        <w:rPr>
          <w:iCs/>
          <w:lang w:val="en-US"/>
        </w:rPr>
      </w:pPr>
      <w:r>
        <w:rPr>
          <w:iCs/>
          <w:lang w:val="en-US"/>
        </w:rPr>
        <w:t xml:space="preserve">Khi </w:t>
      </w:r>
      <w:proofErr w:type="spellStart"/>
      <w:r>
        <w:rPr>
          <w:iCs/>
          <w:lang w:val="en-US"/>
        </w:rPr>
        <w:t>mất</w:t>
      </w:r>
      <w:proofErr w:type="spellEnd"/>
      <w:r>
        <w:rPr>
          <w:iCs/>
          <w:lang w:val="en-US"/>
        </w:rPr>
        <w:t xml:space="preserve"> internet </w:t>
      </w:r>
      <w:proofErr w:type="spellStart"/>
      <w:r>
        <w:rPr>
          <w:iCs/>
          <w:lang w:val="en-US"/>
        </w:rPr>
        <w:t>vẫn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order.</w:t>
      </w:r>
    </w:p>
    <w:p w14:paraId="410B22BD" w14:textId="77777777" w:rsidR="00770457" w:rsidRDefault="00770457" w:rsidP="00FD2228">
      <w:pPr>
        <w:pStyle w:val="u1"/>
        <w:spacing w:line="360" w:lineRule="auto"/>
        <w:jc w:val="both"/>
      </w:pPr>
      <w:bookmarkStart w:id="2" w:name="_Toc176926431"/>
      <w:bookmarkStart w:id="3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14:paraId="1303EB0C" w14:textId="24B7EFA5" w:rsidR="34151280" w:rsidRDefault="34151280" w:rsidP="00FD2228">
      <w:pPr>
        <w:spacing w:line="360" w:lineRule="auto"/>
        <w:jc w:val="both"/>
        <w:rPr>
          <w:i/>
          <w:iCs/>
          <w:color w:val="0000FF"/>
        </w:rPr>
      </w:pPr>
      <w:r w:rsidRPr="1E089125">
        <w:rPr>
          <w:b/>
          <w:bCs/>
        </w:rPr>
        <w:t>DANH SÁCH CHỨC NĂNG CỦA ỨNG DỤNG</w:t>
      </w:r>
    </w:p>
    <w:tbl>
      <w:tblPr>
        <w:tblStyle w:val="LiBang"/>
        <w:tblW w:w="9027" w:type="dxa"/>
        <w:tblLayout w:type="fixed"/>
        <w:tblLook w:val="06A0" w:firstRow="1" w:lastRow="0" w:firstColumn="1" w:lastColumn="0" w:noHBand="1" w:noVBand="1"/>
      </w:tblPr>
      <w:tblGrid>
        <w:gridCol w:w="805"/>
        <w:gridCol w:w="4590"/>
        <w:gridCol w:w="3632"/>
      </w:tblGrid>
      <w:tr w:rsidR="1E089125" w14:paraId="34476503" w14:textId="77777777" w:rsidTr="00FD2228">
        <w:tc>
          <w:tcPr>
            <w:tcW w:w="805" w:type="dxa"/>
          </w:tcPr>
          <w:p w14:paraId="3C6E7A29" w14:textId="64CCC890" w:rsidR="03FA6C4D" w:rsidRDefault="03FA6C4D" w:rsidP="00FD2228">
            <w:pPr>
              <w:jc w:val="center"/>
              <w:rPr>
                <w:b/>
                <w:bCs/>
              </w:rPr>
            </w:pPr>
            <w:r w:rsidRPr="1E089125">
              <w:rPr>
                <w:b/>
                <w:bCs/>
              </w:rPr>
              <w:t>STT</w:t>
            </w:r>
          </w:p>
        </w:tc>
        <w:tc>
          <w:tcPr>
            <w:tcW w:w="4590" w:type="dxa"/>
          </w:tcPr>
          <w:p w14:paraId="5D52D179" w14:textId="7A81064A" w:rsidR="03FA6C4D" w:rsidRDefault="03FA6C4D" w:rsidP="00FD2228">
            <w:pPr>
              <w:jc w:val="both"/>
              <w:rPr>
                <w:b/>
                <w:bCs/>
              </w:rPr>
            </w:pPr>
            <w:r w:rsidRPr="1E089125">
              <w:rPr>
                <w:b/>
                <w:bCs/>
              </w:rPr>
              <w:t>Tên chức năng</w:t>
            </w:r>
          </w:p>
        </w:tc>
        <w:tc>
          <w:tcPr>
            <w:tcW w:w="3632" w:type="dxa"/>
          </w:tcPr>
          <w:p w14:paraId="1150C38F" w14:textId="2C7A8B73" w:rsidR="03FA6C4D" w:rsidRDefault="03FA6C4D" w:rsidP="00FD2228">
            <w:pPr>
              <w:jc w:val="both"/>
              <w:rPr>
                <w:b/>
                <w:bCs/>
              </w:rPr>
            </w:pPr>
            <w:r w:rsidRPr="1E089125">
              <w:rPr>
                <w:b/>
                <w:bCs/>
              </w:rPr>
              <w:t>Mức độ hoàn thành</w:t>
            </w:r>
          </w:p>
        </w:tc>
      </w:tr>
      <w:tr w:rsidR="004A3AB4" w14:paraId="4246AF77" w14:textId="77777777" w:rsidTr="00FD2228">
        <w:tc>
          <w:tcPr>
            <w:tcW w:w="805" w:type="dxa"/>
          </w:tcPr>
          <w:p w14:paraId="74E27D08" w14:textId="2CC64DE9" w:rsidR="004A3AB4" w:rsidRPr="004A3AB4" w:rsidRDefault="004A3AB4" w:rsidP="00FD22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590" w:type="dxa"/>
          </w:tcPr>
          <w:p w14:paraId="2FE382EF" w14:textId="3DCD21B7" w:rsidR="004A3AB4" w:rsidRPr="004C68CF" w:rsidRDefault="004C68CF" w:rsidP="00FD2228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Hiển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thị</w:t>
            </w:r>
            <w:proofErr w:type="spellEnd"/>
            <w:r>
              <w:rPr>
                <w:b/>
                <w:bCs/>
                <w:lang w:val="en-US"/>
              </w:rPr>
              <w:t xml:space="preserve"> menu</w:t>
            </w:r>
          </w:p>
        </w:tc>
        <w:tc>
          <w:tcPr>
            <w:tcW w:w="3632" w:type="dxa"/>
          </w:tcPr>
          <w:p w14:paraId="4622DB5F" w14:textId="096AEAE4" w:rsidR="004A3AB4" w:rsidRPr="004C68CF" w:rsidRDefault="004C68CF" w:rsidP="00FD2228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4C68CF" w14:paraId="5FC68887" w14:textId="77777777" w:rsidTr="00FD2228">
        <w:tc>
          <w:tcPr>
            <w:tcW w:w="805" w:type="dxa"/>
          </w:tcPr>
          <w:p w14:paraId="0191F484" w14:textId="5E7090E3" w:rsidR="004C68CF" w:rsidRDefault="004C68CF" w:rsidP="00FD22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590" w:type="dxa"/>
          </w:tcPr>
          <w:p w14:paraId="575E1803" w14:textId="7599CB42" w:rsidR="004C68CF" w:rsidRDefault="004C68CF" w:rsidP="00FD2228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Xem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thông</w:t>
            </w:r>
            <w:proofErr w:type="spellEnd"/>
            <w:r>
              <w:rPr>
                <w:b/>
                <w:bCs/>
                <w:lang w:val="en-US"/>
              </w:rPr>
              <w:t xml:space="preserve"> tin </w:t>
            </w:r>
            <w:proofErr w:type="spellStart"/>
            <w:r>
              <w:rPr>
                <w:b/>
                <w:bCs/>
                <w:lang w:val="en-US"/>
              </w:rPr>
              <w:t>của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</w:p>
        </w:tc>
        <w:tc>
          <w:tcPr>
            <w:tcW w:w="3632" w:type="dxa"/>
          </w:tcPr>
          <w:p w14:paraId="4FCBFD70" w14:textId="2CF8D79A" w:rsidR="004C68CF" w:rsidRDefault="004C68CF" w:rsidP="00FD2228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4C68CF" w14:paraId="57E1C3CE" w14:textId="77777777" w:rsidTr="00FD2228">
        <w:tc>
          <w:tcPr>
            <w:tcW w:w="805" w:type="dxa"/>
          </w:tcPr>
          <w:p w14:paraId="760EDE3E" w14:textId="22783AAB" w:rsidR="004C68CF" w:rsidRDefault="004C68CF" w:rsidP="004C68C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590" w:type="dxa"/>
          </w:tcPr>
          <w:p w14:paraId="3370F599" w14:textId="2474D1B4" w:rsidR="004C68CF" w:rsidRDefault="004C68C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vào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sách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0F8AB8D7" w14:textId="309DACD3" w:rsidR="004C68CF" w:rsidRDefault="004C68C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4C68CF" w14:paraId="7B1372BA" w14:textId="77777777" w:rsidTr="00FD2228">
        <w:tc>
          <w:tcPr>
            <w:tcW w:w="805" w:type="dxa"/>
          </w:tcPr>
          <w:p w14:paraId="1FEB1705" w14:textId="3425376B" w:rsidR="004C68CF" w:rsidRDefault="004C68CF" w:rsidP="004C68C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590" w:type="dxa"/>
          </w:tcPr>
          <w:p w14:paraId="18DECCF2" w14:textId="4F05EFB1" w:rsidR="004C68CF" w:rsidRDefault="004C68C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Tìm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kiếm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để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vào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3669273F" w14:textId="31C9469F" w:rsidR="004C68CF" w:rsidRDefault="004C68C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4C68CF" w14:paraId="74308BB9" w14:textId="77777777" w:rsidTr="00FD2228">
        <w:tc>
          <w:tcPr>
            <w:tcW w:w="805" w:type="dxa"/>
          </w:tcPr>
          <w:p w14:paraId="1A0EBE74" w14:textId="056D23F5" w:rsidR="004C68CF" w:rsidRDefault="004C68CF" w:rsidP="004C68C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590" w:type="dxa"/>
          </w:tcPr>
          <w:p w14:paraId="42AD388A" w14:textId="3820E6A6" w:rsidR="004C68CF" w:rsidRDefault="0002077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từ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tìm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kiếm</w:t>
            </w:r>
            <w:proofErr w:type="spellEnd"/>
          </w:p>
        </w:tc>
        <w:tc>
          <w:tcPr>
            <w:tcW w:w="3632" w:type="dxa"/>
          </w:tcPr>
          <w:p w14:paraId="0A5EDC27" w14:textId="03D529D9" w:rsidR="004C68CF" w:rsidRDefault="0002077F" w:rsidP="004C68C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4EDF5250" w14:textId="77777777" w:rsidTr="00FD2228">
        <w:tc>
          <w:tcPr>
            <w:tcW w:w="805" w:type="dxa"/>
          </w:tcPr>
          <w:p w14:paraId="6DE8E13D" w14:textId="6173F4A0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4590" w:type="dxa"/>
          </w:tcPr>
          <w:p w14:paraId="1A15C9B0" w14:textId="664792E2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Xem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sách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các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50E72766" w14:textId="62DACE27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5D323894" w14:textId="77777777" w:rsidTr="00FD2228">
        <w:tc>
          <w:tcPr>
            <w:tcW w:w="805" w:type="dxa"/>
          </w:tcPr>
          <w:p w14:paraId="3E360B89" w14:textId="6AB16B37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4590" w:type="dxa"/>
          </w:tcPr>
          <w:p w14:paraId="3A656541" w14:textId="7F239724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Chỉnh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sửa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lượng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của</w:t>
            </w:r>
            <w:proofErr w:type="spellEnd"/>
            <w:r>
              <w:rPr>
                <w:b/>
                <w:bCs/>
                <w:lang w:val="en-US"/>
              </w:rPr>
              <w:t xml:space="preserve"> 1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5EEA4A53" w14:textId="136A2C47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752C51CC" w14:textId="77777777" w:rsidTr="00FD2228">
        <w:tc>
          <w:tcPr>
            <w:tcW w:w="805" w:type="dxa"/>
          </w:tcPr>
          <w:p w14:paraId="7264CF91" w14:textId="404AFA84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590" w:type="dxa"/>
          </w:tcPr>
          <w:p w14:paraId="207BD90D" w14:textId="6B315E5B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ghi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chú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cho</w:t>
            </w:r>
            <w:proofErr w:type="spellEnd"/>
            <w:r>
              <w:rPr>
                <w:b/>
                <w:bCs/>
                <w:lang w:val="en-US"/>
              </w:rPr>
              <w:t xml:space="preserve"> 1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4A428670" w14:textId="5FFDBC99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0DBD1130" w14:textId="77777777" w:rsidTr="00FD2228">
        <w:tc>
          <w:tcPr>
            <w:tcW w:w="805" w:type="dxa"/>
          </w:tcPr>
          <w:p w14:paraId="0518A3F0" w14:textId="640CE539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590" w:type="dxa"/>
          </w:tcPr>
          <w:p w14:paraId="1D55D155" w14:textId="2439170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Xóa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order</w:t>
            </w:r>
          </w:p>
        </w:tc>
        <w:tc>
          <w:tcPr>
            <w:tcW w:w="3632" w:type="dxa"/>
          </w:tcPr>
          <w:p w14:paraId="004C64A0" w14:textId="3D34E1B3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14D9C03A" w14:textId="77777777" w:rsidTr="00FD2228">
        <w:tc>
          <w:tcPr>
            <w:tcW w:w="805" w:type="dxa"/>
          </w:tcPr>
          <w:p w14:paraId="68891F3A" w14:textId="6DD3E560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4590" w:type="dxa"/>
          </w:tcPr>
          <w:p w14:paraId="6F7FE24A" w14:textId="30C3636C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Xem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hóa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</w:p>
        </w:tc>
        <w:tc>
          <w:tcPr>
            <w:tcW w:w="3632" w:type="dxa"/>
          </w:tcPr>
          <w:p w14:paraId="18191224" w14:textId="52CA0671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1C8A7F59" w14:textId="77777777" w:rsidTr="00FD2228">
        <w:tc>
          <w:tcPr>
            <w:tcW w:w="805" w:type="dxa"/>
          </w:tcPr>
          <w:p w14:paraId="3ACE9BA4" w14:textId="08442CA9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4590" w:type="dxa"/>
          </w:tcPr>
          <w:p w14:paraId="2335C662" w14:textId="2B65FF9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Xác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3632" w:type="dxa"/>
          </w:tcPr>
          <w:p w14:paraId="61087557" w14:textId="030ACB81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7C302942" w14:textId="77777777" w:rsidTr="00FD2228">
        <w:tc>
          <w:tcPr>
            <w:tcW w:w="805" w:type="dxa"/>
          </w:tcPr>
          <w:p w14:paraId="660E97A2" w14:textId="5EABB087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4590" w:type="dxa"/>
          </w:tcPr>
          <w:p w14:paraId="58DC086D" w14:textId="502DB53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Giảm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giá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</w:p>
        </w:tc>
        <w:tc>
          <w:tcPr>
            <w:tcW w:w="3632" w:type="dxa"/>
          </w:tcPr>
          <w:p w14:paraId="0C3C30FE" w14:textId="048D859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6DFF300D" w14:textId="77777777" w:rsidTr="00FD2228">
        <w:tc>
          <w:tcPr>
            <w:tcW w:w="805" w:type="dxa"/>
          </w:tcPr>
          <w:p w14:paraId="4AF806AD" w14:textId="71E35C1B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4590" w:type="dxa"/>
          </w:tcPr>
          <w:p w14:paraId="2824E64D" w14:textId="444A48A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Giảm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giá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hóa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</w:p>
        </w:tc>
        <w:tc>
          <w:tcPr>
            <w:tcW w:w="3632" w:type="dxa"/>
          </w:tcPr>
          <w:p w14:paraId="2AA3EE71" w14:textId="70D1BF86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7E04E293" w14:textId="77777777" w:rsidTr="00FD2228">
        <w:tc>
          <w:tcPr>
            <w:tcW w:w="805" w:type="dxa"/>
          </w:tcPr>
          <w:p w14:paraId="52FAE3E6" w14:textId="396DDD45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4590" w:type="dxa"/>
          </w:tcPr>
          <w:p w14:paraId="7E05C1F2" w14:textId="39AD72DD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Giảm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giá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mã</w:t>
            </w:r>
            <w:proofErr w:type="spellEnd"/>
          </w:p>
        </w:tc>
        <w:tc>
          <w:tcPr>
            <w:tcW w:w="3632" w:type="dxa"/>
          </w:tcPr>
          <w:p w14:paraId="3DEE677C" w14:textId="4E1C5370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4F3B24F6" w14:textId="77777777" w:rsidTr="00FD2228">
        <w:tc>
          <w:tcPr>
            <w:tcW w:w="805" w:type="dxa"/>
          </w:tcPr>
          <w:p w14:paraId="1BFEDC2C" w14:textId="2B05C91C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4590" w:type="dxa"/>
          </w:tcPr>
          <w:p w14:paraId="1B51580E" w14:textId="2FB9D0A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Lưu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thông</w:t>
            </w:r>
            <w:proofErr w:type="spellEnd"/>
            <w:r>
              <w:rPr>
                <w:b/>
                <w:bCs/>
                <w:lang w:val="en-US"/>
              </w:rPr>
              <w:t xml:space="preserve"> tin </w:t>
            </w:r>
            <w:proofErr w:type="spellStart"/>
            <w:r>
              <w:rPr>
                <w:b/>
                <w:bCs/>
                <w:lang w:val="en-US"/>
              </w:rPr>
              <w:t>thanh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3632" w:type="dxa"/>
          </w:tcPr>
          <w:p w14:paraId="1AABE349" w14:textId="0686256F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4333AD12" w14:textId="77777777" w:rsidTr="00FD2228">
        <w:tc>
          <w:tcPr>
            <w:tcW w:w="805" w:type="dxa"/>
          </w:tcPr>
          <w:p w14:paraId="0950EC22" w14:textId="30836411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4590" w:type="dxa"/>
          </w:tcPr>
          <w:p w14:paraId="007F783F" w14:textId="6356BE7B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Xem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sách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các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</w:p>
        </w:tc>
        <w:tc>
          <w:tcPr>
            <w:tcW w:w="3632" w:type="dxa"/>
          </w:tcPr>
          <w:p w14:paraId="3534BC97" w14:textId="11D66681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71A1EBB4" w14:textId="77777777" w:rsidTr="00FD2228">
        <w:tc>
          <w:tcPr>
            <w:tcW w:w="805" w:type="dxa"/>
          </w:tcPr>
          <w:p w14:paraId="3C0ED281" w14:textId="533E0099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4590" w:type="dxa"/>
          </w:tcPr>
          <w:p w14:paraId="1FAE7FE6" w14:textId="692712F7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Thực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  <w:r>
              <w:rPr>
                <w:b/>
                <w:bCs/>
                <w:lang w:val="en-US"/>
              </w:rPr>
              <w:t xml:space="preserve"> order </w:t>
            </w:r>
            <w:proofErr w:type="spellStart"/>
            <w:r>
              <w:rPr>
                <w:b/>
                <w:bCs/>
                <w:lang w:val="en-US"/>
              </w:rPr>
              <w:t>cho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</w:p>
        </w:tc>
        <w:tc>
          <w:tcPr>
            <w:tcW w:w="3632" w:type="dxa"/>
          </w:tcPr>
          <w:p w14:paraId="046D56A7" w14:textId="1B0F7F19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5EA800BC" w14:textId="77777777" w:rsidTr="00FD2228">
        <w:tc>
          <w:tcPr>
            <w:tcW w:w="805" w:type="dxa"/>
          </w:tcPr>
          <w:p w14:paraId="3B6CF544" w14:textId="6E310456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4590" w:type="dxa"/>
          </w:tcPr>
          <w:p w14:paraId="5E09F67C" w14:textId="3C8BB51A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Xử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lý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khả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năng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truy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cập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vào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</w:p>
        </w:tc>
        <w:tc>
          <w:tcPr>
            <w:tcW w:w="3632" w:type="dxa"/>
          </w:tcPr>
          <w:p w14:paraId="3F41E982" w14:textId="56AF8A2C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5F0A7297" w14:textId="77777777" w:rsidTr="00FD2228">
        <w:tc>
          <w:tcPr>
            <w:tcW w:w="805" w:type="dxa"/>
          </w:tcPr>
          <w:p w14:paraId="31EDCC56" w14:textId="2EDAF87A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4590" w:type="dxa"/>
          </w:tcPr>
          <w:p w14:paraId="0AC4D005" w14:textId="2672DC03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Cập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trạng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thái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cho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các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</w:p>
        </w:tc>
        <w:tc>
          <w:tcPr>
            <w:tcW w:w="3632" w:type="dxa"/>
          </w:tcPr>
          <w:p w14:paraId="3B6CFBF3" w14:textId="035EB3E5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4B24DD26" w14:textId="77777777" w:rsidTr="00FD2228">
        <w:tc>
          <w:tcPr>
            <w:tcW w:w="805" w:type="dxa"/>
          </w:tcPr>
          <w:p w14:paraId="4F2BCFAC" w14:textId="6044D70A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4590" w:type="dxa"/>
          </w:tcPr>
          <w:p w14:paraId="5ECACE74" w14:textId="6ADCD91B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Cập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nhật</w:t>
            </w:r>
            <w:proofErr w:type="spellEnd"/>
            <w:r>
              <w:rPr>
                <w:b/>
                <w:bCs/>
                <w:lang w:val="en-US"/>
              </w:rPr>
              <w:t xml:space="preserve"> order </w:t>
            </w:r>
            <w:proofErr w:type="spellStart"/>
            <w:r>
              <w:rPr>
                <w:b/>
                <w:bCs/>
                <w:lang w:val="en-US"/>
              </w:rPr>
              <w:t>trong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</w:p>
        </w:tc>
        <w:tc>
          <w:tcPr>
            <w:tcW w:w="3632" w:type="dxa"/>
          </w:tcPr>
          <w:p w14:paraId="255F113B" w14:textId="3581C1FE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501854F3" w14:textId="77777777" w:rsidTr="00FD2228">
        <w:tc>
          <w:tcPr>
            <w:tcW w:w="805" w:type="dxa"/>
          </w:tcPr>
          <w:p w14:paraId="36178FDB" w14:textId="16CAAE02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4590" w:type="dxa"/>
          </w:tcPr>
          <w:p w14:paraId="40F68B37" w14:textId="4DFBF761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Chuyển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Gọp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632" w:type="dxa"/>
          </w:tcPr>
          <w:p w14:paraId="4D47A1D5" w14:textId="564E105D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02077F" w14:paraId="53427893" w14:textId="77777777" w:rsidTr="00FD2228">
        <w:tc>
          <w:tcPr>
            <w:tcW w:w="805" w:type="dxa"/>
          </w:tcPr>
          <w:p w14:paraId="00C6B1D5" w14:textId="38187BF1" w:rsidR="0002077F" w:rsidRDefault="0002077F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4590" w:type="dxa"/>
          </w:tcPr>
          <w:p w14:paraId="61A0F7FE" w14:textId="7B0EE3DD" w:rsidR="00FF3DB3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Hiển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thị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tiền</w:t>
            </w:r>
            <w:proofErr w:type="spellEnd"/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từ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dữ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liệu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thô</w:t>
            </w:r>
            <w:proofErr w:type="spellEnd"/>
            <w:r>
              <w:rPr>
                <w:b/>
                <w:bCs/>
                <w:lang w:val="en-US"/>
              </w:rPr>
              <w:t xml:space="preserve">) sang VND </w:t>
            </w:r>
          </w:p>
        </w:tc>
        <w:tc>
          <w:tcPr>
            <w:tcW w:w="3632" w:type="dxa"/>
          </w:tcPr>
          <w:p w14:paraId="7756AD47" w14:textId="45F53C96" w:rsidR="0002077F" w:rsidRDefault="0002077F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1A9AE127" w14:textId="77777777" w:rsidTr="00FD2228">
        <w:tc>
          <w:tcPr>
            <w:tcW w:w="805" w:type="dxa"/>
          </w:tcPr>
          <w:p w14:paraId="15208A19" w14:textId="7173B59B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4590" w:type="dxa"/>
          </w:tcPr>
          <w:p w14:paraId="1C5EB0A9" w14:textId="3FBDED3B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Tạo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tài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khoản</w:t>
            </w:r>
            <w:proofErr w:type="spellEnd"/>
          </w:p>
        </w:tc>
        <w:tc>
          <w:tcPr>
            <w:tcW w:w="3632" w:type="dxa"/>
          </w:tcPr>
          <w:p w14:paraId="77ABF31F" w14:textId="5DFFC70E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5BDF4CC7" w14:textId="77777777" w:rsidTr="00FD2228">
        <w:tc>
          <w:tcPr>
            <w:tcW w:w="805" w:type="dxa"/>
          </w:tcPr>
          <w:p w14:paraId="37743422" w14:textId="423CA6C1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24</w:t>
            </w:r>
          </w:p>
        </w:tc>
        <w:tc>
          <w:tcPr>
            <w:tcW w:w="4590" w:type="dxa"/>
          </w:tcPr>
          <w:p w14:paraId="0000CC4E" w14:textId="77F2FE17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Phân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quyền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tài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khoản</w:t>
            </w:r>
            <w:proofErr w:type="spellEnd"/>
          </w:p>
        </w:tc>
        <w:tc>
          <w:tcPr>
            <w:tcW w:w="3632" w:type="dxa"/>
          </w:tcPr>
          <w:p w14:paraId="39AA788B" w14:textId="38845F58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576A1A28" w14:textId="77777777" w:rsidTr="00FD2228">
        <w:tc>
          <w:tcPr>
            <w:tcW w:w="805" w:type="dxa"/>
          </w:tcPr>
          <w:p w14:paraId="158B53F4" w14:textId="72BC6148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4590" w:type="dxa"/>
          </w:tcPr>
          <w:p w14:paraId="1D20808C" w14:textId="36A07FCC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Quản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lý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nhân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viên</w:t>
            </w:r>
            <w:proofErr w:type="spellEnd"/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xóa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sửa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632" w:type="dxa"/>
          </w:tcPr>
          <w:p w14:paraId="02F04A96" w14:textId="494A8517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0413F281" w14:textId="77777777" w:rsidTr="00FD2228">
        <w:tc>
          <w:tcPr>
            <w:tcW w:w="805" w:type="dxa"/>
          </w:tcPr>
          <w:p w14:paraId="293B86C9" w14:textId="0D32C261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4590" w:type="dxa"/>
          </w:tcPr>
          <w:p w14:paraId="6BAE9745" w14:textId="38887450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Quản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lý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sách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bàn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xóa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sửa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632" w:type="dxa"/>
          </w:tcPr>
          <w:p w14:paraId="23EE327F" w14:textId="4AE0A031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3575A50F" w14:textId="77777777" w:rsidTr="00FD2228">
        <w:tc>
          <w:tcPr>
            <w:tcW w:w="805" w:type="dxa"/>
          </w:tcPr>
          <w:p w14:paraId="2425A258" w14:textId="503BDC07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4590" w:type="dxa"/>
          </w:tcPr>
          <w:p w14:paraId="52D1C742" w14:textId="1A42B646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Quản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lý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danh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sách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nước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uống</w:t>
            </w:r>
            <w:proofErr w:type="spellEnd"/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xóa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sửa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632" w:type="dxa"/>
          </w:tcPr>
          <w:p w14:paraId="54D61F25" w14:textId="266E53AA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2927B63B" w14:textId="77777777" w:rsidTr="00FD2228">
        <w:tc>
          <w:tcPr>
            <w:tcW w:w="805" w:type="dxa"/>
          </w:tcPr>
          <w:p w14:paraId="6C193C5A" w14:textId="0E9473C6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4590" w:type="dxa"/>
          </w:tcPr>
          <w:p w14:paraId="1F2D3678" w14:textId="76ECDBB9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Quản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lý</w:t>
            </w:r>
            <w:proofErr w:type="spellEnd"/>
            <w:r>
              <w:rPr>
                <w:b/>
                <w:bCs/>
                <w:lang w:val="en-US"/>
              </w:rPr>
              <w:t xml:space="preserve"> discount (</w:t>
            </w:r>
            <w:proofErr w:type="spellStart"/>
            <w:r>
              <w:rPr>
                <w:b/>
                <w:bCs/>
                <w:lang w:val="en-US"/>
              </w:rPr>
              <w:t>thêm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xóa</w:t>
            </w:r>
            <w:proofErr w:type="spellEnd"/>
            <w:r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sửa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632" w:type="dxa"/>
          </w:tcPr>
          <w:p w14:paraId="248F511E" w14:textId="718C6EC1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FF3DB3" w14:paraId="7F4D9490" w14:textId="77777777" w:rsidTr="00FD2228">
        <w:tc>
          <w:tcPr>
            <w:tcW w:w="805" w:type="dxa"/>
          </w:tcPr>
          <w:p w14:paraId="2C73635C" w14:textId="265DFD65" w:rsidR="00FF3DB3" w:rsidRDefault="00FF3DB3" w:rsidP="000207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4590" w:type="dxa"/>
          </w:tcPr>
          <w:p w14:paraId="61B78B20" w14:textId="43B76AFB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Thống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kê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lịch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sử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bán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hàng</w:t>
            </w:r>
            <w:proofErr w:type="spellEnd"/>
          </w:p>
        </w:tc>
        <w:tc>
          <w:tcPr>
            <w:tcW w:w="3632" w:type="dxa"/>
          </w:tcPr>
          <w:p w14:paraId="59612822" w14:textId="3381E5B0" w:rsidR="00FF3DB3" w:rsidRDefault="00FF3DB3" w:rsidP="0002077F">
            <w:pPr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Hoàn</w:t>
            </w:r>
            <w:proofErr w:type="spellEnd"/>
            <w:r>
              <w:rPr>
                <w:b/>
                <w:bCs/>
                <w:lang w:val="en-US"/>
              </w:rPr>
              <w:t xml:space="preserve"> thành</w:t>
            </w:r>
          </w:p>
        </w:tc>
      </w:tr>
    </w:tbl>
    <w:p w14:paraId="23757951" w14:textId="7A4B4939" w:rsidR="1E089125" w:rsidRDefault="1E089125" w:rsidP="00FD2228">
      <w:pPr>
        <w:pStyle w:val="u1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 w14:paraId="0DCB947F" w14:textId="346DAE02" w:rsidR="2F62B5DB" w:rsidRDefault="2F62B5DB" w:rsidP="00FD2228">
      <w:pPr>
        <w:pStyle w:val="u1"/>
        <w:numPr>
          <w:ilvl w:val="0"/>
          <w:numId w:val="0"/>
        </w:numPr>
        <w:spacing w:line="360" w:lineRule="auto"/>
        <w:jc w:val="both"/>
        <w:rPr>
          <w:lang w:val="en-US"/>
        </w:rPr>
      </w:pPr>
      <w:proofErr w:type="spellStart"/>
      <w:r w:rsidRPr="1E089125">
        <w:rPr>
          <w:lang w:val="en-US"/>
        </w:rPr>
        <w:t>Những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chức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năng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nồi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bật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của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ứng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dụng</w:t>
      </w:r>
      <w:proofErr w:type="spellEnd"/>
      <w:r w:rsidRPr="1E089125">
        <w:rPr>
          <w:lang w:val="en-US"/>
        </w:rPr>
        <w:t>:</w:t>
      </w:r>
    </w:p>
    <w:p w14:paraId="165D09C5" w14:textId="0344AD3C" w:rsidR="2F62B5DB" w:rsidRDefault="2F62B5DB" w:rsidP="00FD2228">
      <w:pPr>
        <w:pStyle w:val="oancuaDanhsach"/>
        <w:numPr>
          <w:ilvl w:val="0"/>
          <w:numId w:val="1"/>
        </w:numPr>
        <w:jc w:val="both"/>
        <w:rPr>
          <w:szCs w:val="24"/>
          <w:lang w:val="en-US"/>
        </w:rPr>
      </w:pPr>
      <w:proofErr w:type="spellStart"/>
      <w:r w:rsidRPr="1E089125">
        <w:rPr>
          <w:lang w:val="en-US"/>
        </w:rPr>
        <w:t>Dữ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liệu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được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đồng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bộ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với</w:t>
      </w:r>
      <w:proofErr w:type="spellEnd"/>
      <w:r w:rsidRPr="1E089125">
        <w:rPr>
          <w:lang w:val="en-US"/>
        </w:rPr>
        <w:t xml:space="preserve"> database (Firebase) </w:t>
      </w:r>
      <w:proofErr w:type="spellStart"/>
      <w:r w:rsidRPr="1E089125">
        <w:rPr>
          <w:lang w:val="en-US"/>
        </w:rPr>
        <w:t>trong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từng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thao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tác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xử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lý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như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th</w:t>
      </w:r>
      <w:r w:rsidR="40B96A63" w:rsidRPr="1E089125">
        <w:rPr>
          <w:lang w:val="en-US"/>
        </w:rPr>
        <w:t>êm</w:t>
      </w:r>
      <w:proofErr w:type="spellEnd"/>
      <w:r w:rsidR="40B96A63" w:rsidRPr="1E089125">
        <w:rPr>
          <w:lang w:val="en-US"/>
        </w:rPr>
        <w:t xml:space="preserve">, </w:t>
      </w:r>
      <w:proofErr w:type="spellStart"/>
      <w:r w:rsidR="40B96A63" w:rsidRPr="1E089125">
        <w:rPr>
          <w:lang w:val="en-US"/>
        </w:rPr>
        <w:t>xóa</w:t>
      </w:r>
      <w:proofErr w:type="spellEnd"/>
      <w:r w:rsidR="40B96A63" w:rsidRPr="1E089125">
        <w:rPr>
          <w:lang w:val="en-US"/>
        </w:rPr>
        <w:t xml:space="preserve">, </w:t>
      </w:r>
      <w:proofErr w:type="spellStart"/>
      <w:r w:rsidR="40B96A63" w:rsidRPr="1E089125">
        <w:rPr>
          <w:lang w:val="en-US"/>
        </w:rPr>
        <w:t>sửa</w:t>
      </w:r>
      <w:proofErr w:type="spellEnd"/>
      <w:r w:rsidR="40B96A63" w:rsidRPr="1E089125">
        <w:rPr>
          <w:lang w:val="en-US"/>
        </w:rPr>
        <w:t>.</w:t>
      </w:r>
    </w:p>
    <w:p w14:paraId="1E585599" w14:textId="209697C8" w:rsidR="40B96A63" w:rsidRDefault="40B96A63" w:rsidP="00FD2228">
      <w:pPr>
        <w:pStyle w:val="oancuaDanhsach"/>
        <w:numPr>
          <w:ilvl w:val="0"/>
          <w:numId w:val="1"/>
        </w:numPr>
        <w:jc w:val="both"/>
        <w:rPr>
          <w:lang w:val="en-US"/>
        </w:rPr>
      </w:pPr>
      <w:proofErr w:type="spellStart"/>
      <w:r w:rsidRPr="2246CC67">
        <w:rPr>
          <w:lang w:val="en-US"/>
        </w:rPr>
        <w:t>Có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thể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sử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dụng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ứng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dụng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khi</w:t>
      </w:r>
      <w:proofErr w:type="spellEnd"/>
      <w:r w:rsidRPr="2246CC67">
        <w:rPr>
          <w:lang w:val="en-US"/>
        </w:rPr>
        <w:t xml:space="preserve"> </w:t>
      </w:r>
      <w:proofErr w:type="spellStart"/>
      <w:r w:rsidRPr="2246CC67">
        <w:rPr>
          <w:lang w:val="en-US"/>
        </w:rPr>
        <w:t>có</w:t>
      </w:r>
      <w:proofErr w:type="spellEnd"/>
      <w:r w:rsidRPr="2246CC67">
        <w:rPr>
          <w:lang w:val="en-US"/>
        </w:rPr>
        <w:t xml:space="preserve"> internet</w:t>
      </w:r>
      <w:r w:rsidR="00910359">
        <w:rPr>
          <w:lang w:val="en-US"/>
        </w:rPr>
        <w:t>.</w:t>
      </w:r>
    </w:p>
    <w:p w14:paraId="0788A7B6" w14:textId="3F039FE5" w:rsidR="00910359" w:rsidRDefault="00910359" w:rsidP="00FD2228">
      <w:pPr>
        <w:pStyle w:val="oancuaDanhsac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order</w:t>
      </w:r>
    </w:p>
    <w:p w14:paraId="3FFF44EA" w14:textId="721D5D99" w:rsidR="00910359" w:rsidRDefault="00910359" w:rsidP="00FD2228">
      <w:pPr>
        <w:pStyle w:val="oancuaDanhsac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14:paraId="315CA48C" w14:textId="6B9CA121" w:rsidR="2797FB89" w:rsidRDefault="2797FB89" w:rsidP="00910359">
      <w:pPr>
        <w:pStyle w:val="oancuaDanhsach"/>
        <w:jc w:val="both"/>
        <w:rPr>
          <w:szCs w:val="24"/>
          <w:lang w:val="en-US"/>
        </w:rPr>
      </w:pPr>
    </w:p>
    <w:p w14:paraId="765410F3" w14:textId="123E06FE" w:rsidR="1E089125" w:rsidRDefault="1E089125" w:rsidP="00FD2228">
      <w:pPr>
        <w:jc w:val="both"/>
        <w:rPr>
          <w:lang w:val="en-US"/>
        </w:rPr>
      </w:pPr>
    </w:p>
    <w:p w14:paraId="618F71F1" w14:textId="680FC3D6" w:rsidR="003C2F0F" w:rsidRDefault="00770457" w:rsidP="00FD2228">
      <w:pPr>
        <w:pStyle w:val="u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proofErr w:type="spellStart"/>
      <w:r w:rsidRPr="1E089125">
        <w:rPr>
          <w:lang w:val="en-US"/>
        </w:rPr>
        <w:t>Hướng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phát</w:t>
      </w:r>
      <w:proofErr w:type="spellEnd"/>
      <w:r w:rsidRPr="1E089125">
        <w:rPr>
          <w:lang w:val="en-US"/>
        </w:rPr>
        <w:t xml:space="preserve"> </w:t>
      </w:r>
      <w:proofErr w:type="spellStart"/>
      <w:r w:rsidRPr="1E089125">
        <w:rPr>
          <w:lang w:val="en-US"/>
        </w:rPr>
        <w:t>triển</w:t>
      </w:r>
      <w:bookmarkEnd w:id="4"/>
      <w:bookmarkEnd w:id="5"/>
      <w:proofErr w:type="spellEnd"/>
    </w:p>
    <w:p w14:paraId="3FD8D038" w14:textId="172C67EA" w:rsidR="00525BAE" w:rsidRDefault="00525BAE" w:rsidP="00FD2228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>:</w:t>
      </w:r>
    </w:p>
    <w:p w14:paraId="1D9B30E9" w14:textId="4D5DF29F" w:rsidR="00525BAE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</w:p>
    <w:p w14:paraId="4C789F55" w14:textId="744A5019" w:rsidR="008222B4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Quét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7496A948" w14:textId="1329352B" w:rsidR="008222B4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ads)</w:t>
      </w:r>
    </w:p>
    <w:p w14:paraId="71969AFC" w14:textId="6594291B" w:rsidR="00525BAE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facebook</w:t>
      </w:r>
      <w:proofErr w:type="spellEnd"/>
    </w:p>
    <w:p w14:paraId="7BAB73AA" w14:textId="031ADB80" w:rsidR="00297519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0F747E38" w14:textId="08EC6AC2" w:rsidR="00910359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in)</w:t>
      </w:r>
    </w:p>
    <w:p w14:paraId="0597149F" w14:textId="7BEFFA65" w:rsidR="00297519" w:rsidRDefault="00910359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</w:p>
    <w:p w14:paraId="5DC298D7" w14:textId="5F9286FC" w:rsidR="004C68CF" w:rsidRPr="00B74685" w:rsidRDefault="004C68CF" w:rsidP="00FD2228">
      <w:pPr>
        <w:pStyle w:val="oancuaDanhsach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</w:p>
    <w:sectPr w:rsidR="004C68CF" w:rsidRPr="00B74685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9E1F9" w14:textId="77777777" w:rsidR="004819EB" w:rsidRDefault="004819EB">
      <w:r>
        <w:separator/>
      </w:r>
    </w:p>
  </w:endnote>
  <w:endnote w:type="continuationSeparator" w:id="0">
    <w:p w14:paraId="1BBD551B" w14:textId="77777777" w:rsidR="004819EB" w:rsidRDefault="0048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E2847" w14:textId="77777777" w:rsidR="008B1041" w:rsidRDefault="005047B3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1E85A21" wp14:editId="59D68C36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7FB874C" w14:textId="77777777" w:rsidTr="2246CC6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6B2AD8E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48A377AC" wp14:editId="4232DBA0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FB904D8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02077F"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27822443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C3C6E" w14:textId="77777777" w:rsidR="004819EB" w:rsidRDefault="004819EB">
      <w:r>
        <w:separator/>
      </w:r>
    </w:p>
  </w:footnote>
  <w:footnote w:type="continuationSeparator" w:id="0">
    <w:p w14:paraId="6BA9122D" w14:textId="77777777" w:rsidR="004819EB" w:rsidRDefault="0048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70842" w14:textId="77777777" w:rsidR="008B1041" w:rsidRDefault="008B1041" w:rsidP="008B104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6202BE9" wp14:editId="5B41625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185B3" id="Freeform 1" o:spid="_x0000_s1026" style="position:absolute;margin-left:0;margin-top:0;width:93.15pt;height:814.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6673FA8" wp14:editId="720200D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F4D0E6" w14:textId="77777777" w:rsidR="008B1041" w:rsidRDefault="008B1041" w:rsidP="008B1041">
    <w:pPr>
      <w:pStyle w:val="Tiu"/>
      <w:rPr>
        <w:lang w:val="en-US"/>
      </w:rPr>
    </w:pPr>
  </w:p>
  <w:p w14:paraId="5BFEEA62" w14:textId="77777777" w:rsidR="008B1041" w:rsidRPr="003B1A2B" w:rsidRDefault="008B1041" w:rsidP="008B1041">
    <w:pPr>
      <w:rPr>
        <w:lang w:val="en-US"/>
      </w:rPr>
    </w:pPr>
  </w:p>
  <w:p w14:paraId="5D72A1D8" w14:textId="77777777" w:rsidR="008B1041" w:rsidRPr="00F53DBB" w:rsidRDefault="008B1041" w:rsidP="008B104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1B7B90F" w14:textId="77777777" w:rsidR="008B1041" w:rsidRPr="0040293A" w:rsidRDefault="008B1041" w:rsidP="008B1041">
    <w:pPr>
      <w:pStyle w:val="utrang"/>
      <w:rPr>
        <w:rFonts w:eastAsia="Tahoma"/>
      </w:rPr>
    </w:pPr>
  </w:p>
  <w:p w14:paraId="504322E7" w14:textId="77777777" w:rsidR="003701D7" w:rsidRPr="008B1041" w:rsidRDefault="003701D7" w:rsidP="008B104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FE48A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16CDE6DC" wp14:editId="741E4755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276A533" w14:textId="77777777" w:rsidTr="008D3541">
      <w:tc>
        <w:tcPr>
          <w:tcW w:w="6623" w:type="dxa"/>
          <w:shd w:val="clear" w:color="auto" w:fill="auto"/>
        </w:tcPr>
        <w:p w14:paraId="5A2F548D" w14:textId="1538EB27" w:rsidR="006B5904" w:rsidRPr="006B5904" w:rsidRDefault="006B5904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quán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cà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phê</w:t>
          </w:r>
          <w:proofErr w:type="spellEnd"/>
        </w:p>
      </w:tc>
      <w:tc>
        <w:tcPr>
          <w:tcW w:w="2845" w:type="dxa"/>
          <w:shd w:val="clear" w:color="auto" w:fill="auto"/>
        </w:tcPr>
        <w:p w14:paraId="64CB9DEE" w14:textId="1DBD2635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6A316C">
            <w:rPr>
              <w:lang w:val="en-US"/>
            </w:rPr>
            <w:t>1.0</w:t>
          </w:r>
        </w:p>
      </w:tc>
    </w:tr>
    <w:tr w:rsidR="00E95D0C" w14:paraId="5F73F6A8" w14:textId="77777777" w:rsidTr="008D3541">
      <w:tc>
        <w:tcPr>
          <w:tcW w:w="6623" w:type="dxa"/>
          <w:shd w:val="clear" w:color="auto" w:fill="auto"/>
        </w:tcPr>
        <w:p w14:paraId="4CAC8B64" w14:textId="77777777" w:rsidR="00E95D0C" w:rsidRPr="008D3541" w:rsidRDefault="00770457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126C4A88" w14:textId="20F9EC04" w:rsidR="00E95D0C" w:rsidRPr="008D3541" w:rsidRDefault="00E95D0C" w:rsidP="003D7660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Pr="00A0521F">
            <w:rPr>
              <w:lang w:val="en-US"/>
            </w:rPr>
            <w:t xml:space="preserve"> </w:t>
          </w:r>
          <w:r w:rsidR="003D7660">
            <w:rPr>
              <w:lang w:val="en-US"/>
            </w:rPr>
            <w:t>24</w:t>
          </w:r>
          <w:r w:rsidR="006A316C" w:rsidRPr="00A0521F">
            <w:rPr>
              <w:lang w:val="en-US"/>
            </w:rPr>
            <w:t>/08/2020</w:t>
          </w:r>
        </w:p>
      </w:tc>
    </w:tr>
  </w:tbl>
  <w:p w14:paraId="7ECA6E28" w14:textId="56A869FE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905EC4"/>
    <w:multiLevelType w:val="hybridMultilevel"/>
    <w:tmpl w:val="1B96D240"/>
    <w:lvl w:ilvl="0" w:tplc="A36867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DD12206"/>
    <w:multiLevelType w:val="hybridMultilevel"/>
    <w:tmpl w:val="DBB086E0"/>
    <w:lvl w:ilvl="0" w:tplc="CF2C5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F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C7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2C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49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4D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9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05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8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22"/>
  </w:num>
  <w:num w:numId="5">
    <w:abstractNumId w:val="20"/>
  </w:num>
  <w:num w:numId="6">
    <w:abstractNumId w:val="23"/>
  </w:num>
  <w:num w:numId="7">
    <w:abstractNumId w:val="12"/>
  </w:num>
  <w:num w:numId="8">
    <w:abstractNumId w:val="24"/>
  </w:num>
  <w:num w:numId="9">
    <w:abstractNumId w:val="29"/>
  </w:num>
  <w:num w:numId="10">
    <w:abstractNumId w:val="15"/>
  </w:num>
  <w:num w:numId="11">
    <w:abstractNumId w:val="9"/>
  </w:num>
  <w:num w:numId="12">
    <w:abstractNumId w:val="34"/>
  </w:num>
  <w:num w:numId="13">
    <w:abstractNumId w:val="30"/>
  </w:num>
  <w:num w:numId="14">
    <w:abstractNumId w:val="28"/>
  </w:num>
  <w:num w:numId="15">
    <w:abstractNumId w:val="4"/>
  </w:num>
  <w:num w:numId="16">
    <w:abstractNumId w:val="6"/>
  </w:num>
  <w:num w:numId="17">
    <w:abstractNumId w:val="27"/>
  </w:num>
  <w:num w:numId="18">
    <w:abstractNumId w:val="32"/>
  </w:num>
  <w:num w:numId="19">
    <w:abstractNumId w:val="14"/>
  </w:num>
  <w:num w:numId="20">
    <w:abstractNumId w:val="26"/>
  </w:num>
  <w:num w:numId="21">
    <w:abstractNumId w:val="31"/>
  </w:num>
  <w:num w:numId="22">
    <w:abstractNumId w:val="33"/>
  </w:num>
  <w:num w:numId="23">
    <w:abstractNumId w:val="10"/>
  </w:num>
  <w:num w:numId="24">
    <w:abstractNumId w:val="19"/>
  </w:num>
  <w:num w:numId="25">
    <w:abstractNumId w:val="7"/>
  </w:num>
  <w:num w:numId="26">
    <w:abstractNumId w:val="5"/>
  </w:num>
  <w:num w:numId="27">
    <w:abstractNumId w:val="17"/>
  </w:num>
  <w:num w:numId="28">
    <w:abstractNumId w:val="2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8"/>
  </w:num>
  <w:num w:numId="38">
    <w:abstractNumId w:val="3"/>
  </w:num>
  <w:num w:numId="39">
    <w:abstractNumId w:val="1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E8"/>
    <w:rsid w:val="0002077F"/>
    <w:rsid w:val="000519D9"/>
    <w:rsid w:val="000679AA"/>
    <w:rsid w:val="00074745"/>
    <w:rsid w:val="000C0CA8"/>
    <w:rsid w:val="000C7EDE"/>
    <w:rsid w:val="000D001E"/>
    <w:rsid w:val="00115430"/>
    <w:rsid w:val="00213ECB"/>
    <w:rsid w:val="002160F2"/>
    <w:rsid w:val="00221A67"/>
    <w:rsid w:val="002326D0"/>
    <w:rsid w:val="0023DB6E"/>
    <w:rsid w:val="00264657"/>
    <w:rsid w:val="00297519"/>
    <w:rsid w:val="00301551"/>
    <w:rsid w:val="00301562"/>
    <w:rsid w:val="0031511D"/>
    <w:rsid w:val="003548A8"/>
    <w:rsid w:val="003701D7"/>
    <w:rsid w:val="003747E6"/>
    <w:rsid w:val="003C2F0F"/>
    <w:rsid w:val="003D7660"/>
    <w:rsid w:val="004176B5"/>
    <w:rsid w:val="00417DC2"/>
    <w:rsid w:val="00435847"/>
    <w:rsid w:val="004819EB"/>
    <w:rsid w:val="004A38E5"/>
    <w:rsid w:val="004A3AB4"/>
    <w:rsid w:val="004B7CC9"/>
    <w:rsid w:val="004C68CF"/>
    <w:rsid w:val="004E4257"/>
    <w:rsid w:val="005047B3"/>
    <w:rsid w:val="00525BAE"/>
    <w:rsid w:val="005802A5"/>
    <w:rsid w:val="005F0237"/>
    <w:rsid w:val="0060493B"/>
    <w:rsid w:val="006257BE"/>
    <w:rsid w:val="0064329D"/>
    <w:rsid w:val="006855DC"/>
    <w:rsid w:val="006A316C"/>
    <w:rsid w:val="006B5904"/>
    <w:rsid w:val="006E420F"/>
    <w:rsid w:val="006E56E2"/>
    <w:rsid w:val="006F0D4A"/>
    <w:rsid w:val="007200A2"/>
    <w:rsid w:val="007338F6"/>
    <w:rsid w:val="00767CB6"/>
    <w:rsid w:val="00770457"/>
    <w:rsid w:val="007A1DE8"/>
    <w:rsid w:val="007F21C9"/>
    <w:rsid w:val="008054E9"/>
    <w:rsid w:val="008222B4"/>
    <w:rsid w:val="008235A4"/>
    <w:rsid w:val="008243D9"/>
    <w:rsid w:val="0085316C"/>
    <w:rsid w:val="008B1041"/>
    <w:rsid w:val="008C726D"/>
    <w:rsid w:val="008D3541"/>
    <w:rsid w:val="00900650"/>
    <w:rsid w:val="00910359"/>
    <w:rsid w:val="00984338"/>
    <w:rsid w:val="0099744F"/>
    <w:rsid w:val="009A5FCC"/>
    <w:rsid w:val="009B2AFC"/>
    <w:rsid w:val="009F47F5"/>
    <w:rsid w:val="00A04870"/>
    <w:rsid w:val="00A0521F"/>
    <w:rsid w:val="00A23833"/>
    <w:rsid w:val="00A24610"/>
    <w:rsid w:val="00A544E7"/>
    <w:rsid w:val="00A638EF"/>
    <w:rsid w:val="00A82D87"/>
    <w:rsid w:val="00AA1E8C"/>
    <w:rsid w:val="00B27935"/>
    <w:rsid w:val="00B43ADD"/>
    <w:rsid w:val="00B74685"/>
    <w:rsid w:val="00B82E46"/>
    <w:rsid w:val="00B871C5"/>
    <w:rsid w:val="00BB5444"/>
    <w:rsid w:val="00BF14F1"/>
    <w:rsid w:val="00C0630A"/>
    <w:rsid w:val="00C14AB8"/>
    <w:rsid w:val="00C74D6D"/>
    <w:rsid w:val="00CA52C8"/>
    <w:rsid w:val="00CA75F9"/>
    <w:rsid w:val="00CE7908"/>
    <w:rsid w:val="00D16175"/>
    <w:rsid w:val="00D234F3"/>
    <w:rsid w:val="00D328EA"/>
    <w:rsid w:val="00DA2A6D"/>
    <w:rsid w:val="00DB3086"/>
    <w:rsid w:val="00DC363E"/>
    <w:rsid w:val="00DD57E3"/>
    <w:rsid w:val="00DE4628"/>
    <w:rsid w:val="00E6501E"/>
    <w:rsid w:val="00E95D0C"/>
    <w:rsid w:val="00F93BD1"/>
    <w:rsid w:val="00FA2327"/>
    <w:rsid w:val="00FB3DB2"/>
    <w:rsid w:val="00FB3FFD"/>
    <w:rsid w:val="00FD2228"/>
    <w:rsid w:val="00FF3DB3"/>
    <w:rsid w:val="03A7150F"/>
    <w:rsid w:val="03FA6C4D"/>
    <w:rsid w:val="078C8B25"/>
    <w:rsid w:val="0A686FA4"/>
    <w:rsid w:val="0A7CEE4F"/>
    <w:rsid w:val="0BE5E3BF"/>
    <w:rsid w:val="0C6047F9"/>
    <w:rsid w:val="0C6D8B4A"/>
    <w:rsid w:val="10F09B21"/>
    <w:rsid w:val="12A875E9"/>
    <w:rsid w:val="13022A2C"/>
    <w:rsid w:val="13817CAF"/>
    <w:rsid w:val="13978389"/>
    <w:rsid w:val="162A0A3E"/>
    <w:rsid w:val="175FDCA5"/>
    <w:rsid w:val="17DCDCDB"/>
    <w:rsid w:val="186646C8"/>
    <w:rsid w:val="18C86128"/>
    <w:rsid w:val="1AA5415E"/>
    <w:rsid w:val="1C21EBB3"/>
    <w:rsid w:val="1D4FF683"/>
    <w:rsid w:val="1E089125"/>
    <w:rsid w:val="2246CC67"/>
    <w:rsid w:val="22D16FDC"/>
    <w:rsid w:val="2787F7FD"/>
    <w:rsid w:val="2797FB89"/>
    <w:rsid w:val="285B0216"/>
    <w:rsid w:val="2A30139D"/>
    <w:rsid w:val="2CD0578C"/>
    <w:rsid w:val="2F62B5DB"/>
    <w:rsid w:val="31BD4101"/>
    <w:rsid w:val="34151280"/>
    <w:rsid w:val="355C3930"/>
    <w:rsid w:val="36EF52BD"/>
    <w:rsid w:val="37A74FCB"/>
    <w:rsid w:val="3C82C7C1"/>
    <w:rsid w:val="40B96A63"/>
    <w:rsid w:val="40D9FD02"/>
    <w:rsid w:val="44FF5629"/>
    <w:rsid w:val="4818DB8E"/>
    <w:rsid w:val="486543E5"/>
    <w:rsid w:val="4F37D9A2"/>
    <w:rsid w:val="508D0A37"/>
    <w:rsid w:val="51A39C02"/>
    <w:rsid w:val="52A4157F"/>
    <w:rsid w:val="54F6944D"/>
    <w:rsid w:val="59D48D44"/>
    <w:rsid w:val="59E23829"/>
    <w:rsid w:val="6395AFB1"/>
    <w:rsid w:val="66483385"/>
    <w:rsid w:val="6705AAAA"/>
    <w:rsid w:val="691AB9F7"/>
    <w:rsid w:val="6B11852E"/>
    <w:rsid w:val="6C16F5FA"/>
    <w:rsid w:val="6E439392"/>
    <w:rsid w:val="70ACA996"/>
    <w:rsid w:val="724A5D05"/>
    <w:rsid w:val="725DBF5E"/>
    <w:rsid w:val="745B5E35"/>
    <w:rsid w:val="766F9321"/>
    <w:rsid w:val="77B95509"/>
    <w:rsid w:val="794FE7A8"/>
    <w:rsid w:val="7A840420"/>
    <w:rsid w:val="7BFCB890"/>
    <w:rsid w:val="7FCA9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B5AF9A"/>
  <w15:docId w15:val="{5415080B-542C-4CEB-9934-EE9D3B85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2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6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8B104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52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7" ma:contentTypeDescription="Create a new document." ma:contentTypeScope="" ma:versionID="7bb81bc9b56216cb1d9cb649853901e8">
  <xsd:schema xmlns:xsd="http://www.w3.org/2001/XMLSchema" xmlns:xs="http://www.w3.org/2001/XMLSchema" xmlns:p="http://schemas.microsoft.com/office/2006/metadata/properties" xmlns:ns3="90a1b636-a24d-4466-a58c-1c71a4193295" xmlns:ns4="d60aaa6e-734e-403a-a71f-3b8444bd9bec" targetNamespace="http://schemas.microsoft.com/office/2006/metadata/properties" ma:root="true" ma:fieldsID="25133dec2fcb52c04dbaa8faf88fa85a" ns3:_="" ns4:_="">
    <xsd:import namespace="90a1b636-a24d-4466-a58c-1c71a4193295"/>
    <xsd:import namespace="d60aaa6e-734e-403a-a71f-3b8444bd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aa6e-734e-403a-a71f-3b8444bd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E856B-9976-479F-BA7A-82FAAA348B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549F0C-82C0-4FB1-91B5-AF964C617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0C80B-3232-462D-8A04-4F28FD446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d60aaa6e-734e-403a-a71f-3b8444bd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34</TotalTime>
  <Pages>5</Pages>
  <Words>477</Words>
  <Characters>2723</Characters>
  <Application>Microsoft Office Word</Application>
  <DocSecurity>0</DocSecurity>
  <Lines>22</Lines>
  <Paragraphs>6</Paragraphs>
  <ScaleCrop>false</ScaleCrop>
  <Company>HCMUNS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17</cp:revision>
  <cp:lastPrinted>2020-08-17T02:16:00Z</cp:lastPrinted>
  <dcterms:created xsi:type="dcterms:W3CDTF">2020-08-17T02:17:00Z</dcterms:created>
  <dcterms:modified xsi:type="dcterms:W3CDTF">2020-08-25T07:20:00Z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0x010100BBB83BF62CC53C46AB7764BD36FB50B0</vt:lpwstr>
  </property>
</Properties>
</file>