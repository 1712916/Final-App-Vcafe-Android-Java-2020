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8CA1E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68EA696" w14:textId="77777777" w:rsidR="0037628A" w:rsidRDefault="0037628A" w:rsidP="0037628A">
      <w:pPr>
        <w:rPr>
          <w:lang w:val="en-US"/>
        </w:rPr>
      </w:pPr>
    </w:p>
    <w:p w14:paraId="2999791F" w14:textId="77777777" w:rsidR="0037628A" w:rsidRPr="003548A8" w:rsidRDefault="0037628A" w:rsidP="0037628A">
      <w:pPr>
        <w:rPr>
          <w:lang w:val="en-US"/>
        </w:rPr>
      </w:pPr>
    </w:p>
    <w:p w14:paraId="7FC86FAD" w14:textId="77777777" w:rsidR="0037628A" w:rsidRDefault="0037628A" w:rsidP="0037628A">
      <w:pPr>
        <w:pStyle w:val="Tiu"/>
        <w:jc w:val="right"/>
        <w:rPr>
          <w:lang w:val="en-US"/>
        </w:rPr>
      </w:pPr>
    </w:p>
    <w:p w14:paraId="477142BF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F1A7FD0" w14:textId="77777777" w:rsidR="0037628A" w:rsidRDefault="0037628A" w:rsidP="0037628A">
      <w:pPr>
        <w:pStyle w:val="Tiu"/>
        <w:jc w:val="right"/>
        <w:rPr>
          <w:lang w:val="en-US"/>
        </w:rPr>
      </w:pPr>
    </w:p>
    <w:p w14:paraId="16A63405" w14:textId="77777777" w:rsidR="001B152B" w:rsidRDefault="00FD06E2" w:rsidP="001B152B">
      <w:pPr>
        <w:pStyle w:val="Tiu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1B152B">
        <w:rPr>
          <w:color w:val="0000FF"/>
          <w:lang w:val="en-US"/>
        </w:rPr>
        <w:t>&lt;Quản lý quán cafe&gt;</w:t>
      </w:r>
    </w:p>
    <w:p w14:paraId="0126550C" w14:textId="77777777" w:rsidR="0037628A" w:rsidRPr="007A1DE8" w:rsidRDefault="0037628A" w:rsidP="0037628A">
      <w:pPr>
        <w:rPr>
          <w:lang w:val="en-US"/>
        </w:rPr>
      </w:pPr>
    </w:p>
    <w:p w14:paraId="36996DCC" w14:textId="77B99F8D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B152B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D37BAD">
        <w:rPr>
          <w:rFonts w:ascii="Arial" w:hAnsi="Arial"/>
          <w:color w:val="0000FF"/>
          <w:sz w:val="34"/>
          <w:szCs w:val="30"/>
          <w:lang w:val="en-US"/>
        </w:rPr>
        <w:t>2</w:t>
      </w:r>
    </w:p>
    <w:p w14:paraId="37160D0B" w14:textId="77777777" w:rsidR="0037628A" w:rsidRDefault="0037628A" w:rsidP="0037628A">
      <w:pPr>
        <w:pStyle w:val="Tiu"/>
        <w:jc w:val="both"/>
        <w:rPr>
          <w:lang w:val="en-US"/>
        </w:rPr>
      </w:pPr>
    </w:p>
    <w:p w14:paraId="63FF2D72" w14:textId="77777777" w:rsidR="0037628A" w:rsidRDefault="0037628A" w:rsidP="0037628A">
      <w:pPr>
        <w:rPr>
          <w:lang w:val="en-US"/>
        </w:rPr>
      </w:pPr>
    </w:p>
    <w:p w14:paraId="4F7F4F12" w14:textId="77777777" w:rsidR="0037628A" w:rsidRDefault="0037628A" w:rsidP="0037628A">
      <w:pPr>
        <w:rPr>
          <w:lang w:val="en-US"/>
        </w:rPr>
      </w:pPr>
    </w:p>
    <w:p w14:paraId="62094B84" w14:textId="77777777" w:rsidR="0037628A" w:rsidRDefault="0037628A" w:rsidP="0037628A">
      <w:pPr>
        <w:rPr>
          <w:lang w:val="en-US"/>
        </w:rPr>
      </w:pPr>
    </w:p>
    <w:p w14:paraId="19A2E8F6" w14:textId="77777777" w:rsidR="0037628A" w:rsidRDefault="0037628A" w:rsidP="0037628A">
      <w:pPr>
        <w:rPr>
          <w:lang w:val="en-US"/>
        </w:rPr>
      </w:pPr>
    </w:p>
    <w:p w14:paraId="19CFEF53" w14:textId="77777777" w:rsidR="0037628A" w:rsidRDefault="0037628A" w:rsidP="0037628A">
      <w:pPr>
        <w:rPr>
          <w:lang w:val="en-US"/>
        </w:rPr>
      </w:pPr>
    </w:p>
    <w:p w14:paraId="591D0157" w14:textId="77777777" w:rsidR="0037628A" w:rsidRDefault="0037628A" w:rsidP="0037628A">
      <w:pPr>
        <w:rPr>
          <w:lang w:val="en-US"/>
        </w:rPr>
      </w:pPr>
    </w:p>
    <w:p w14:paraId="48C95DAB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01B34A5" w14:textId="77777777" w:rsidR="001B152B" w:rsidRDefault="001B152B" w:rsidP="001B152B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1712916 – Ngô Tấn Vịnh</w:t>
      </w:r>
    </w:p>
    <w:p w14:paraId="5EBFA1BD" w14:textId="77777777" w:rsidR="001B152B" w:rsidRDefault="001B152B" w:rsidP="001B152B">
      <w:pPr>
        <w:jc w:val="center"/>
        <w:rPr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1712928 – Dương Nguyên Trường Vỹ</w:t>
      </w:r>
    </w:p>
    <w:p w14:paraId="78ACBCFA" w14:textId="77777777" w:rsidR="001B152B" w:rsidRDefault="001B152B" w:rsidP="001B152B">
      <w:pPr>
        <w:widowControl/>
        <w:rPr>
          <w:sz w:val="30"/>
          <w:szCs w:val="30"/>
          <w:lang w:val="en-US"/>
        </w:rPr>
        <w:sectPr w:rsidR="001B152B">
          <w:pgSz w:w="11907" w:h="16839"/>
          <w:pgMar w:top="1440" w:right="1440" w:bottom="1440" w:left="1440" w:header="720" w:footer="720" w:gutter="0"/>
          <w:cols w:space="720"/>
          <w:vAlign w:val="center"/>
        </w:sectPr>
      </w:pPr>
    </w:p>
    <w:p w14:paraId="15DAC38D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048CAE1A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1520BABB" w14:textId="77777777" w:rsidTr="007872E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BF9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4BFE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749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C6CA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0F03C074" w14:textId="77777777" w:rsidTr="007872E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841AC" w14:textId="77777777" w:rsidR="0037628A" w:rsidRPr="003548A8" w:rsidRDefault="001B152B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C1DA2" w14:textId="77777777" w:rsidR="0037628A" w:rsidRPr="003548A8" w:rsidRDefault="001B152B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98187" w14:textId="77777777" w:rsidR="0037628A" w:rsidRPr="0037628A" w:rsidRDefault="001B152B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lớp ở mức phân tích, danh sách các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B024A" w14:textId="77777777" w:rsidR="0037628A" w:rsidRPr="003548A8" w:rsidRDefault="001B152B" w:rsidP="001B152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Dương Nguyên Trường Vỹ</w:t>
            </w:r>
          </w:p>
        </w:tc>
      </w:tr>
      <w:tr w:rsidR="007872E0" w:rsidRPr="007A1DE8" w14:paraId="7BB6A923" w14:textId="77777777" w:rsidTr="007872E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AE760" w14:textId="77777777" w:rsidR="007872E0" w:rsidRPr="003548A8" w:rsidRDefault="007872E0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B216C" w14:textId="77777777" w:rsidR="007872E0" w:rsidRPr="003548A8" w:rsidRDefault="007872E0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DF405" w14:textId="77777777" w:rsidR="007872E0" w:rsidRPr="0037628A" w:rsidRDefault="007872E0" w:rsidP="007872E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lớp ở mức phân tích, danh sách các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17BD" w14:textId="77777777" w:rsidR="007872E0" w:rsidRPr="003548A8" w:rsidRDefault="007872E0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Tấn Vịnh</w:t>
            </w:r>
          </w:p>
        </w:tc>
      </w:tr>
      <w:tr w:rsidR="00D37BAD" w:rsidRPr="007A1DE8" w14:paraId="140328C5" w14:textId="77777777" w:rsidTr="007872E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B5B0" w14:textId="77777777" w:rsidR="00D37BAD" w:rsidRDefault="00D37BAD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D709" w14:textId="77777777" w:rsidR="00D37BAD" w:rsidRDefault="00D37BAD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853A8" w14:textId="77777777" w:rsidR="00D37BAD" w:rsidRDefault="00D37BAD" w:rsidP="007872E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E1047" w14:textId="77777777" w:rsidR="00D37BAD" w:rsidRDefault="00D37BAD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</w:tr>
    </w:tbl>
    <w:p w14:paraId="2983B11B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3C2E295B" w14:textId="77777777" w:rsidR="00C161AA" w:rsidRDefault="005E2817">
      <w:pPr>
        <w:pStyle w:val="Muclu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Siuktni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 xml:space="preserve">Sơ đồ lớp </w:t>
        </w:r>
        <w:r w:rsidR="00C161AA" w:rsidRPr="00234A17">
          <w:rPr>
            <w:rStyle w:val="Siuktni"/>
            <w:noProof/>
            <w:lang w:val="en-US"/>
          </w:rPr>
          <w:t>(</w:t>
        </w:r>
        <w:r w:rsidR="00C161AA" w:rsidRPr="00234A17">
          <w:rPr>
            <w:rStyle w:val="Siuktni"/>
            <w:noProof/>
          </w:rPr>
          <w:t>mức phân tích</w:t>
        </w:r>
        <w:r w:rsidR="00C161AA" w:rsidRPr="00234A17">
          <w:rPr>
            <w:rStyle w:val="Siuktni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1F56C03" w14:textId="77777777" w:rsidR="00C161AA" w:rsidRDefault="00C2075E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Siuktni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4F3D94C4" w14:textId="77777777" w:rsidR="00C161AA" w:rsidRDefault="00C2075E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Siuktni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8810FB4" w14:textId="77777777" w:rsidR="00C161AA" w:rsidRDefault="00C2075E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Siuktni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A442077" w14:textId="77777777" w:rsidR="00C161AA" w:rsidRDefault="00C2075E">
      <w:pPr>
        <w:pStyle w:val="Muclu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Siuktni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29E584A" w14:textId="77777777"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0FADC74F" w14:textId="77777777"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18C3CC90" w14:textId="77777777" w:rsidR="00FD06E2" w:rsidRDefault="00FD06E2" w:rsidP="00FD06E2">
      <w:pPr>
        <w:pStyle w:val="u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2A8B76E6" w14:textId="0CC02C02" w:rsidR="00737E73" w:rsidRPr="00737E73" w:rsidRDefault="00D37BAD" w:rsidP="00737E73">
      <w:r>
        <w:rPr>
          <w:noProof/>
        </w:rPr>
        <w:drawing>
          <wp:inline distT="0" distB="0" distL="0" distR="0" wp14:anchorId="4364F469" wp14:editId="1667A2C7">
            <wp:extent cx="5732145" cy="5296535"/>
            <wp:effectExtent l="0" t="0" r="1905" b="0"/>
            <wp:docPr id="2" name="Hình ảnh 2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bản đồ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0D14" w14:textId="77777777" w:rsidR="00FD06E2" w:rsidRDefault="00FD06E2" w:rsidP="00FD06E2">
      <w:pPr>
        <w:pStyle w:val="u2"/>
      </w:pPr>
      <w:bookmarkStart w:id="3" w:name="_Toc172872217"/>
      <w:r>
        <w:t>Danh sách các lớp đối tượng và quan hệ</w:t>
      </w:r>
      <w:bookmarkEnd w:id="3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7E214E5B" w14:textId="77777777">
        <w:tc>
          <w:tcPr>
            <w:tcW w:w="801" w:type="dxa"/>
          </w:tcPr>
          <w:p w14:paraId="63CB8298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115DE241" w14:textId="77777777"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59BD93B4" w14:textId="77777777" w:rsidR="00FD06E2" w:rsidRDefault="00FD06E2" w:rsidP="00FD06E2">
            <w:pPr>
              <w:pStyle w:val="ThnVnban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58D85427" w14:textId="77777777"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 w14:paraId="2A3FADA7" w14:textId="77777777">
        <w:tc>
          <w:tcPr>
            <w:tcW w:w="801" w:type="dxa"/>
          </w:tcPr>
          <w:p w14:paraId="5EC7F25E" w14:textId="77777777" w:rsidR="00A443C5" w:rsidRPr="00A443C5" w:rsidRDefault="00A443C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37A9DCFC" w14:textId="77777777" w:rsidR="00FD06E2" w:rsidRPr="00A443C5" w:rsidRDefault="00A443C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NuocUong</w:t>
            </w:r>
          </w:p>
        </w:tc>
        <w:tc>
          <w:tcPr>
            <w:tcW w:w="2110" w:type="dxa"/>
          </w:tcPr>
          <w:p w14:paraId="0A8F8B6A" w14:textId="77777777" w:rsidR="00FD06E2" w:rsidRPr="00737E73" w:rsidRDefault="00737E7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3FE40925" w14:textId="77777777" w:rsidR="00FD06E2" w:rsidRPr="00A443C5" w:rsidRDefault="00A443C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trữ, quản lý thông tin các loại nước uống</w:t>
            </w:r>
          </w:p>
        </w:tc>
      </w:tr>
      <w:tr w:rsidR="00737E73" w14:paraId="53D03892" w14:textId="77777777">
        <w:tc>
          <w:tcPr>
            <w:tcW w:w="801" w:type="dxa"/>
          </w:tcPr>
          <w:p w14:paraId="380C8AC9" w14:textId="442FD943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4351769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2110" w:type="dxa"/>
          </w:tcPr>
          <w:p w14:paraId="13D0018C" w14:textId="77777777" w:rsidR="00737E73" w:rsidRDefault="00737E73" w:rsidP="00737E73">
            <w:pPr>
              <w:pStyle w:val="ThnVnban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2DD808A4" w14:textId="77777777" w:rsidR="00737E73" w:rsidRDefault="00737E73" w:rsidP="00737E73">
            <w:pPr>
              <w:pStyle w:val="ThnVnban"/>
              <w:spacing w:after="0"/>
            </w:pPr>
            <w:r>
              <w:rPr>
                <w:lang w:val="en-US"/>
              </w:rPr>
              <w:t>Lớp lưu trữ, quản lý thông tin các tài khoản sử dụng</w:t>
            </w:r>
          </w:p>
        </w:tc>
      </w:tr>
      <w:tr w:rsidR="00737E73" w14:paraId="4BE7DDF4" w14:textId="77777777">
        <w:tc>
          <w:tcPr>
            <w:tcW w:w="801" w:type="dxa"/>
          </w:tcPr>
          <w:p w14:paraId="76170D55" w14:textId="19AFE628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6D675CFA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NhanVien</w:t>
            </w:r>
          </w:p>
        </w:tc>
        <w:tc>
          <w:tcPr>
            <w:tcW w:w="2110" w:type="dxa"/>
          </w:tcPr>
          <w:p w14:paraId="3166E0A0" w14:textId="77777777" w:rsidR="00737E73" w:rsidRDefault="00737E73" w:rsidP="00737E73">
            <w:pPr>
              <w:pStyle w:val="ThnVnban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52C43310" w14:textId="77777777" w:rsidR="00737E73" w:rsidRDefault="00737E73" w:rsidP="00550C16">
            <w:pPr>
              <w:pStyle w:val="ThnVnban"/>
              <w:spacing w:after="0"/>
            </w:pPr>
            <w:r>
              <w:rPr>
                <w:lang w:val="en-US"/>
              </w:rPr>
              <w:t>Lớp lưu trữ</w:t>
            </w:r>
            <w:r w:rsidR="00550C16">
              <w:rPr>
                <w:lang w:val="en-US"/>
              </w:rPr>
              <w:t xml:space="preserve"> thông tin nhân viên</w:t>
            </w:r>
          </w:p>
        </w:tc>
      </w:tr>
      <w:tr w:rsidR="00737E73" w14:paraId="3991A976" w14:textId="77777777">
        <w:tc>
          <w:tcPr>
            <w:tcW w:w="801" w:type="dxa"/>
          </w:tcPr>
          <w:p w14:paraId="193ABE1F" w14:textId="5A7ACF65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7D9C74FD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110" w:type="dxa"/>
          </w:tcPr>
          <w:p w14:paraId="764103EB" w14:textId="77777777" w:rsidR="00737E73" w:rsidRDefault="00737E73" w:rsidP="00737E73">
            <w:pPr>
              <w:pStyle w:val="ThnVnban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374051DF" w14:textId="77777777" w:rsidR="00737E73" w:rsidRPr="00A443C5" w:rsidRDefault="00737E73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tổng quát hóa cho việc quản lý </w:t>
            </w:r>
          </w:p>
        </w:tc>
      </w:tr>
      <w:tr w:rsidR="00737E73" w14:paraId="37486E4E" w14:textId="77777777">
        <w:tc>
          <w:tcPr>
            <w:tcW w:w="801" w:type="dxa"/>
          </w:tcPr>
          <w:p w14:paraId="241ED85B" w14:textId="44FB6329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4E5ECF48" w14:textId="77777777" w:rsidR="00737E73" w:rsidRDefault="00737E73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50C16">
              <w:rPr>
                <w:lang w:val="en-US"/>
              </w:rPr>
              <w:t>up</w:t>
            </w:r>
            <w:r>
              <w:rPr>
                <w:lang w:val="en-US"/>
              </w:rPr>
              <w:t>erA</w:t>
            </w:r>
            <w:r w:rsidR="00550C16">
              <w:rPr>
                <w:lang w:val="en-US"/>
              </w:rPr>
              <w:t>d</w:t>
            </w:r>
            <w:r>
              <w:rPr>
                <w:lang w:val="en-US"/>
              </w:rPr>
              <w:t>m</w:t>
            </w:r>
            <w:r w:rsidR="00550C16">
              <w:rPr>
                <w:lang w:val="en-US"/>
              </w:rPr>
              <w:t>in</w:t>
            </w:r>
          </w:p>
        </w:tc>
        <w:tc>
          <w:tcPr>
            <w:tcW w:w="2110" w:type="dxa"/>
          </w:tcPr>
          <w:p w14:paraId="2642EE26" w14:textId="77777777" w:rsidR="00737E73" w:rsidRDefault="00550C16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0B6FE58" w14:textId="77777777" w:rsidR="00737E73" w:rsidRDefault="00550C16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toàn bộ hệ thống</w:t>
            </w:r>
          </w:p>
        </w:tc>
      </w:tr>
      <w:tr w:rsidR="00737E73" w14:paraId="77FEBD3B" w14:textId="77777777">
        <w:tc>
          <w:tcPr>
            <w:tcW w:w="801" w:type="dxa"/>
          </w:tcPr>
          <w:p w14:paraId="70BC7562" w14:textId="61240000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110" w:type="dxa"/>
          </w:tcPr>
          <w:p w14:paraId="08F022A5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OrderDonHang</w:t>
            </w:r>
          </w:p>
        </w:tc>
        <w:tc>
          <w:tcPr>
            <w:tcW w:w="2110" w:type="dxa"/>
          </w:tcPr>
          <w:p w14:paraId="7F6DD919" w14:textId="77777777" w:rsidR="00737E73" w:rsidRDefault="00550C16" w:rsidP="00737E73">
            <w:pPr>
              <w:pStyle w:val="ThnVnban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342E8706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thông tin các lần order nước của khách hàng</w:t>
            </w:r>
          </w:p>
        </w:tc>
      </w:tr>
      <w:tr w:rsidR="00737E73" w14:paraId="5449767F" w14:textId="77777777">
        <w:tc>
          <w:tcPr>
            <w:tcW w:w="801" w:type="dxa"/>
          </w:tcPr>
          <w:p w14:paraId="02AE684A" w14:textId="35372664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77E38910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ChiTietOrder</w:t>
            </w:r>
          </w:p>
        </w:tc>
        <w:tc>
          <w:tcPr>
            <w:tcW w:w="2110" w:type="dxa"/>
          </w:tcPr>
          <w:p w14:paraId="6F0E3521" w14:textId="77777777" w:rsidR="00737E73" w:rsidRDefault="00550C16" w:rsidP="00737E73">
            <w:pPr>
              <w:pStyle w:val="ThnVnban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F192FBF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trung gian quản lý chi tiết các lần order nước của khách hàng</w:t>
            </w:r>
          </w:p>
        </w:tc>
      </w:tr>
      <w:tr w:rsidR="00737E73" w14:paraId="6E0193D5" w14:textId="77777777">
        <w:tc>
          <w:tcPr>
            <w:tcW w:w="801" w:type="dxa"/>
          </w:tcPr>
          <w:p w14:paraId="2153C440" w14:textId="702F0D34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259C841F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  <w:tc>
          <w:tcPr>
            <w:tcW w:w="2110" w:type="dxa"/>
          </w:tcPr>
          <w:p w14:paraId="00856DEF" w14:textId="77777777" w:rsidR="00737E73" w:rsidRDefault="00550C16" w:rsidP="00737E73">
            <w:pPr>
              <w:pStyle w:val="ThnVnban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19D7270B" w14:textId="77777777" w:rsidR="00737E73" w:rsidRPr="00A443C5" w:rsidRDefault="00737E73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thông tin chi tiết các bàn của quán cafe</w:t>
            </w:r>
          </w:p>
        </w:tc>
      </w:tr>
      <w:tr w:rsidR="00737E73" w14:paraId="4D91A44A" w14:textId="77777777">
        <w:tc>
          <w:tcPr>
            <w:tcW w:w="801" w:type="dxa"/>
          </w:tcPr>
          <w:p w14:paraId="4D91389E" w14:textId="0A0B7856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5735ECB9" w14:textId="77777777" w:rsidR="00737E73" w:rsidRPr="00A443C5" w:rsidRDefault="00550C16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HoaDon</w:t>
            </w:r>
          </w:p>
        </w:tc>
        <w:tc>
          <w:tcPr>
            <w:tcW w:w="2110" w:type="dxa"/>
          </w:tcPr>
          <w:p w14:paraId="4AC7618E" w14:textId="77777777" w:rsidR="00737E73" w:rsidRDefault="00550C16" w:rsidP="00737E73">
            <w:pPr>
              <w:pStyle w:val="ThnVnban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5DF65116" w14:textId="77777777" w:rsidR="00737E73" w:rsidRPr="00A443C5" w:rsidRDefault="001406D8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và xuất thông tin hóa đơn</w:t>
            </w:r>
          </w:p>
        </w:tc>
      </w:tr>
      <w:tr w:rsidR="00737E73" w14:paraId="5BCE3565" w14:textId="77777777">
        <w:tc>
          <w:tcPr>
            <w:tcW w:w="801" w:type="dxa"/>
          </w:tcPr>
          <w:p w14:paraId="675888EA" w14:textId="65927E04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4A8977A3" w14:textId="30A75613" w:rsidR="00737E73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2110" w:type="dxa"/>
          </w:tcPr>
          <w:p w14:paraId="16BF8102" w14:textId="77777777" w:rsidR="00737E73" w:rsidRDefault="00550C16" w:rsidP="00737E73">
            <w:pPr>
              <w:pStyle w:val="ThnVnban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4BC4E691" w14:textId="1FED63F4" w:rsidR="00737E73" w:rsidRDefault="00550C16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thông </w:t>
            </w:r>
            <w:r w:rsidR="00D37BAD">
              <w:rPr>
                <w:lang w:val="en-US"/>
              </w:rPr>
              <w:t>tin Discount, lớp tổng quát cho 2 loại discount</w:t>
            </w:r>
          </w:p>
        </w:tc>
      </w:tr>
      <w:tr w:rsidR="00D37BAD" w14:paraId="650EF91F" w14:textId="77777777">
        <w:tc>
          <w:tcPr>
            <w:tcW w:w="801" w:type="dxa"/>
          </w:tcPr>
          <w:p w14:paraId="2FA653F7" w14:textId="3BC76279" w:rsidR="00D37BAD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1AF00120" w14:textId="55AE4B90" w:rsidR="00D37BAD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DiscountPay</w:t>
            </w:r>
          </w:p>
        </w:tc>
        <w:tc>
          <w:tcPr>
            <w:tcW w:w="2110" w:type="dxa"/>
          </w:tcPr>
          <w:p w14:paraId="0467ECAA" w14:textId="08691E34" w:rsidR="00D37BAD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21EEE68A" w14:textId="40776781" w:rsidR="00D37BAD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thông tin discount theo hóa đơn</w:t>
            </w:r>
          </w:p>
        </w:tc>
      </w:tr>
      <w:tr w:rsidR="00D37BAD" w14:paraId="27546E63" w14:textId="77777777">
        <w:tc>
          <w:tcPr>
            <w:tcW w:w="801" w:type="dxa"/>
          </w:tcPr>
          <w:p w14:paraId="1837F6A2" w14:textId="4F3888EB" w:rsidR="00D37BAD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35FD619F" w14:textId="5FB7CB62" w:rsidR="00D37BAD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DiscountCode</w:t>
            </w:r>
          </w:p>
        </w:tc>
        <w:tc>
          <w:tcPr>
            <w:tcW w:w="2110" w:type="dxa"/>
          </w:tcPr>
          <w:p w14:paraId="5496D026" w14:textId="2954BE18" w:rsidR="00D37BAD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</w:p>
        </w:tc>
        <w:tc>
          <w:tcPr>
            <w:tcW w:w="3847" w:type="dxa"/>
          </w:tcPr>
          <w:p w14:paraId="38BC3545" w14:textId="553C8578" w:rsidR="00D37BAD" w:rsidRDefault="00D37BAD" w:rsidP="00737E7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thông tin</w:t>
            </w:r>
            <w:r>
              <w:rPr>
                <w:lang w:val="en-US"/>
              </w:rPr>
              <w:t xml:space="preserve"> discount theo hóa </w:t>
            </w:r>
            <w:r>
              <w:rPr>
                <w:lang w:val="en-US"/>
              </w:rPr>
              <w:t>code</w:t>
            </w:r>
          </w:p>
        </w:tc>
      </w:tr>
    </w:tbl>
    <w:p w14:paraId="10E3530A" w14:textId="77777777" w:rsidR="00FD06E2" w:rsidRDefault="00FD06E2" w:rsidP="00FD06E2">
      <w:pPr>
        <w:pStyle w:val="u2"/>
      </w:pPr>
      <w:bookmarkStart w:id="4" w:name="_Toc172872218"/>
      <w:r>
        <w:t>Mô tả chi tiết từng lớp đối tượng</w:t>
      </w:r>
      <w:bookmarkEnd w:id="4"/>
    </w:p>
    <w:p w14:paraId="7BF556F5" w14:textId="77777777" w:rsidR="00550C16" w:rsidRPr="00550C16" w:rsidRDefault="00550C16" w:rsidP="002E0ABD">
      <w:pPr>
        <w:pStyle w:val="ThnVnban"/>
        <w:keepLines w:val="0"/>
        <w:widowControl/>
        <w:numPr>
          <w:ilvl w:val="1"/>
          <w:numId w:val="39"/>
        </w:numPr>
        <w:tabs>
          <w:tab w:val="clear" w:pos="1440"/>
        </w:tabs>
        <w:spacing w:after="0"/>
        <w:ind w:left="540" w:hanging="270"/>
        <w:jc w:val="both"/>
        <w:rPr>
          <w:b/>
          <w:i/>
          <w:lang w:val="en-US"/>
        </w:rPr>
      </w:pPr>
      <w:r w:rsidRPr="00550C16">
        <w:rPr>
          <w:b/>
          <w:i/>
          <w:lang w:val="en-US"/>
        </w:rPr>
        <w:t>NuocUong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6BB3C224" w14:textId="77777777">
        <w:tc>
          <w:tcPr>
            <w:tcW w:w="758" w:type="dxa"/>
          </w:tcPr>
          <w:p w14:paraId="0E15FB47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C559972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AECB5A1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600CE35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7F3B6A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4BE62D99" w14:textId="77777777">
        <w:tc>
          <w:tcPr>
            <w:tcW w:w="758" w:type="dxa"/>
          </w:tcPr>
          <w:p w14:paraId="6A2BE13A" w14:textId="77777777" w:rsidR="00363B6E" w:rsidRP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06C5B8B" w14:textId="77777777" w:rsidR="00363B6E" w:rsidRP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maNuoc</w:t>
            </w:r>
          </w:p>
        </w:tc>
        <w:tc>
          <w:tcPr>
            <w:tcW w:w="1566" w:type="dxa"/>
          </w:tcPr>
          <w:p w14:paraId="4800A56F" w14:textId="77777777" w:rsidR="00363B6E" w:rsidRPr="00363B6E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BD7672B" w14:textId="77777777"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19DC046" w14:textId="77777777" w:rsidR="00363B6E" w:rsidRP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nước uống có một mã duy nhất</w:t>
            </w:r>
          </w:p>
        </w:tc>
      </w:tr>
      <w:tr w:rsidR="00550C16" w14:paraId="299A4EEC" w14:textId="77777777">
        <w:tc>
          <w:tcPr>
            <w:tcW w:w="758" w:type="dxa"/>
          </w:tcPr>
          <w:p w14:paraId="58701D46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01FE656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tenNuoc</w:t>
            </w:r>
          </w:p>
        </w:tc>
        <w:tc>
          <w:tcPr>
            <w:tcW w:w="1566" w:type="dxa"/>
          </w:tcPr>
          <w:p w14:paraId="42D45E43" w14:textId="77777777" w:rsidR="00550C16" w:rsidRDefault="00F6076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8311531" w14:textId="77777777" w:rsidR="00550C16" w:rsidRDefault="00550C16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E06E55F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món nước uống</w:t>
            </w:r>
          </w:p>
        </w:tc>
      </w:tr>
      <w:tr w:rsidR="00550C16" w14:paraId="6ECF06A3" w14:textId="77777777">
        <w:tc>
          <w:tcPr>
            <w:tcW w:w="758" w:type="dxa"/>
          </w:tcPr>
          <w:p w14:paraId="1FD26C4F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691CB7E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maCongThuc</w:t>
            </w:r>
          </w:p>
        </w:tc>
        <w:tc>
          <w:tcPr>
            <w:tcW w:w="1566" w:type="dxa"/>
          </w:tcPr>
          <w:p w14:paraId="023894D7" w14:textId="77777777" w:rsidR="00550C16" w:rsidRDefault="00F6076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FB2BD71" w14:textId="77777777" w:rsidR="00550C16" w:rsidRDefault="00550C16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71A80E1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Truy cập công thức của nước uốn</w:t>
            </w:r>
          </w:p>
        </w:tc>
      </w:tr>
      <w:tr w:rsidR="00550C16" w14:paraId="1C626927" w14:textId="77777777">
        <w:tc>
          <w:tcPr>
            <w:tcW w:w="758" w:type="dxa"/>
          </w:tcPr>
          <w:p w14:paraId="173E7F52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3A73A0A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566" w:type="dxa"/>
          </w:tcPr>
          <w:p w14:paraId="516A75E3" w14:textId="77777777" w:rsidR="00550C16" w:rsidRDefault="00F6076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C3960A6" w14:textId="77777777" w:rsidR="00550C16" w:rsidRDefault="00550C16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03DC2AE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của nước uống</w:t>
            </w:r>
          </w:p>
        </w:tc>
      </w:tr>
      <w:tr w:rsidR="00550C16" w14:paraId="412FACD7" w14:textId="77777777">
        <w:tc>
          <w:tcPr>
            <w:tcW w:w="758" w:type="dxa"/>
          </w:tcPr>
          <w:p w14:paraId="0668ABC7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7892A404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loai</w:t>
            </w:r>
          </w:p>
        </w:tc>
        <w:tc>
          <w:tcPr>
            <w:tcW w:w="1566" w:type="dxa"/>
          </w:tcPr>
          <w:p w14:paraId="2CAB2C88" w14:textId="77777777" w:rsidR="00550C16" w:rsidRDefault="00F6076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DD839A5" w14:textId="77777777" w:rsidR="00550C16" w:rsidRDefault="00550C16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B28396C" w14:textId="77777777" w:rsidR="00550C16" w:rsidRDefault="00550C1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Loại để tạo </w:t>
            </w:r>
            <w:r w:rsidRPr="00550C16">
              <w:rPr>
                <w:lang w:val="en-US"/>
              </w:rPr>
              <w:t>category</w:t>
            </w:r>
          </w:p>
        </w:tc>
      </w:tr>
    </w:tbl>
    <w:p w14:paraId="5D068E51" w14:textId="77777777" w:rsidR="002E0ABD" w:rsidRPr="002E0ABD" w:rsidRDefault="002E0ABD" w:rsidP="002E0ABD">
      <w:pPr>
        <w:pStyle w:val="ThnVnban"/>
        <w:ind w:left="1170" w:firstLine="270"/>
        <w:rPr>
          <w:i/>
        </w:rPr>
      </w:pPr>
    </w:p>
    <w:p w14:paraId="5F8EADF0" w14:textId="053D1C2A" w:rsidR="00550C16" w:rsidRPr="002E0ABD" w:rsidRDefault="005F4114" w:rsidP="002E0ABD">
      <w:pPr>
        <w:pStyle w:val="ThnVnban"/>
        <w:numPr>
          <w:ilvl w:val="1"/>
          <w:numId w:val="39"/>
        </w:numPr>
        <w:ind w:left="540" w:hanging="270"/>
        <w:rPr>
          <w:b/>
          <w:i/>
        </w:rPr>
      </w:pPr>
      <w:r>
        <w:rPr>
          <w:b/>
          <w:i/>
          <w:lang w:val="en-US"/>
        </w:rPr>
        <w:t>Discount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14:paraId="36E23114" w14:textId="77777777" w:rsidTr="00550C16">
        <w:tc>
          <w:tcPr>
            <w:tcW w:w="758" w:type="dxa"/>
          </w:tcPr>
          <w:p w14:paraId="7FB3BB55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D26A258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E2EC430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3294473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133AF8C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472C3" w14:paraId="78391F94" w14:textId="77777777" w:rsidTr="00550C16">
        <w:tc>
          <w:tcPr>
            <w:tcW w:w="758" w:type="dxa"/>
          </w:tcPr>
          <w:p w14:paraId="1E818DFB" w14:textId="77777777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B30A096" w14:textId="6B411416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TienGiam</w:t>
            </w:r>
          </w:p>
        </w:tc>
        <w:tc>
          <w:tcPr>
            <w:tcW w:w="1566" w:type="dxa"/>
          </w:tcPr>
          <w:p w14:paraId="438D827E" w14:textId="53E6D23E" w:rsidR="000472C3" w:rsidRPr="00363B6E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6D3FA1C" w14:textId="77777777" w:rsidR="000472C3" w:rsidRDefault="000472C3" w:rsidP="000472C3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D2ED1F3" w14:textId="2CC8E549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Giá trị giảm theo tiền</w:t>
            </w:r>
          </w:p>
        </w:tc>
      </w:tr>
      <w:tr w:rsidR="000472C3" w14:paraId="4CEF9008" w14:textId="77777777" w:rsidTr="00550C16">
        <w:tc>
          <w:tcPr>
            <w:tcW w:w="758" w:type="dxa"/>
          </w:tcPr>
          <w:p w14:paraId="427D7BD5" w14:textId="77777777" w:rsidR="000472C3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3047903" w14:textId="14398F82" w:rsidR="000472C3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PhanTramGiam</w:t>
            </w:r>
          </w:p>
        </w:tc>
        <w:tc>
          <w:tcPr>
            <w:tcW w:w="1566" w:type="dxa"/>
          </w:tcPr>
          <w:p w14:paraId="3DA351BD" w14:textId="5E648D5D" w:rsidR="000472C3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D839DD8" w14:textId="77777777" w:rsidR="000472C3" w:rsidRDefault="000472C3" w:rsidP="000472C3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D4B4DAB" w14:textId="58711208" w:rsidR="000472C3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Gía trị giảm theo phần trăm</w:t>
            </w:r>
          </w:p>
        </w:tc>
      </w:tr>
    </w:tbl>
    <w:p w14:paraId="4A52FC8E" w14:textId="77777777" w:rsidR="002E0ABD" w:rsidRPr="002E0ABD" w:rsidRDefault="002E0ABD" w:rsidP="002E0ABD">
      <w:pPr>
        <w:pStyle w:val="ThnVnban"/>
        <w:ind w:left="1440"/>
        <w:rPr>
          <w:i/>
          <w:color w:val="0000FF"/>
        </w:rPr>
      </w:pPr>
    </w:p>
    <w:p w14:paraId="6CAFB3F1" w14:textId="636B7F0F" w:rsidR="00550C16" w:rsidRPr="002E0ABD" w:rsidRDefault="000472C3" w:rsidP="002E0ABD">
      <w:pPr>
        <w:pStyle w:val="ThnVnban"/>
        <w:numPr>
          <w:ilvl w:val="1"/>
          <w:numId w:val="39"/>
        </w:numPr>
        <w:tabs>
          <w:tab w:val="clear" w:pos="1440"/>
          <w:tab w:val="num" w:pos="540"/>
        </w:tabs>
        <w:ind w:hanging="1170"/>
        <w:rPr>
          <w:b/>
          <w:i/>
        </w:rPr>
      </w:pPr>
      <w:r>
        <w:rPr>
          <w:b/>
          <w:i/>
          <w:lang w:val="en-US"/>
        </w:rPr>
        <w:t>Discount Pay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14:paraId="5632ACB2" w14:textId="77777777" w:rsidTr="00550C16">
        <w:tc>
          <w:tcPr>
            <w:tcW w:w="758" w:type="dxa"/>
          </w:tcPr>
          <w:p w14:paraId="2B971505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E0E2D04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0E1E83D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5975AAE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A7E9BFB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472C3" w14:paraId="02B1DAD5" w14:textId="77777777" w:rsidTr="00550C16">
        <w:tc>
          <w:tcPr>
            <w:tcW w:w="758" w:type="dxa"/>
          </w:tcPr>
          <w:p w14:paraId="71181190" w14:textId="77777777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14:paraId="4366A68A" w14:textId="59DB9122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NgayBD</w:t>
            </w:r>
          </w:p>
        </w:tc>
        <w:tc>
          <w:tcPr>
            <w:tcW w:w="1566" w:type="dxa"/>
          </w:tcPr>
          <w:p w14:paraId="540FE542" w14:textId="4D89582E" w:rsidR="000472C3" w:rsidRPr="00363B6E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0DAE8C0" w14:textId="77777777" w:rsidR="000472C3" w:rsidRDefault="000472C3" w:rsidP="000472C3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91FC412" w14:textId="35D2F4BB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áp dụng giảm giá</w:t>
            </w:r>
          </w:p>
        </w:tc>
      </w:tr>
      <w:tr w:rsidR="000472C3" w14:paraId="0B21C32E" w14:textId="77777777" w:rsidTr="00550C16">
        <w:tc>
          <w:tcPr>
            <w:tcW w:w="758" w:type="dxa"/>
          </w:tcPr>
          <w:p w14:paraId="7C24D8B8" w14:textId="77777777" w:rsidR="000472C3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C9B05A8" w14:textId="2E3D8421" w:rsidR="000472C3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 KT</w:t>
            </w:r>
          </w:p>
        </w:tc>
        <w:tc>
          <w:tcPr>
            <w:tcW w:w="1566" w:type="dxa"/>
          </w:tcPr>
          <w:p w14:paraId="5234BD58" w14:textId="15BA2762" w:rsidR="000472C3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C50C577" w14:textId="77777777" w:rsidR="000472C3" w:rsidRDefault="000472C3" w:rsidP="000472C3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1B440AB" w14:textId="0D3E354B" w:rsidR="000472C3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 áp dụng giảm giá</w:t>
            </w:r>
          </w:p>
        </w:tc>
      </w:tr>
    </w:tbl>
    <w:p w14:paraId="5C106A8F" w14:textId="0163DD91" w:rsidR="002E0ABD" w:rsidRDefault="002E0ABD" w:rsidP="002E0ABD">
      <w:pPr>
        <w:pStyle w:val="ThnVnban"/>
        <w:ind w:left="1440"/>
        <w:rPr>
          <w:i/>
          <w:color w:val="0000FF"/>
        </w:rPr>
      </w:pPr>
    </w:p>
    <w:p w14:paraId="494BCFE4" w14:textId="35B89E0F" w:rsidR="000472C3" w:rsidRPr="002E0ABD" w:rsidRDefault="000472C3" w:rsidP="000472C3">
      <w:pPr>
        <w:pStyle w:val="ThnVnban"/>
        <w:numPr>
          <w:ilvl w:val="1"/>
          <w:numId w:val="39"/>
        </w:numPr>
        <w:tabs>
          <w:tab w:val="clear" w:pos="1440"/>
          <w:tab w:val="num" w:pos="540"/>
        </w:tabs>
        <w:ind w:hanging="1170"/>
        <w:rPr>
          <w:b/>
          <w:i/>
        </w:rPr>
      </w:pPr>
      <w:r>
        <w:rPr>
          <w:b/>
          <w:i/>
          <w:lang w:val="en-US"/>
        </w:rPr>
        <w:t xml:space="preserve">Discount </w:t>
      </w:r>
      <w:r>
        <w:rPr>
          <w:b/>
          <w:i/>
          <w:lang w:val="en-US"/>
        </w:rPr>
        <w:t>Code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472C3" w14:paraId="0AF6F79B" w14:textId="77777777" w:rsidTr="00D4452B">
        <w:tc>
          <w:tcPr>
            <w:tcW w:w="758" w:type="dxa"/>
          </w:tcPr>
          <w:p w14:paraId="7C733351" w14:textId="77777777" w:rsidR="000472C3" w:rsidRPr="00F44EE4" w:rsidRDefault="000472C3" w:rsidP="00D4452B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A84B44B" w14:textId="77777777" w:rsidR="000472C3" w:rsidRPr="00F44EE4" w:rsidRDefault="000472C3" w:rsidP="00D4452B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005837B" w14:textId="77777777" w:rsidR="000472C3" w:rsidRPr="00363B6E" w:rsidRDefault="000472C3" w:rsidP="00D4452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E91BE2D" w14:textId="77777777" w:rsidR="000472C3" w:rsidRPr="00F44EE4" w:rsidRDefault="000472C3" w:rsidP="00D4452B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839C2E7" w14:textId="77777777" w:rsidR="000472C3" w:rsidRPr="00F44EE4" w:rsidRDefault="000472C3" w:rsidP="00D4452B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472C3" w14:paraId="147AD03E" w14:textId="77777777" w:rsidTr="00D4452B">
        <w:tc>
          <w:tcPr>
            <w:tcW w:w="758" w:type="dxa"/>
          </w:tcPr>
          <w:p w14:paraId="3F85A710" w14:textId="77777777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566DBAB" w14:textId="4313170F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66" w:type="dxa"/>
          </w:tcPr>
          <w:p w14:paraId="5605F434" w14:textId="6020C0DF" w:rsidR="000472C3" w:rsidRPr="00363B6E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D765ADD" w14:textId="77777777" w:rsidR="000472C3" w:rsidRDefault="000472C3" w:rsidP="000472C3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088A050" w14:textId="0A624CF0" w:rsidR="000472C3" w:rsidRPr="00550C16" w:rsidRDefault="000472C3" w:rsidP="000472C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Code giảm giá</w:t>
            </w:r>
          </w:p>
        </w:tc>
      </w:tr>
    </w:tbl>
    <w:p w14:paraId="6F37C34A" w14:textId="77777777" w:rsidR="000472C3" w:rsidRPr="002E0ABD" w:rsidRDefault="000472C3" w:rsidP="002E0ABD">
      <w:pPr>
        <w:pStyle w:val="ThnVnban"/>
        <w:ind w:left="1440"/>
        <w:rPr>
          <w:i/>
          <w:color w:val="0000FF"/>
        </w:rPr>
      </w:pPr>
    </w:p>
    <w:p w14:paraId="7CD4DFAA" w14:textId="77777777" w:rsidR="00550C16" w:rsidRPr="002E0ABD" w:rsidRDefault="002E0ABD" w:rsidP="002E0ABD">
      <w:pPr>
        <w:pStyle w:val="ThnVnban"/>
        <w:numPr>
          <w:ilvl w:val="1"/>
          <w:numId w:val="39"/>
        </w:numPr>
        <w:tabs>
          <w:tab w:val="clear" w:pos="1440"/>
          <w:tab w:val="num" w:pos="720"/>
        </w:tabs>
        <w:ind w:hanging="1080"/>
        <w:rPr>
          <w:b/>
          <w:i/>
        </w:rPr>
      </w:pPr>
      <w:r w:rsidRPr="002E0ABD">
        <w:rPr>
          <w:b/>
          <w:i/>
          <w:lang w:val="en-US"/>
        </w:rPr>
        <w:t>TaiKhoan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14:paraId="7F6DB8CF" w14:textId="77777777" w:rsidTr="00550C16">
        <w:tc>
          <w:tcPr>
            <w:tcW w:w="758" w:type="dxa"/>
          </w:tcPr>
          <w:p w14:paraId="0D95764B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9E7E6B3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08A377F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17FCE24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F140E19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14:paraId="303C804A" w14:textId="77777777" w:rsidTr="00550C16">
        <w:tc>
          <w:tcPr>
            <w:tcW w:w="758" w:type="dxa"/>
          </w:tcPr>
          <w:p w14:paraId="2F57D456" w14:textId="77777777" w:rsidR="00550C16" w:rsidRP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779B9E3" w14:textId="77777777" w:rsidR="00550C16" w:rsidRP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566" w:type="dxa"/>
          </w:tcPr>
          <w:p w14:paraId="73DD20B7" w14:textId="77777777" w:rsidR="00550C16" w:rsidRPr="00363B6E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53CF1DD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E17559F" w14:textId="77777777" w:rsidR="00550C16" w:rsidRPr="00550C16" w:rsidRDefault="00550C16" w:rsidP="00F6076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Mỗi </w:t>
            </w:r>
            <w:r w:rsidR="00F60760">
              <w:rPr>
                <w:lang w:val="en-US"/>
              </w:rPr>
              <w:t>tài khoản có một mã duy nhất</w:t>
            </w:r>
          </w:p>
        </w:tc>
      </w:tr>
      <w:tr w:rsidR="00550C16" w14:paraId="0F20B7DD" w14:textId="77777777" w:rsidTr="00550C16">
        <w:tc>
          <w:tcPr>
            <w:tcW w:w="758" w:type="dxa"/>
          </w:tcPr>
          <w:p w14:paraId="1C127452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B0534AD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566" w:type="dxa"/>
          </w:tcPr>
          <w:p w14:paraId="61C27DE1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D6400F1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0852673" w14:textId="77777777" w:rsidR="00550C16" w:rsidRDefault="00F60760" w:rsidP="00F6076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dùng để đăng nhập hệ thống</w:t>
            </w:r>
          </w:p>
        </w:tc>
      </w:tr>
      <w:tr w:rsidR="00550C16" w14:paraId="7F1CE3EA" w14:textId="77777777" w:rsidTr="00550C16">
        <w:tc>
          <w:tcPr>
            <w:tcW w:w="758" w:type="dxa"/>
          </w:tcPr>
          <w:p w14:paraId="753A4198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6F36548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566" w:type="dxa"/>
          </w:tcPr>
          <w:p w14:paraId="52816388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8D43338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FBDCAE1" w14:textId="77777777" w:rsidR="00550C16" w:rsidRDefault="00F60760" w:rsidP="00F6076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 dùng để đăng nhập hệ thống</w:t>
            </w:r>
          </w:p>
        </w:tc>
      </w:tr>
      <w:tr w:rsidR="00550C16" w14:paraId="2225E8A9" w14:textId="77777777" w:rsidTr="00550C16">
        <w:tc>
          <w:tcPr>
            <w:tcW w:w="758" w:type="dxa"/>
          </w:tcPr>
          <w:p w14:paraId="12608178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1B539D01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loaiTK</w:t>
            </w:r>
          </w:p>
        </w:tc>
        <w:tc>
          <w:tcPr>
            <w:tcW w:w="1566" w:type="dxa"/>
          </w:tcPr>
          <w:p w14:paraId="71BB02FB" w14:textId="77777777" w:rsidR="00550C16" w:rsidRDefault="00F60760" w:rsidP="00F6076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E6E4C4C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871D5DA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Phân quyền cho người dùng</w:t>
            </w:r>
          </w:p>
        </w:tc>
      </w:tr>
    </w:tbl>
    <w:p w14:paraId="235B546B" w14:textId="77777777" w:rsidR="002E0ABD" w:rsidRPr="002E0ABD" w:rsidRDefault="002E0ABD" w:rsidP="002E0ABD">
      <w:pPr>
        <w:pStyle w:val="ThnVnban"/>
        <w:ind w:left="1440"/>
        <w:rPr>
          <w:i/>
          <w:color w:val="0000FF"/>
        </w:rPr>
      </w:pPr>
    </w:p>
    <w:p w14:paraId="01C2491E" w14:textId="77777777" w:rsidR="00550C16" w:rsidRPr="002E0ABD" w:rsidRDefault="002E0ABD" w:rsidP="002E0ABD">
      <w:pPr>
        <w:pStyle w:val="ThnVnban"/>
        <w:numPr>
          <w:ilvl w:val="1"/>
          <w:numId w:val="39"/>
        </w:numPr>
        <w:tabs>
          <w:tab w:val="clear" w:pos="1440"/>
          <w:tab w:val="num" w:pos="720"/>
        </w:tabs>
        <w:ind w:hanging="1080"/>
        <w:rPr>
          <w:b/>
          <w:i/>
        </w:rPr>
      </w:pPr>
      <w:r w:rsidRPr="002E0ABD">
        <w:rPr>
          <w:b/>
          <w:i/>
          <w:lang w:val="en-US"/>
        </w:rPr>
        <w:t>NhanVien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14:paraId="3B50A142" w14:textId="77777777" w:rsidTr="00550C16">
        <w:tc>
          <w:tcPr>
            <w:tcW w:w="758" w:type="dxa"/>
          </w:tcPr>
          <w:p w14:paraId="157BB8E0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6702CF6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879C410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2638CD4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01E73E3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14:paraId="10280486" w14:textId="77777777" w:rsidTr="00550C16">
        <w:tc>
          <w:tcPr>
            <w:tcW w:w="758" w:type="dxa"/>
          </w:tcPr>
          <w:p w14:paraId="1F4739FE" w14:textId="77777777" w:rsidR="00550C16" w:rsidRPr="00550C16" w:rsidRDefault="00550C16" w:rsidP="00550C16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14:paraId="0A889706" w14:textId="77777777" w:rsidR="00550C16" w:rsidRPr="00550C16" w:rsidRDefault="00550C16" w:rsidP="00550C16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566" w:type="dxa"/>
          </w:tcPr>
          <w:p w14:paraId="35167B2D" w14:textId="77777777" w:rsidR="00550C16" w:rsidRPr="00363B6E" w:rsidRDefault="00550C16" w:rsidP="00550C16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3A803774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3DC2944" w14:textId="77777777" w:rsidR="00550C16" w:rsidRPr="00550C16" w:rsidRDefault="00F60760" w:rsidP="00F6076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của Admin (Đóng vai trò nhân viên bình thường, những nhân viên được cấp tài khoản thì đăng được vào hệ thống)</w:t>
            </w:r>
          </w:p>
        </w:tc>
      </w:tr>
    </w:tbl>
    <w:p w14:paraId="6A4254F4" w14:textId="77777777" w:rsidR="002E0ABD" w:rsidRPr="002E0ABD" w:rsidRDefault="002E0ABD" w:rsidP="002E0ABD">
      <w:pPr>
        <w:pStyle w:val="ThnVnban"/>
        <w:ind w:left="1440"/>
        <w:rPr>
          <w:i/>
          <w:color w:val="0000FF"/>
        </w:rPr>
      </w:pPr>
    </w:p>
    <w:p w14:paraId="0DC21166" w14:textId="77777777" w:rsidR="00550C16" w:rsidRPr="002E0ABD" w:rsidRDefault="002E0ABD" w:rsidP="002E0ABD">
      <w:pPr>
        <w:pStyle w:val="ThnVnban"/>
        <w:numPr>
          <w:ilvl w:val="1"/>
          <w:numId w:val="39"/>
        </w:numPr>
        <w:tabs>
          <w:tab w:val="clear" w:pos="1440"/>
          <w:tab w:val="num" w:pos="720"/>
        </w:tabs>
        <w:ind w:hanging="1080"/>
        <w:rPr>
          <w:b/>
          <w:i/>
        </w:rPr>
      </w:pPr>
      <w:r w:rsidRPr="002E0ABD">
        <w:rPr>
          <w:b/>
          <w:i/>
          <w:lang w:val="en-US"/>
        </w:rPr>
        <w:t>Admin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14:paraId="0B36EA1C" w14:textId="77777777" w:rsidTr="00550C16">
        <w:tc>
          <w:tcPr>
            <w:tcW w:w="758" w:type="dxa"/>
          </w:tcPr>
          <w:p w14:paraId="69223A16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11B5B7F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191FA7D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8438812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1C7DB5B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14:paraId="1ECD8C0C" w14:textId="77777777" w:rsidTr="00550C16">
        <w:tc>
          <w:tcPr>
            <w:tcW w:w="758" w:type="dxa"/>
          </w:tcPr>
          <w:p w14:paraId="54BFE28D" w14:textId="77777777" w:rsidR="00550C16" w:rsidRP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06325C5" w14:textId="77777777" w:rsidR="00550C16" w:rsidRP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maNV</w:t>
            </w:r>
          </w:p>
        </w:tc>
        <w:tc>
          <w:tcPr>
            <w:tcW w:w="1566" w:type="dxa"/>
          </w:tcPr>
          <w:p w14:paraId="56ACDBA5" w14:textId="77777777" w:rsidR="00550C16" w:rsidRPr="00363B6E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073240E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C3B0222" w14:textId="77777777" w:rsidR="00550C16" w:rsidRP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Admin có một mã duy nhất</w:t>
            </w:r>
          </w:p>
        </w:tc>
      </w:tr>
      <w:tr w:rsidR="00550C16" w14:paraId="77C610A8" w14:textId="77777777" w:rsidTr="00550C16">
        <w:tc>
          <w:tcPr>
            <w:tcW w:w="758" w:type="dxa"/>
          </w:tcPr>
          <w:p w14:paraId="4E827CF4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F007940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tenNV</w:t>
            </w:r>
          </w:p>
        </w:tc>
        <w:tc>
          <w:tcPr>
            <w:tcW w:w="1566" w:type="dxa"/>
          </w:tcPr>
          <w:p w14:paraId="50387992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19CB07B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32B1B61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admin (admin coi như là một nhân viên)</w:t>
            </w:r>
          </w:p>
        </w:tc>
      </w:tr>
      <w:tr w:rsidR="00550C16" w14:paraId="6D1E472E" w14:textId="77777777" w:rsidTr="00550C16">
        <w:tc>
          <w:tcPr>
            <w:tcW w:w="758" w:type="dxa"/>
          </w:tcPr>
          <w:p w14:paraId="0479F49F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5AA2757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14:paraId="7BB41B8E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7920674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80E7153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550C16" w14:paraId="28F45DD5" w14:textId="77777777" w:rsidTr="00550C16">
        <w:tc>
          <w:tcPr>
            <w:tcW w:w="758" w:type="dxa"/>
          </w:tcPr>
          <w:p w14:paraId="3D9D9B3C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966" w:type="dxa"/>
          </w:tcPr>
          <w:p w14:paraId="62591972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566" w:type="dxa"/>
          </w:tcPr>
          <w:p w14:paraId="0F3223A7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18E6D1A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FFC3119" w14:textId="77777777" w:rsidR="00550C16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chứng minh nhân dân</w:t>
            </w:r>
          </w:p>
        </w:tc>
      </w:tr>
      <w:tr w:rsidR="00F60760" w14:paraId="555BABC3" w14:textId="77777777" w:rsidTr="00550C16">
        <w:tc>
          <w:tcPr>
            <w:tcW w:w="758" w:type="dxa"/>
          </w:tcPr>
          <w:p w14:paraId="41C06E60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E5722FC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luong</w:t>
            </w:r>
          </w:p>
        </w:tc>
        <w:tc>
          <w:tcPr>
            <w:tcW w:w="1566" w:type="dxa"/>
          </w:tcPr>
          <w:p w14:paraId="3FE5C350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C829C84" w14:textId="77777777" w:rsidR="00F60760" w:rsidRDefault="00F60760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9BB6697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Mức lương</w:t>
            </w:r>
          </w:p>
        </w:tc>
      </w:tr>
      <w:tr w:rsidR="00F60760" w14:paraId="3F3D49EA" w14:textId="77777777" w:rsidTr="00550C16">
        <w:tc>
          <w:tcPr>
            <w:tcW w:w="758" w:type="dxa"/>
          </w:tcPr>
          <w:p w14:paraId="38D929D0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7E25DF75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ngayBD</w:t>
            </w:r>
          </w:p>
        </w:tc>
        <w:tc>
          <w:tcPr>
            <w:tcW w:w="1566" w:type="dxa"/>
          </w:tcPr>
          <w:p w14:paraId="0DFA95FA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1583EB5" w14:textId="77777777" w:rsidR="00F60760" w:rsidRDefault="00F60760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16A8A03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làm việc</w:t>
            </w:r>
          </w:p>
        </w:tc>
      </w:tr>
      <w:tr w:rsidR="00F60760" w14:paraId="671C44F7" w14:textId="77777777" w:rsidTr="00550C16">
        <w:tc>
          <w:tcPr>
            <w:tcW w:w="758" w:type="dxa"/>
          </w:tcPr>
          <w:p w14:paraId="2D497205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75A805C0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ngayNhanLuong</w:t>
            </w:r>
          </w:p>
        </w:tc>
        <w:tc>
          <w:tcPr>
            <w:tcW w:w="1566" w:type="dxa"/>
          </w:tcPr>
          <w:p w14:paraId="49F19215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37E08DE" w14:textId="77777777" w:rsidR="00F60760" w:rsidRDefault="00F60760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527134D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nhận lươn</w:t>
            </w:r>
          </w:p>
        </w:tc>
      </w:tr>
      <w:tr w:rsidR="00F60760" w14:paraId="34A99E71" w14:textId="77777777" w:rsidTr="00550C16">
        <w:tc>
          <w:tcPr>
            <w:tcW w:w="758" w:type="dxa"/>
          </w:tcPr>
          <w:p w14:paraId="428EA952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760296B6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566" w:type="dxa"/>
          </w:tcPr>
          <w:p w14:paraId="5C5CC1D8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D8573E0" w14:textId="77777777" w:rsidR="00F60760" w:rsidRDefault="00F60760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3BB549B" w14:textId="77777777" w:rsidR="00F60760" w:rsidRDefault="00F60760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dùng để đăng nhập hệ thống</w:t>
            </w:r>
          </w:p>
        </w:tc>
      </w:tr>
    </w:tbl>
    <w:p w14:paraId="6A30309C" w14:textId="77777777" w:rsidR="00550C16" w:rsidRPr="002E0ABD" w:rsidRDefault="002E0ABD" w:rsidP="002E0ABD">
      <w:pPr>
        <w:pStyle w:val="ThnVnban"/>
        <w:numPr>
          <w:ilvl w:val="1"/>
          <w:numId w:val="39"/>
        </w:numPr>
        <w:ind w:left="540" w:hanging="270"/>
        <w:rPr>
          <w:b/>
          <w:i/>
        </w:rPr>
      </w:pPr>
      <w:r w:rsidRPr="002E0ABD">
        <w:rPr>
          <w:b/>
          <w:i/>
          <w:lang w:val="en-US"/>
        </w:rPr>
        <w:t>SuperAdmin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14:paraId="4BF22023" w14:textId="77777777" w:rsidTr="00550C16">
        <w:tc>
          <w:tcPr>
            <w:tcW w:w="758" w:type="dxa"/>
          </w:tcPr>
          <w:p w14:paraId="55C5CF86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0B73560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F877AB8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B7BAC52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28ED0EE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60760" w14:paraId="25C52C2C" w14:textId="77777777" w:rsidTr="00550C16">
        <w:tc>
          <w:tcPr>
            <w:tcW w:w="758" w:type="dxa"/>
          </w:tcPr>
          <w:p w14:paraId="22C7CB37" w14:textId="77777777" w:rsidR="00F60760" w:rsidRPr="00F44EE4" w:rsidRDefault="00F60760" w:rsidP="00550C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966" w:type="dxa"/>
          </w:tcPr>
          <w:p w14:paraId="65CBB10E" w14:textId="77777777" w:rsidR="00F60760" w:rsidRPr="00F44EE4" w:rsidRDefault="00F60760" w:rsidP="00550C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566" w:type="dxa"/>
          </w:tcPr>
          <w:p w14:paraId="52544924" w14:textId="77777777" w:rsidR="00F60760" w:rsidRDefault="00F60760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640" w:type="dxa"/>
          </w:tcPr>
          <w:p w14:paraId="0686C8DE" w14:textId="77777777" w:rsidR="00F60760" w:rsidRPr="00F44EE4" w:rsidRDefault="00F60760" w:rsidP="00550C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646" w:type="dxa"/>
          </w:tcPr>
          <w:p w14:paraId="7BD49781" w14:textId="77777777" w:rsidR="00F60760" w:rsidRPr="00F60760" w:rsidRDefault="00F60760" w:rsidP="00550C1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lớp Admin (Quản lý hệ thống)</w:t>
            </w:r>
          </w:p>
        </w:tc>
      </w:tr>
    </w:tbl>
    <w:p w14:paraId="183C54A6" w14:textId="77777777" w:rsidR="002E0ABD" w:rsidRPr="002E0ABD" w:rsidRDefault="002E0ABD" w:rsidP="002E0ABD">
      <w:pPr>
        <w:pStyle w:val="ThnVnban"/>
        <w:ind w:left="1440"/>
        <w:rPr>
          <w:b/>
          <w:i/>
        </w:rPr>
      </w:pPr>
    </w:p>
    <w:p w14:paraId="5D8834C7" w14:textId="77777777" w:rsidR="00550C16" w:rsidRPr="002E0ABD" w:rsidRDefault="002E0ABD" w:rsidP="002E0ABD">
      <w:pPr>
        <w:pStyle w:val="ThnVnban"/>
        <w:numPr>
          <w:ilvl w:val="1"/>
          <w:numId w:val="39"/>
        </w:numPr>
        <w:tabs>
          <w:tab w:val="clear" w:pos="1440"/>
          <w:tab w:val="left" w:pos="540"/>
          <w:tab w:val="num" w:pos="630"/>
        </w:tabs>
        <w:ind w:left="990" w:hanging="720"/>
        <w:rPr>
          <w:b/>
          <w:i/>
        </w:rPr>
      </w:pPr>
      <w:r w:rsidRPr="002E0ABD">
        <w:rPr>
          <w:b/>
          <w:i/>
          <w:lang w:val="en-US"/>
        </w:rPr>
        <w:t>OrderDonHang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14:paraId="2CBC164B" w14:textId="77777777" w:rsidTr="00550C16">
        <w:tc>
          <w:tcPr>
            <w:tcW w:w="758" w:type="dxa"/>
          </w:tcPr>
          <w:p w14:paraId="4D5D9347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9E7F498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29F30F9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026C4C7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A57FE1A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14:paraId="4B14A954" w14:textId="77777777" w:rsidTr="00550C16">
        <w:tc>
          <w:tcPr>
            <w:tcW w:w="758" w:type="dxa"/>
          </w:tcPr>
          <w:p w14:paraId="46B015D6" w14:textId="77777777" w:rsidR="00550C16" w:rsidRP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C427D5E" w14:textId="77777777" w:rsidR="00550C16" w:rsidRP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maDonHang</w:t>
            </w:r>
          </w:p>
        </w:tc>
        <w:tc>
          <w:tcPr>
            <w:tcW w:w="1566" w:type="dxa"/>
          </w:tcPr>
          <w:p w14:paraId="4DD07C0E" w14:textId="77777777" w:rsidR="00550C16" w:rsidRPr="00363B6E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233F722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E9CA939" w14:textId="77777777" w:rsidR="00550C16" w:rsidRPr="00550C16" w:rsidRDefault="002B7DAA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đơn hàng có một mã duy nhất</w:t>
            </w:r>
          </w:p>
        </w:tc>
      </w:tr>
      <w:tr w:rsidR="00550C16" w14:paraId="743C7CFF" w14:textId="77777777" w:rsidTr="00550C16">
        <w:tc>
          <w:tcPr>
            <w:tcW w:w="758" w:type="dxa"/>
          </w:tcPr>
          <w:p w14:paraId="72B0C923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3214AD1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566" w:type="dxa"/>
          </w:tcPr>
          <w:p w14:paraId="2F3FD439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1640" w:type="dxa"/>
          </w:tcPr>
          <w:p w14:paraId="3EBD4D33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F477ABC" w14:textId="77777777" w:rsidR="00550C16" w:rsidRDefault="002B7DAA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 của OrderDonHang(Hủy, Đã Thanh Toán, Chưa Thanh Toán)</w:t>
            </w:r>
          </w:p>
        </w:tc>
      </w:tr>
      <w:tr w:rsidR="00550C16" w14:paraId="166B79EF" w14:textId="77777777" w:rsidTr="00550C16">
        <w:tc>
          <w:tcPr>
            <w:tcW w:w="758" w:type="dxa"/>
          </w:tcPr>
          <w:p w14:paraId="4F9448D5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6BAF983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chiTietDongHang</w:t>
            </w:r>
          </w:p>
        </w:tc>
        <w:tc>
          <w:tcPr>
            <w:tcW w:w="1566" w:type="dxa"/>
          </w:tcPr>
          <w:p w14:paraId="4E02B9CE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599EFBE9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332FEF3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đối tượng ChiTietDonHang phục vụ order</w:t>
            </w:r>
          </w:p>
        </w:tc>
      </w:tr>
    </w:tbl>
    <w:p w14:paraId="34318E81" w14:textId="77777777" w:rsidR="002E0ABD" w:rsidRPr="002E0ABD" w:rsidRDefault="002E0ABD" w:rsidP="002E0ABD">
      <w:pPr>
        <w:pStyle w:val="ThnVnban"/>
        <w:ind w:left="1440"/>
        <w:rPr>
          <w:i/>
          <w:color w:val="0000FF"/>
        </w:rPr>
      </w:pPr>
    </w:p>
    <w:p w14:paraId="6C34CC0B" w14:textId="7814A8E5" w:rsidR="00550C16" w:rsidRPr="002E0ABD" w:rsidRDefault="00550C16" w:rsidP="002E0ABD">
      <w:pPr>
        <w:pStyle w:val="ThnVnban"/>
        <w:numPr>
          <w:ilvl w:val="1"/>
          <w:numId w:val="39"/>
        </w:numPr>
        <w:tabs>
          <w:tab w:val="left" w:pos="540"/>
        </w:tabs>
        <w:ind w:hanging="1170"/>
        <w:rPr>
          <w:b/>
          <w:i/>
          <w:color w:val="0000FF"/>
        </w:rPr>
      </w:pPr>
      <w:r w:rsidRPr="002E0ABD">
        <w:rPr>
          <w:b/>
          <w:i/>
          <w:lang w:val="en-US"/>
        </w:rPr>
        <w:t>ChiTietDonHang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1"/>
        <w:gridCol w:w="2203"/>
        <w:gridCol w:w="1540"/>
        <w:gridCol w:w="1586"/>
        <w:gridCol w:w="3496"/>
      </w:tblGrid>
      <w:tr w:rsidR="00550C16" w14:paraId="5C421876" w14:textId="77777777" w:rsidTr="00522FAF">
        <w:tc>
          <w:tcPr>
            <w:tcW w:w="751" w:type="dxa"/>
          </w:tcPr>
          <w:p w14:paraId="4084B264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203" w:type="dxa"/>
          </w:tcPr>
          <w:p w14:paraId="3DBC6B7D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40" w:type="dxa"/>
          </w:tcPr>
          <w:p w14:paraId="007466FE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586" w:type="dxa"/>
          </w:tcPr>
          <w:p w14:paraId="0C9FC3D1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496" w:type="dxa"/>
          </w:tcPr>
          <w:p w14:paraId="6827DC7A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14:paraId="24396125" w14:textId="77777777" w:rsidTr="00522FAF">
        <w:tc>
          <w:tcPr>
            <w:tcW w:w="751" w:type="dxa"/>
          </w:tcPr>
          <w:p w14:paraId="6EB14AD2" w14:textId="77777777" w:rsidR="00550C16" w:rsidRP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3" w:type="dxa"/>
          </w:tcPr>
          <w:p w14:paraId="22903FF8" w14:textId="77777777" w:rsidR="00550C16" w:rsidRP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danhSachNuocUong</w:t>
            </w:r>
          </w:p>
        </w:tc>
        <w:tc>
          <w:tcPr>
            <w:tcW w:w="1540" w:type="dxa"/>
          </w:tcPr>
          <w:p w14:paraId="12F2D34E" w14:textId="77777777" w:rsidR="00550C16" w:rsidRPr="00363B6E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6" w:type="dxa"/>
          </w:tcPr>
          <w:p w14:paraId="08A11262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496" w:type="dxa"/>
          </w:tcPr>
          <w:p w14:paraId="264AF22D" w14:textId="77777777" w:rsidR="00550C16" w:rsidRP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các nước uống</w:t>
            </w:r>
          </w:p>
        </w:tc>
      </w:tr>
      <w:tr w:rsidR="00550C16" w14:paraId="4B68BAD1" w14:textId="77777777" w:rsidTr="00522FAF">
        <w:tc>
          <w:tcPr>
            <w:tcW w:w="751" w:type="dxa"/>
          </w:tcPr>
          <w:p w14:paraId="48509624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3" w:type="dxa"/>
          </w:tcPr>
          <w:p w14:paraId="569CCAC7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giaTien</w:t>
            </w:r>
          </w:p>
        </w:tc>
        <w:tc>
          <w:tcPr>
            <w:tcW w:w="1540" w:type="dxa"/>
          </w:tcPr>
          <w:p w14:paraId="581C1D1E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6" w:type="dxa"/>
          </w:tcPr>
          <w:p w14:paraId="4995E628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496" w:type="dxa"/>
          </w:tcPr>
          <w:p w14:paraId="16AB79B4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</w:tbl>
    <w:p w14:paraId="0BD3C842" w14:textId="77777777" w:rsidR="002E0ABD" w:rsidRPr="002E0ABD" w:rsidRDefault="002E0ABD" w:rsidP="002E0ABD">
      <w:pPr>
        <w:pStyle w:val="ThnVnban"/>
        <w:rPr>
          <w:i/>
          <w:color w:val="0000FF"/>
        </w:rPr>
      </w:pPr>
    </w:p>
    <w:p w14:paraId="56B647C5" w14:textId="77777777" w:rsidR="00550C16" w:rsidRPr="002E0ABD" w:rsidRDefault="001406D8" w:rsidP="002E0ABD">
      <w:pPr>
        <w:pStyle w:val="ThnVnban"/>
        <w:numPr>
          <w:ilvl w:val="1"/>
          <w:numId w:val="39"/>
        </w:numPr>
        <w:tabs>
          <w:tab w:val="clear" w:pos="1440"/>
          <w:tab w:val="num" w:pos="540"/>
        </w:tabs>
        <w:ind w:hanging="1170"/>
        <w:rPr>
          <w:b/>
          <w:i/>
        </w:rPr>
      </w:pPr>
      <w:r w:rsidRPr="002E0ABD">
        <w:rPr>
          <w:b/>
          <w:i/>
          <w:lang w:val="en-US"/>
        </w:rPr>
        <w:t>Ban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49"/>
        <w:gridCol w:w="2269"/>
        <w:gridCol w:w="1532"/>
        <w:gridCol w:w="1571"/>
        <w:gridCol w:w="3455"/>
      </w:tblGrid>
      <w:tr w:rsidR="00550C16" w14:paraId="7C70CBB7" w14:textId="77777777" w:rsidTr="00522FAF">
        <w:tc>
          <w:tcPr>
            <w:tcW w:w="749" w:type="dxa"/>
          </w:tcPr>
          <w:p w14:paraId="29EC2875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269" w:type="dxa"/>
          </w:tcPr>
          <w:p w14:paraId="63D8ECD0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2" w:type="dxa"/>
          </w:tcPr>
          <w:p w14:paraId="1401DF60" w14:textId="77777777"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571" w:type="dxa"/>
          </w:tcPr>
          <w:p w14:paraId="26E32A5C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455" w:type="dxa"/>
          </w:tcPr>
          <w:p w14:paraId="73DCE602" w14:textId="77777777"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14:paraId="578F2172" w14:textId="77777777" w:rsidTr="00522FAF">
        <w:tc>
          <w:tcPr>
            <w:tcW w:w="749" w:type="dxa"/>
          </w:tcPr>
          <w:p w14:paraId="0E442864" w14:textId="77777777" w:rsidR="00550C16" w:rsidRP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9" w:type="dxa"/>
          </w:tcPr>
          <w:p w14:paraId="67CE3002" w14:textId="77777777" w:rsidR="00550C16" w:rsidRP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maBan</w:t>
            </w:r>
          </w:p>
        </w:tc>
        <w:tc>
          <w:tcPr>
            <w:tcW w:w="1532" w:type="dxa"/>
          </w:tcPr>
          <w:p w14:paraId="6C14B8F5" w14:textId="77777777" w:rsidR="00550C16" w:rsidRPr="00363B6E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71" w:type="dxa"/>
          </w:tcPr>
          <w:p w14:paraId="72086EFC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455" w:type="dxa"/>
          </w:tcPr>
          <w:p w14:paraId="4896AD9C" w14:textId="77777777" w:rsidR="00550C16" w:rsidRP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bàn có một mã duy nhất</w:t>
            </w:r>
          </w:p>
        </w:tc>
      </w:tr>
      <w:tr w:rsidR="00550C16" w14:paraId="0F5AF10B" w14:textId="77777777" w:rsidTr="00522FAF">
        <w:tc>
          <w:tcPr>
            <w:tcW w:w="749" w:type="dxa"/>
          </w:tcPr>
          <w:p w14:paraId="29030235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9" w:type="dxa"/>
          </w:tcPr>
          <w:p w14:paraId="73788564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tinhTrangThanhToan</w:t>
            </w:r>
          </w:p>
        </w:tc>
        <w:tc>
          <w:tcPr>
            <w:tcW w:w="1532" w:type="dxa"/>
          </w:tcPr>
          <w:p w14:paraId="71A23ADF" w14:textId="77777777" w:rsidR="00522FAF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77B96C6D" w14:textId="77777777" w:rsidR="00522FAF" w:rsidRPr="00522FAF" w:rsidRDefault="00522FAF" w:rsidP="00522FAF">
            <w:pPr>
              <w:rPr>
                <w:lang w:val="en-US"/>
              </w:rPr>
            </w:pPr>
          </w:p>
          <w:p w14:paraId="1F8195B3" w14:textId="77777777" w:rsidR="00550C16" w:rsidRPr="00522FAF" w:rsidRDefault="00550C16" w:rsidP="00522FAF">
            <w:pPr>
              <w:jc w:val="center"/>
              <w:rPr>
                <w:lang w:val="en-US"/>
              </w:rPr>
            </w:pPr>
          </w:p>
        </w:tc>
        <w:tc>
          <w:tcPr>
            <w:tcW w:w="1571" w:type="dxa"/>
          </w:tcPr>
          <w:p w14:paraId="4958B07F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455" w:type="dxa"/>
          </w:tcPr>
          <w:p w14:paraId="6A77C204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Bàn còn trống, bàn đang sử dụng(Nếu đã sử dụng thì đã </w:t>
            </w:r>
            <w:r>
              <w:rPr>
                <w:lang w:val="en-US"/>
              </w:rPr>
              <w:lastRenderedPageBreak/>
              <w:t xml:space="preserve">thanh toán hay chưa) </w:t>
            </w:r>
          </w:p>
        </w:tc>
      </w:tr>
      <w:tr w:rsidR="00550C16" w14:paraId="2285AC4B" w14:textId="77777777" w:rsidTr="00522FAF">
        <w:tc>
          <w:tcPr>
            <w:tcW w:w="749" w:type="dxa"/>
          </w:tcPr>
          <w:p w14:paraId="2EDDE174" w14:textId="77777777" w:rsidR="00550C16" w:rsidRDefault="00550C16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269" w:type="dxa"/>
          </w:tcPr>
          <w:p w14:paraId="111EEA4C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maHoaDon</w:t>
            </w:r>
          </w:p>
        </w:tc>
        <w:tc>
          <w:tcPr>
            <w:tcW w:w="1532" w:type="dxa"/>
          </w:tcPr>
          <w:p w14:paraId="6A0F2033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71" w:type="dxa"/>
          </w:tcPr>
          <w:p w14:paraId="61534660" w14:textId="77777777" w:rsidR="00550C16" w:rsidRDefault="00550C16" w:rsidP="00550C16">
            <w:pPr>
              <w:pStyle w:val="ThnVnban"/>
              <w:spacing w:after="0"/>
            </w:pPr>
          </w:p>
        </w:tc>
        <w:tc>
          <w:tcPr>
            <w:tcW w:w="3455" w:type="dxa"/>
          </w:tcPr>
          <w:p w14:paraId="52BFC8C2" w14:textId="77777777" w:rsidR="00550C16" w:rsidRDefault="00522FAF" w:rsidP="00550C1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Để theo dõi và thanh toán</w:t>
            </w:r>
          </w:p>
        </w:tc>
      </w:tr>
    </w:tbl>
    <w:p w14:paraId="7D2F8FB6" w14:textId="77777777" w:rsidR="002E0ABD" w:rsidRDefault="002E0ABD">
      <w:pPr>
        <w:widowControl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24A92A7C" w14:textId="77777777" w:rsidR="001406D8" w:rsidRPr="002E0ABD" w:rsidRDefault="002E0ABD" w:rsidP="002E0ABD">
      <w:pPr>
        <w:pStyle w:val="ThnVnban"/>
        <w:numPr>
          <w:ilvl w:val="1"/>
          <w:numId w:val="39"/>
        </w:numPr>
        <w:tabs>
          <w:tab w:val="clear" w:pos="1440"/>
          <w:tab w:val="num" w:pos="540"/>
        </w:tabs>
        <w:ind w:hanging="1260"/>
        <w:rPr>
          <w:b/>
          <w:i/>
        </w:rPr>
      </w:pPr>
      <w:r w:rsidRPr="002E0ABD">
        <w:rPr>
          <w:b/>
          <w:i/>
          <w:lang w:val="en-US"/>
        </w:rPr>
        <w:lastRenderedPageBreak/>
        <w:t>HoaDon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406D8" w14:paraId="74DFE593" w14:textId="77777777" w:rsidTr="00B712FE">
        <w:tc>
          <w:tcPr>
            <w:tcW w:w="758" w:type="dxa"/>
          </w:tcPr>
          <w:p w14:paraId="08CFAA25" w14:textId="77777777"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1BF11C7" w14:textId="77777777"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A19CBF2" w14:textId="77777777" w:rsidR="001406D8" w:rsidRPr="00363B6E" w:rsidRDefault="001406D8" w:rsidP="00B712F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AB1D5CA" w14:textId="77777777"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36355D0" w14:textId="77777777"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406D8" w14:paraId="0523CDFA" w14:textId="77777777" w:rsidTr="00B712FE">
        <w:tc>
          <w:tcPr>
            <w:tcW w:w="758" w:type="dxa"/>
          </w:tcPr>
          <w:p w14:paraId="4C773083" w14:textId="77777777" w:rsidR="001406D8" w:rsidRPr="00550C16" w:rsidRDefault="001406D8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38CF207" w14:textId="77777777" w:rsidR="001406D8" w:rsidRPr="00550C16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maHoaDon</w:t>
            </w:r>
          </w:p>
        </w:tc>
        <w:tc>
          <w:tcPr>
            <w:tcW w:w="1566" w:type="dxa"/>
          </w:tcPr>
          <w:p w14:paraId="212DA141" w14:textId="77777777" w:rsidR="001406D8" w:rsidRPr="00363B6E" w:rsidRDefault="001406D8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E90029E" w14:textId="77777777" w:rsidR="001406D8" w:rsidRDefault="001406D8" w:rsidP="00B712FE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5C15698" w14:textId="77777777" w:rsidR="001406D8" w:rsidRPr="00550C16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hóa đơn</w:t>
            </w:r>
          </w:p>
        </w:tc>
      </w:tr>
      <w:tr w:rsidR="001406D8" w14:paraId="09DFDD7F" w14:textId="77777777" w:rsidTr="00B712FE">
        <w:tc>
          <w:tcPr>
            <w:tcW w:w="758" w:type="dxa"/>
          </w:tcPr>
          <w:p w14:paraId="49A1B19B" w14:textId="77777777" w:rsidR="001406D8" w:rsidRDefault="001406D8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B277394" w14:textId="77777777" w:rsidR="001406D8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loaiThanhToan</w:t>
            </w:r>
          </w:p>
        </w:tc>
        <w:tc>
          <w:tcPr>
            <w:tcW w:w="1566" w:type="dxa"/>
          </w:tcPr>
          <w:p w14:paraId="1389E0AA" w14:textId="77777777" w:rsidR="001406D8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B7CA2D1" w14:textId="77777777" w:rsidR="001406D8" w:rsidRDefault="001406D8" w:rsidP="00B712FE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77EE339" w14:textId="77777777" w:rsidR="001406D8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thanh toán</w:t>
            </w:r>
          </w:p>
        </w:tc>
      </w:tr>
      <w:tr w:rsidR="001406D8" w14:paraId="28350D23" w14:textId="77777777" w:rsidTr="00B712FE">
        <w:tc>
          <w:tcPr>
            <w:tcW w:w="758" w:type="dxa"/>
          </w:tcPr>
          <w:p w14:paraId="6C41182B" w14:textId="77777777" w:rsidR="001406D8" w:rsidRDefault="001406D8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8490AF5" w14:textId="77777777" w:rsidR="001406D8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566" w:type="dxa"/>
          </w:tcPr>
          <w:p w14:paraId="45360AAE" w14:textId="77777777" w:rsidR="001406D8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5449F76" w14:textId="77777777" w:rsidR="001406D8" w:rsidRDefault="001406D8" w:rsidP="00B712FE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4A63B12" w14:textId="77777777" w:rsidR="001406D8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của hóa đơn</w:t>
            </w:r>
          </w:p>
        </w:tc>
      </w:tr>
      <w:tr w:rsidR="00522FAF" w14:paraId="7CD94952" w14:textId="77777777" w:rsidTr="00B712FE">
        <w:tc>
          <w:tcPr>
            <w:tcW w:w="758" w:type="dxa"/>
          </w:tcPr>
          <w:p w14:paraId="1645CB43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E939120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ngay</w:t>
            </w:r>
          </w:p>
        </w:tc>
        <w:tc>
          <w:tcPr>
            <w:tcW w:w="1566" w:type="dxa"/>
          </w:tcPr>
          <w:p w14:paraId="4E332C8D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C40F258" w14:textId="77777777" w:rsidR="00522FAF" w:rsidRDefault="00522FAF" w:rsidP="00B712FE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29DDAA3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xuất hóa đơn</w:t>
            </w:r>
          </w:p>
        </w:tc>
      </w:tr>
      <w:tr w:rsidR="00522FAF" w14:paraId="4BF15E81" w14:textId="77777777" w:rsidTr="00B712FE">
        <w:tc>
          <w:tcPr>
            <w:tcW w:w="758" w:type="dxa"/>
          </w:tcPr>
          <w:p w14:paraId="36DED224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D308985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maDonHang</w:t>
            </w:r>
          </w:p>
        </w:tc>
        <w:tc>
          <w:tcPr>
            <w:tcW w:w="1566" w:type="dxa"/>
          </w:tcPr>
          <w:p w14:paraId="6A187002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68DDB83" w14:textId="77777777" w:rsidR="00522FAF" w:rsidRDefault="00522FAF" w:rsidP="00B712FE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B2B01D0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hóa đơn mà khách hàng đã sử dụng</w:t>
            </w:r>
          </w:p>
        </w:tc>
      </w:tr>
    </w:tbl>
    <w:p w14:paraId="05C361D2" w14:textId="77777777" w:rsidR="00522FAF" w:rsidRPr="00522FAF" w:rsidRDefault="00522FAF" w:rsidP="00522FAF">
      <w:pPr>
        <w:pStyle w:val="ThnVnban"/>
        <w:ind w:left="1440"/>
        <w:rPr>
          <w:i/>
          <w:color w:val="0000FF"/>
        </w:rPr>
      </w:pPr>
    </w:p>
    <w:p w14:paraId="338C586E" w14:textId="77777777" w:rsidR="001406D8" w:rsidRPr="002E0ABD" w:rsidRDefault="00522FAF" w:rsidP="002E0ABD">
      <w:pPr>
        <w:pStyle w:val="ThnVnban"/>
        <w:numPr>
          <w:ilvl w:val="1"/>
          <w:numId w:val="39"/>
        </w:numPr>
        <w:tabs>
          <w:tab w:val="clear" w:pos="1440"/>
        </w:tabs>
        <w:ind w:left="540"/>
        <w:rPr>
          <w:b/>
          <w:i/>
        </w:rPr>
      </w:pPr>
      <w:r w:rsidRPr="002E0ABD">
        <w:rPr>
          <w:b/>
          <w:i/>
          <w:lang w:val="en-US"/>
        </w:rPr>
        <w:t>K</w:t>
      </w:r>
      <w:r w:rsidR="001406D8" w:rsidRPr="002E0ABD">
        <w:rPr>
          <w:b/>
          <w:i/>
          <w:lang w:val="en-US"/>
        </w:rPr>
        <w:t>hachHang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406D8" w14:paraId="17D0E1B8" w14:textId="77777777" w:rsidTr="00B712FE">
        <w:tc>
          <w:tcPr>
            <w:tcW w:w="758" w:type="dxa"/>
          </w:tcPr>
          <w:p w14:paraId="2A295512" w14:textId="77777777"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EB1569A" w14:textId="77777777"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4541B3A" w14:textId="77777777" w:rsidR="001406D8" w:rsidRPr="00363B6E" w:rsidRDefault="001406D8" w:rsidP="00B712F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9A54C45" w14:textId="77777777"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56BE8DC" w14:textId="77777777"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406D8" w14:paraId="09DA88C2" w14:textId="77777777" w:rsidTr="00B712FE">
        <w:tc>
          <w:tcPr>
            <w:tcW w:w="758" w:type="dxa"/>
          </w:tcPr>
          <w:p w14:paraId="4370003F" w14:textId="77777777" w:rsidR="001406D8" w:rsidRPr="00550C16" w:rsidRDefault="001406D8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AC657C4" w14:textId="77777777" w:rsidR="001406D8" w:rsidRPr="00550C16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14:paraId="6621BCBD" w14:textId="77777777" w:rsidR="001406D8" w:rsidRPr="00363B6E" w:rsidRDefault="001406D8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75283E4" w14:textId="77777777" w:rsidR="001406D8" w:rsidRDefault="001406D8" w:rsidP="00B712FE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39A8483" w14:textId="77777777" w:rsidR="001406D8" w:rsidRPr="00550C16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khách hàng</w:t>
            </w:r>
          </w:p>
        </w:tc>
      </w:tr>
      <w:tr w:rsidR="001406D8" w14:paraId="72A900D7" w14:textId="77777777" w:rsidTr="00B712FE">
        <w:tc>
          <w:tcPr>
            <w:tcW w:w="758" w:type="dxa"/>
          </w:tcPr>
          <w:p w14:paraId="1FBD34FF" w14:textId="77777777" w:rsidR="001406D8" w:rsidRDefault="001406D8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8A6EF28" w14:textId="77777777" w:rsidR="001406D8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14:paraId="7731A72C" w14:textId="77777777" w:rsidR="001406D8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6E7346D" w14:textId="77777777" w:rsidR="001406D8" w:rsidRDefault="001406D8" w:rsidP="00B712FE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ED313BD" w14:textId="77777777" w:rsidR="001406D8" w:rsidRDefault="00522FAF" w:rsidP="00522FA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liên lạc của khách hàng</w:t>
            </w:r>
          </w:p>
        </w:tc>
      </w:tr>
      <w:tr w:rsidR="00522FAF" w14:paraId="2F1FE0CE" w14:textId="77777777" w:rsidTr="00B712FE">
        <w:tc>
          <w:tcPr>
            <w:tcW w:w="758" w:type="dxa"/>
          </w:tcPr>
          <w:p w14:paraId="5892275F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14:paraId="79FD5DAC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Có thể mở rộng để tích điểm hoặc thêm ngày sinh để ưu đãi …</w:t>
            </w:r>
          </w:p>
        </w:tc>
        <w:tc>
          <w:tcPr>
            <w:tcW w:w="1566" w:type="dxa"/>
          </w:tcPr>
          <w:p w14:paraId="07FF7A7C" w14:textId="77777777" w:rsidR="00522FAF" w:rsidRDefault="00522FAF" w:rsidP="00B712FE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6F0AA935" w14:textId="77777777" w:rsidR="00522FAF" w:rsidRDefault="00522FAF" w:rsidP="00B712FE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70A3F02" w14:textId="77777777" w:rsidR="00522FAF" w:rsidRDefault="00522FAF" w:rsidP="00522FAF">
            <w:pPr>
              <w:pStyle w:val="ThnVnban"/>
              <w:spacing w:after="0"/>
              <w:rPr>
                <w:lang w:val="en-US"/>
              </w:rPr>
            </w:pPr>
          </w:p>
        </w:tc>
      </w:tr>
    </w:tbl>
    <w:p w14:paraId="750017B3" w14:textId="77777777" w:rsidR="00FD06E2" w:rsidRPr="00363B6E" w:rsidRDefault="00FD06E2" w:rsidP="00550C16">
      <w:pPr>
        <w:pStyle w:val="ThnVnban"/>
        <w:ind w:left="1440"/>
        <w:rPr>
          <w:i/>
          <w:color w:val="0000FF"/>
        </w:rPr>
      </w:pPr>
    </w:p>
    <w:sectPr w:rsidR="00FD06E2" w:rsidRPr="00363B6E" w:rsidSect="00746ED1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7F0F2" w14:textId="77777777" w:rsidR="00C2075E" w:rsidRDefault="00C2075E">
      <w:r>
        <w:separator/>
      </w:r>
    </w:p>
  </w:endnote>
  <w:endnote w:type="continuationSeparator" w:id="0">
    <w:p w14:paraId="6216DE28" w14:textId="77777777" w:rsidR="00C2075E" w:rsidRDefault="00C2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50C16" w14:paraId="1C7DABF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A38020A" w14:textId="77777777" w:rsidR="00550C16" w:rsidRPr="007A1DE8" w:rsidRDefault="00550C16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3EE99A2" wp14:editId="5388D29D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1B3096F" w14:textId="77777777" w:rsidR="00550C16" w:rsidRDefault="00550C16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0F7E2C">
            <w:rPr>
              <w:rStyle w:val="Strang"/>
              <w:noProof/>
            </w:rPr>
            <w:t>1</w:t>
          </w:r>
          <w:r>
            <w:rPr>
              <w:rStyle w:val="Strang"/>
            </w:rPr>
            <w:fldChar w:fldCharType="end"/>
          </w:r>
        </w:p>
      </w:tc>
    </w:tr>
  </w:tbl>
  <w:p w14:paraId="1C3ABE88" w14:textId="77777777" w:rsidR="00550C16" w:rsidRPr="0037628A" w:rsidRDefault="00550C16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5D15B" w14:textId="77777777" w:rsidR="00C2075E" w:rsidRDefault="00C2075E">
      <w:r>
        <w:separator/>
      </w:r>
    </w:p>
  </w:footnote>
  <w:footnote w:type="continuationSeparator" w:id="0">
    <w:p w14:paraId="5A7B0BC5" w14:textId="77777777" w:rsidR="00C2075E" w:rsidRDefault="00C20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F43A9" w14:textId="77777777" w:rsidR="00550C16" w:rsidRDefault="00550C16">
    <w:r w:rsidRPr="004257CD"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5228D28F" wp14:editId="0322AA5E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550C16" w14:paraId="05162645" w14:textId="77777777" w:rsidTr="00746ED1">
      <w:tc>
        <w:tcPr>
          <w:tcW w:w="6623" w:type="dxa"/>
        </w:tcPr>
        <w:p w14:paraId="508365E3" w14:textId="394DC0F9" w:rsidR="00550C16" w:rsidRPr="003548A8" w:rsidRDefault="00550C16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Quán Cafe</w:t>
          </w:r>
        </w:p>
      </w:tc>
      <w:tc>
        <w:tcPr>
          <w:tcW w:w="2620" w:type="dxa"/>
        </w:tcPr>
        <w:p w14:paraId="5BE897D8" w14:textId="27EA51AB" w:rsidR="00550C16" w:rsidRPr="007A1DE8" w:rsidRDefault="00550C16" w:rsidP="001966AF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D37BAD">
            <w:rPr>
              <w:color w:val="0000FF"/>
              <w:lang w:val="en-US"/>
            </w:rPr>
            <w:t>2</w:t>
          </w:r>
        </w:p>
      </w:tc>
    </w:tr>
    <w:tr w:rsidR="00550C16" w14:paraId="0F399772" w14:textId="77777777" w:rsidTr="00746ED1">
      <w:trPr>
        <w:trHeight w:val="130"/>
      </w:trPr>
      <w:tc>
        <w:tcPr>
          <w:tcW w:w="6623" w:type="dxa"/>
        </w:tcPr>
        <w:p w14:paraId="3DC6CEA7" w14:textId="77777777" w:rsidR="00550C16" w:rsidRPr="00FD06E2" w:rsidRDefault="00550C16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0EF2AF3E" w14:textId="06624D50" w:rsidR="00550C16" w:rsidRPr="007A1DE8" w:rsidRDefault="00550C16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D37BAD">
            <w:rPr>
              <w:lang w:val="en-US"/>
            </w:rPr>
            <w:t>24/08/2020</w:t>
          </w:r>
        </w:p>
      </w:tc>
    </w:tr>
  </w:tbl>
  <w:p w14:paraId="2F73B38D" w14:textId="77777777" w:rsidR="00550C16" w:rsidRPr="0037628A" w:rsidRDefault="00550C16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98FA48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EE71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472C3"/>
    <w:rsid w:val="000A272D"/>
    <w:rsid w:val="000C0CA8"/>
    <w:rsid w:val="000F7E2C"/>
    <w:rsid w:val="001406D8"/>
    <w:rsid w:val="001966AF"/>
    <w:rsid w:val="001A3901"/>
    <w:rsid w:val="001A6914"/>
    <w:rsid w:val="001B152B"/>
    <w:rsid w:val="00213B43"/>
    <w:rsid w:val="002B7DAA"/>
    <w:rsid w:val="002E0ABD"/>
    <w:rsid w:val="00362991"/>
    <w:rsid w:val="00363B6E"/>
    <w:rsid w:val="0037628A"/>
    <w:rsid w:val="003B6D89"/>
    <w:rsid w:val="004540F1"/>
    <w:rsid w:val="004A6BB7"/>
    <w:rsid w:val="004B7CC9"/>
    <w:rsid w:val="00522FAF"/>
    <w:rsid w:val="005439AE"/>
    <w:rsid w:val="00550C16"/>
    <w:rsid w:val="00562E67"/>
    <w:rsid w:val="00565DFE"/>
    <w:rsid w:val="0057432C"/>
    <w:rsid w:val="005A02B6"/>
    <w:rsid w:val="005E2817"/>
    <w:rsid w:val="005F3F51"/>
    <w:rsid w:val="005F4114"/>
    <w:rsid w:val="00681CD0"/>
    <w:rsid w:val="00737E73"/>
    <w:rsid w:val="00746ED1"/>
    <w:rsid w:val="00751440"/>
    <w:rsid w:val="007872E0"/>
    <w:rsid w:val="007A1DE8"/>
    <w:rsid w:val="008C50BF"/>
    <w:rsid w:val="008F22E3"/>
    <w:rsid w:val="008F7BA1"/>
    <w:rsid w:val="00976D26"/>
    <w:rsid w:val="009E031F"/>
    <w:rsid w:val="00A043FA"/>
    <w:rsid w:val="00A122CE"/>
    <w:rsid w:val="00A443C5"/>
    <w:rsid w:val="00A67013"/>
    <w:rsid w:val="00AA30A6"/>
    <w:rsid w:val="00AA49C3"/>
    <w:rsid w:val="00B62132"/>
    <w:rsid w:val="00B9220E"/>
    <w:rsid w:val="00BD1F8A"/>
    <w:rsid w:val="00C107A7"/>
    <w:rsid w:val="00C122ED"/>
    <w:rsid w:val="00C161AA"/>
    <w:rsid w:val="00C2075E"/>
    <w:rsid w:val="00C929D6"/>
    <w:rsid w:val="00CE7D5B"/>
    <w:rsid w:val="00D24E39"/>
    <w:rsid w:val="00D37BAD"/>
    <w:rsid w:val="00D52AFF"/>
    <w:rsid w:val="00DA2A6D"/>
    <w:rsid w:val="00ED3427"/>
    <w:rsid w:val="00F22516"/>
    <w:rsid w:val="00F60760"/>
    <w:rsid w:val="00F66431"/>
    <w:rsid w:val="00F92F26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C03F1"/>
  <w15:docId w15:val="{7531131C-C140-4351-9907-E2D1F69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character" w:customStyle="1" w:styleId="TiuChar">
    <w:name w:val="Tiêu đề Char"/>
    <w:basedOn w:val="Phngmcinhcuaoanvn"/>
    <w:link w:val="Tiu"/>
    <w:rsid w:val="001B152B"/>
    <w:rPr>
      <w:rFonts w:ascii="Arial" w:hAnsi="Arial"/>
      <w:b/>
      <w:sz w:val="3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66</TotalTime>
  <Pages>9</Pages>
  <Words>709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4744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18</cp:revision>
  <cp:lastPrinted>2013-12-07T15:57:00Z</cp:lastPrinted>
  <dcterms:created xsi:type="dcterms:W3CDTF">2013-10-13T11:07:00Z</dcterms:created>
  <dcterms:modified xsi:type="dcterms:W3CDTF">2020-08-25T04:39:00Z</dcterms:modified>
</cp:coreProperties>
</file>